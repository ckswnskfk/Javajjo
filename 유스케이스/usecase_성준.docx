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213" w:rsidRPr="00F51D70" w:rsidRDefault="00EB0213" w:rsidP="00E61C20">
      <w:pPr>
        <w:pStyle w:val="10"/>
      </w:pPr>
      <w:bookmarkStart w:id="0" w:name="_Toc480799224"/>
    </w:p>
    <w:p w:rsidR="00EB0213" w:rsidRPr="00F51D70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p w:rsidR="00173FC7" w:rsidRPr="00F51D70" w:rsidRDefault="00FB6A51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  <w:proofErr w:type="gramStart"/>
      <w:r w:rsidRPr="00F51D70">
        <w:rPr>
          <w:rFonts w:ascii="맑은 고딕" w:eastAsia="맑은 고딕" w:hAnsi="맑은 고딕" w:hint="eastAsia"/>
          <w:b/>
          <w:sz w:val="28"/>
          <w:szCs w:val="40"/>
        </w:rPr>
        <w:t xml:space="preserve">[ </w:t>
      </w:r>
      <w:r w:rsidR="00173FC7" w:rsidRPr="00F51D70">
        <w:rPr>
          <w:rFonts w:ascii="맑은 고딕" w:eastAsia="맑은 고딕" w:hAnsi="맑은 고딕" w:hint="eastAsia"/>
          <w:b/>
          <w:sz w:val="28"/>
          <w:szCs w:val="40"/>
        </w:rPr>
        <w:t>최종</w:t>
      </w:r>
      <w:proofErr w:type="gramEnd"/>
      <w:r w:rsidR="00173FC7" w:rsidRPr="00F51D70">
        <w:rPr>
          <w:rFonts w:ascii="맑은 고딕" w:eastAsia="맑은 고딕" w:hAnsi="맑은 고딕" w:hint="eastAsia"/>
          <w:b/>
          <w:sz w:val="28"/>
          <w:szCs w:val="40"/>
        </w:rPr>
        <w:t xml:space="preserve"> 프로젝트</w:t>
      </w:r>
      <w:r w:rsidRPr="00F51D70">
        <w:rPr>
          <w:rFonts w:ascii="맑은 고딕" w:eastAsia="맑은 고딕" w:hAnsi="맑은 고딕" w:hint="eastAsia"/>
          <w:b/>
          <w:sz w:val="28"/>
          <w:szCs w:val="40"/>
        </w:rPr>
        <w:t xml:space="preserve"> ]</w:t>
      </w:r>
    </w:p>
    <w:p w:rsidR="00EB0213" w:rsidRPr="00F51D70" w:rsidRDefault="00EB0213" w:rsidP="00EB0213">
      <w:pPr>
        <w:widowControl/>
        <w:wordWrap/>
        <w:jc w:val="center"/>
        <w:rPr>
          <w:rFonts w:ascii="맑은 고딕" w:eastAsia="맑은 고딕" w:hAnsi="맑은 고딕"/>
          <w:b/>
          <w:sz w:val="28"/>
          <w:szCs w:val="40"/>
        </w:rPr>
      </w:pPr>
    </w:p>
    <w:tbl>
      <w:tblPr>
        <w:tblStyle w:val="ab"/>
        <w:tblW w:w="0" w:type="auto"/>
        <w:jc w:val="center"/>
        <w:tblCellMar>
          <w:top w:w="567" w:type="dxa"/>
          <w:bottom w:w="567" w:type="dxa"/>
        </w:tblCellMar>
        <w:tblLook w:val="04A0" w:firstRow="1" w:lastRow="0" w:firstColumn="1" w:lastColumn="0" w:noHBand="0" w:noVBand="1"/>
      </w:tblPr>
      <w:tblGrid>
        <w:gridCol w:w="8846"/>
      </w:tblGrid>
      <w:tr w:rsidR="003D6300" w:rsidRPr="00F51D70" w:rsidTr="00B25254">
        <w:trPr>
          <w:trHeight w:val="1530"/>
          <w:jc w:val="center"/>
        </w:trPr>
        <w:tc>
          <w:tcPr>
            <w:tcW w:w="8846" w:type="dxa"/>
            <w:tcBorders>
              <w:top w:val="double" w:sz="4" w:space="0" w:color="000000" w:themeColor="text1"/>
              <w:left w:val="nil"/>
              <w:bottom w:val="double" w:sz="4" w:space="0" w:color="000000" w:themeColor="text1"/>
              <w:right w:val="nil"/>
            </w:tcBorders>
          </w:tcPr>
          <w:p w:rsidR="00402B4F" w:rsidRPr="00F51D70" w:rsidRDefault="00402B4F" w:rsidP="008F7283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48"/>
                <w:szCs w:val="40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>유스케이스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48"/>
                <w:szCs w:val="40"/>
              </w:rPr>
              <w:t xml:space="preserve"> 명세서</w:t>
            </w:r>
          </w:p>
          <w:p w:rsidR="003D6300" w:rsidRPr="00F51D70" w:rsidRDefault="003D6300" w:rsidP="008F7283">
            <w:pPr>
              <w:widowControl/>
              <w:wordWrap/>
              <w:jc w:val="center"/>
              <w:rPr>
                <w:rFonts w:ascii="맑은 고딕" w:eastAsia="맑은 고딕" w:hAnsi="맑은 고딕"/>
                <w:b/>
                <w:sz w:val="32"/>
                <w:szCs w:val="40"/>
              </w:rPr>
            </w:pPr>
            <w:r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제주도 여행일정 계획 및 공유 커뮤니티</w:t>
            </w:r>
            <w:r w:rsidR="00173FC7"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b/>
                <w:sz w:val="32"/>
                <w:szCs w:val="40"/>
              </w:rPr>
              <w:t>육지사람</w:t>
            </w:r>
          </w:p>
        </w:tc>
      </w:tr>
    </w:tbl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EB0213" w:rsidRPr="00F51D70" w:rsidRDefault="00EB0213">
      <w:pPr>
        <w:rPr>
          <w:rFonts w:ascii="맑은 고딕" w:eastAsia="맑은 고딕" w:hAnsi="맑은 고딕"/>
          <w:sz w:val="40"/>
          <w:szCs w:val="40"/>
        </w:rPr>
      </w:pPr>
    </w:p>
    <w:p w:rsidR="00173FC7" w:rsidRPr="00F51D70" w:rsidRDefault="00173FC7" w:rsidP="00EB0213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844"/>
      </w:tblGrid>
      <w:tr w:rsidR="00173FC7" w:rsidRPr="00F51D70" w:rsidTr="00EB0213">
        <w:trPr>
          <w:trHeight w:val="885"/>
          <w:jc w:val="center"/>
        </w:trPr>
        <w:tc>
          <w:tcPr>
            <w:tcW w:w="8844" w:type="dxa"/>
            <w:tcBorders>
              <w:top w:val="nil"/>
              <w:left w:val="nil"/>
              <w:bottom w:val="nil"/>
              <w:right w:val="nil"/>
            </w:tcBorders>
          </w:tcPr>
          <w:p w:rsidR="00FB6A51" w:rsidRPr="00F51D70" w:rsidRDefault="00FB6A51" w:rsidP="00FB6A51">
            <w:pPr>
              <w:widowControl/>
              <w:wordWrap/>
              <w:jc w:val="right"/>
              <w:rPr>
                <w:rFonts w:ascii="맑은 고딕" w:eastAsia="맑은 고딕" w:hAnsi="맑은 고딕" w:cs="Times New Roman"/>
                <w:b/>
                <w:sz w:val="24"/>
                <w:szCs w:val="40"/>
              </w:rPr>
            </w:pPr>
            <w:proofErr w:type="gramStart"/>
            <w:r w:rsidRPr="00F51D70">
              <w:rPr>
                <w:rFonts w:ascii="맑은 고딕" w:eastAsia="맑은 고딕" w:hAnsi="맑은 고딕" w:hint="eastAsia"/>
                <w:b/>
                <w:bCs/>
                <w:spacing w:val="-20"/>
                <w:sz w:val="24"/>
                <w:szCs w:val="40"/>
              </w:rPr>
              <w:t xml:space="preserve">버전 </w:t>
            </w:r>
            <w:r w:rsidRPr="00F51D70">
              <w:rPr>
                <w:rFonts w:ascii="맑은 고딕" w:eastAsia="맑은 고딕" w:hAnsi="맑은 고딕"/>
                <w:b/>
                <w:bCs/>
                <w:spacing w:val="-20"/>
                <w:sz w:val="24"/>
                <w:szCs w:val="40"/>
              </w:rPr>
              <w:t>:</w:t>
            </w:r>
            <w:proofErr w:type="gramEnd"/>
            <w:r w:rsidRPr="00F51D70">
              <w:rPr>
                <w:rFonts w:ascii="맑은 고딕" w:eastAsia="맑은 고딕" w:hAnsi="맑은 고딕"/>
                <w:b/>
                <w:bCs/>
                <w:spacing w:val="-20"/>
                <w:sz w:val="24"/>
                <w:szCs w:val="40"/>
              </w:rPr>
              <w:t xml:space="preserve"> Ver. 1.0</w:t>
            </w:r>
          </w:p>
          <w:p w:rsidR="00173FC7" w:rsidRPr="00F51D70" w:rsidRDefault="00173FC7" w:rsidP="00FB6A51">
            <w:pPr>
              <w:widowControl/>
              <w:wordWrap/>
              <w:jc w:val="right"/>
              <w:rPr>
                <w:rFonts w:ascii="맑은 고딕" w:eastAsia="맑은 고딕" w:hAnsi="맑은 고딕"/>
                <w:b/>
                <w:bCs/>
                <w:spacing w:val="-20"/>
                <w:sz w:val="24"/>
                <w:szCs w:val="40"/>
              </w:rPr>
            </w:pPr>
            <w:proofErr w:type="spellStart"/>
            <w:proofErr w:type="gramStart"/>
            <w:r w:rsidRPr="00F51D70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팀명</w:t>
            </w:r>
            <w:proofErr w:type="spellEnd"/>
            <w:r w:rsidRPr="00F51D70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:</w:t>
            </w:r>
            <w:proofErr w:type="gramEnd"/>
            <w:r w:rsidRPr="00F51D70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cs="Times New Roman" w:hint="eastAsia"/>
                <w:b/>
                <w:sz w:val="24"/>
                <w:szCs w:val="40"/>
              </w:rPr>
              <w:t>LandPeople</w:t>
            </w:r>
            <w:proofErr w:type="spellEnd"/>
          </w:p>
        </w:tc>
      </w:tr>
    </w:tbl>
    <w:p w:rsidR="00173FC7" w:rsidRPr="00F51D70" w:rsidRDefault="00173FC7" w:rsidP="00173FC7">
      <w:pPr>
        <w:widowControl/>
        <w:wordWrap/>
        <w:jc w:val="right"/>
        <w:rPr>
          <w:rFonts w:ascii="맑은 고딕" w:eastAsia="맑은 고딕" w:hAnsi="맑은 고딕"/>
          <w:b/>
          <w:bCs/>
          <w:spacing w:val="-20"/>
          <w:sz w:val="24"/>
          <w:szCs w:val="40"/>
        </w:rPr>
      </w:pPr>
    </w:p>
    <w:p w:rsidR="00B62CAE" w:rsidRPr="00F51D70" w:rsidRDefault="00B62CAE" w:rsidP="00173FC7">
      <w:pPr>
        <w:rPr>
          <w:rFonts w:ascii="맑은 고딕" w:eastAsia="맑은 고딕" w:hAnsi="맑은 고딕"/>
          <w:sz w:val="40"/>
          <w:szCs w:val="40"/>
        </w:rPr>
        <w:sectPr w:rsidR="00B62CAE" w:rsidRPr="00F51D70" w:rsidSect="000B70DD">
          <w:headerReference w:type="default" r:id="rId9"/>
          <w:footerReference w:type="even" r:id="rId10"/>
          <w:footerReference w:type="default" r:id="rId11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bookmarkEnd w:id="0"/>
    <w:p w:rsidR="00BD3440" w:rsidRPr="00F51D70" w:rsidRDefault="00BD3440" w:rsidP="00173FC7">
      <w:pPr>
        <w:pStyle w:val="a4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/>
        </w:rPr>
        <w:lastRenderedPageBreak/>
        <w:t>Revision History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85"/>
        <w:gridCol w:w="1228"/>
        <w:gridCol w:w="3145"/>
        <w:gridCol w:w="2186"/>
        <w:gridCol w:w="1938"/>
      </w:tblGrid>
      <w:tr w:rsidR="00D31DC1" w:rsidRPr="00F51D70" w:rsidTr="0071706A">
        <w:trPr>
          <w:trHeight w:val="435"/>
        </w:trPr>
        <w:tc>
          <w:tcPr>
            <w:tcW w:w="1023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날짜</w:t>
            </w:r>
          </w:p>
        </w:tc>
        <w:tc>
          <w:tcPr>
            <w:tcW w:w="575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472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작성 / 변경 / 추가 내역</w:t>
            </w:r>
          </w:p>
        </w:tc>
        <w:tc>
          <w:tcPr>
            <w:tcW w:w="1023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 xml:space="preserve">변경 </w:t>
            </w:r>
            <w:proofErr w:type="spellStart"/>
            <w:r w:rsidRPr="00F51D70">
              <w:rPr>
                <w:rFonts w:ascii="맑은 고딕" w:eastAsia="맑은 고딕" w:hAnsi="맑은 고딕" w:hint="eastAsia"/>
              </w:rPr>
              <w:t>요청자</w:t>
            </w:r>
            <w:proofErr w:type="spellEnd"/>
          </w:p>
        </w:tc>
        <w:tc>
          <w:tcPr>
            <w:tcW w:w="908" w:type="pct"/>
            <w:shd w:val="clear" w:color="auto" w:fill="D9E2F3" w:themeFill="accent5" w:themeFillTint="33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587ED8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2019.05.03.</w:t>
            </w: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1.0</w:t>
            </w: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  <w:r w:rsidRPr="00F51D70">
              <w:rPr>
                <w:rFonts w:ascii="맑은 고딕" w:eastAsia="맑은 고딕" w:hAnsi="맑은 고딕" w:hint="eastAsia"/>
              </w:rPr>
              <w:t>문서 최초 작성</w:t>
            </w:r>
          </w:p>
        </w:tc>
        <w:tc>
          <w:tcPr>
            <w:tcW w:w="1023" w:type="pct"/>
            <w:shd w:val="clear" w:color="auto" w:fill="auto"/>
          </w:tcPr>
          <w:p w:rsidR="00D31DC1" w:rsidRPr="00F51D70" w:rsidRDefault="00587ED8" w:rsidP="003F5283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이연지</w:t>
            </w: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31DC1" w:rsidRPr="00F51D70" w:rsidTr="001363C5">
        <w:trPr>
          <w:trHeight w:val="435"/>
        </w:trPr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75" w:type="pct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472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023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8" w:type="pct"/>
            <w:shd w:val="clear" w:color="auto" w:fill="auto"/>
          </w:tcPr>
          <w:p w:rsidR="00D31DC1" w:rsidRPr="00F51D70" w:rsidRDefault="00D31DC1" w:rsidP="003F5283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B67447" w:rsidRPr="00F51D70" w:rsidRDefault="00B67447">
      <w:pPr>
        <w:rPr>
          <w:rFonts w:ascii="맑은 고딕" w:eastAsia="맑은 고딕" w:hAnsi="맑은 고딕"/>
        </w:rPr>
        <w:sectPr w:rsidR="00B67447" w:rsidRPr="00F51D70" w:rsidSect="000B70DD">
          <w:headerReference w:type="default" r:id="rId12"/>
          <w:footerReference w:type="default" r:id="rId13"/>
          <w:pgSz w:w="11906" w:h="16838" w:code="9"/>
          <w:pgMar w:top="720" w:right="720" w:bottom="720" w:left="720" w:header="737" w:footer="737" w:gutter="0"/>
          <w:pgNumType w:fmt="decimalFullWidth"/>
          <w:cols w:space="425"/>
          <w:docGrid w:linePitch="326"/>
        </w:sectPr>
      </w:pPr>
    </w:p>
    <w:p w:rsidR="009B6B22" w:rsidRPr="00F51D70" w:rsidRDefault="009B6B22">
      <w:pPr>
        <w:widowControl/>
        <w:wordWrap/>
        <w:jc w:val="left"/>
        <w:rPr>
          <w:rFonts w:ascii="맑은 고딕" w:eastAsia="맑은 고딕" w:hAnsi="맑은 고딕"/>
        </w:rPr>
      </w:pPr>
      <w:r w:rsidRPr="00F51D70">
        <w:rPr>
          <w:rFonts w:ascii="맑은 고딕" w:eastAsia="맑은 고딕" w:hAnsi="맑은 고딕"/>
        </w:rPr>
        <w:lastRenderedPageBreak/>
        <w:br w:type="page"/>
      </w:r>
    </w:p>
    <w:p w:rsidR="00F44680" w:rsidRPr="00F51D70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="맑은 고딕" w:eastAsia="맑은 고딕" w:hAnsi="맑은 고딕"/>
        </w:rPr>
      </w:pPr>
      <w:proofErr w:type="spellStart"/>
      <w:r w:rsidRPr="00F51D70">
        <w:rPr>
          <w:rFonts w:ascii="맑은 고딕" w:eastAsia="맑은 고딕" w:hAnsi="맑은 고딕" w:hint="eastAsia"/>
        </w:rPr>
        <w:lastRenderedPageBreak/>
        <w:t>유스케이스</w:t>
      </w:r>
      <w:proofErr w:type="spellEnd"/>
      <w:r w:rsidRPr="00F51D70">
        <w:rPr>
          <w:rFonts w:ascii="맑은 고딕" w:eastAsia="맑은 고딕" w:hAnsi="맑은 고딕" w:hint="eastAsia"/>
        </w:rPr>
        <w:t xml:space="preserve"> 패키지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2"/>
        <w:gridCol w:w="6777"/>
      </w:tblGrid>
      <w:tr w:rsidR="00F44680" w:rsidRPr="00F51D70" w:rsidTr="00F51D70">
        <w:trPr>
          <w:trHeight w:val="31"/>
        </w:trPr>
        <w:tc>
          <w:tcPr>
            <w:tcW w:w="836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</w:rPr>
              <w:t>유스케이스ID</w:t>
            </w:r>
            <w:proofErr w:type="spellEnd"/>
          </w:p>
        </w:tc>
        <w:tc>
          <w:tcPr>
            <w:tcW w:w="905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</w:rPr>
              <w:t>유스케이스명</w:t>
            </w:r>
            <w:proofErr w:type="spellEnd"/>
          </w:p>
        </w:tc>
        <w:tc>
          <w:tcPr>
            <w:tcW w:w="3259" w:type="pct"/>
            <w:shd w:val="clear" w:color="auto" w:fill="D9E2F3" w:themeFill="accent5" w:themeFillTint="33"/>
            <w:vAlign w:val="center"/>
          </w:tcPr>
          <w:p w:rsidR="00F44680" w:rsidRPr="00F51D70" w:rsidRDefault="00F4468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</w:rPr>
              <w:t>유스케이스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b/>
              </w:rPr>
              <w:t>설명</w:t>
            </w:r>
            <w:proofErr w:type="spellEnd"/>
          </w:p>
        </w:tc>
      </w:tr>
      <w:tr w:rsidR="002C370A" w:rsidRPr="00F51D70" w:rsidTr="00F51D70">
        <w:trPr>
          <w:trHeight w:val="31"/>
        </w:trPr>
        <w:tc>
          <w:tcPr>
            <w:tcW w:w="836" w:type="pct"/>
            <w:vAlign w:val="center"/>
          </w:tcPr>
          <w:p w:rsidR="002C370A" w:rsidRPr="00F51D70" w:rsidRDefault="008A7562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</w:t>
            </w:r>
          </w:p>
        </w:tc>
        <w:tc>
          <w:tcPr>
            <w:tcW w:w="905" w:type="pct"/>
            <w:vAlign w:val="center"/>
          </w:tcPr>
          <w:p w:rsidR="002C370A" w:rsidRPr="00F51D70" w:rsidRDefault="002C370A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메인</w:t>
            </w:r>
          </w:p>
        </w:tc>
        <w:tc>
          <w:tcPr>
            <w:tcW w:w="3259" w:type="pct"/>
            <w:vAlign w:val="center"/>
          </w:tcPr>
          <w:p w:rsidR="002C370A" w:rsidRPr="00F51D70" w:rsidRDefault="002C370A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메인 페이지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 w:rsidR="00691EC7"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2</w:t>
            </w:r>
          </w:p>
        </w:tc>
        <w:tc>
          <w:tcPr>
            <w:tcW w:w="905" w:type="pct"/>
            <w:vAlign w:val="center"/>
          </w:tcPr>
          <w:p w:rsidR="00F44680" w:rsidRPr="00F51D70" w:rsidRDefault="007754A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회원 </w:t>
            </w:r>
            <w:r w:rsidR="00D35120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회원가입,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로그아웃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, 비밀번호 찾기,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회원조회(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회원탈퇴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3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이미지 게시판</w:t>
            </w:r>
            <w:r w:rsidR="007754A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작성,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조회,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 삭제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4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관리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7754A0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작성,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조회,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수정,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삭제</w:t>
            </w:r>
          </w:p>
        </w:tc>
      </w:tr>
      <w:tr w:rsidR="00F44680" w:rsidRPr="00F51D70" w:rsidTr="00F51D70">
        <w:trPr>
          <w:trHeight w:val="31"/>
        </w:trPr>
        <w:tc>
          <w:tcPr>
            <w:tcW w:w="836" w:type="pct"/>
            <w:vAlign w:val="center"/>
          </w:tcPr>
          <w:p w:rsidR="00F44680" w:rsidRPr="00F51D70" w:rsidRDefault="00937133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="00F5425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 w:rsidR="008A7562">
              <w:rPr>
                <w:rFonts w:ascii="맑은 고딕" w:eastAsia="맑은 고딕" w:hAnsi="맑은 고딕"/>
                <w:sz w:val="16"/>
                <w:szCs w:val="18"/>
              </w:rPr>
              <w:t>5</w:t>
            </w:r>
          </w:p>
        </w:tc>
        <w:tc>
          <w:tcPr>
            <w:tcW w:w="905" w:type="pct"/>
            <w:vAlign w:val="center"/>
          </w:tcPr>
          <w:p w:rsidR="00F44680" w:rsidRPr="00F51D70" w:rsidRDefault="00D3512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</w:t>
            </w:r>
          </w:p>
        </w:tc>
        <w:tc>
          <w:tcPr>
            <w:tcW w:w="3259" w:type="pct"/>
            <w:vAlign w:val="center"/>
          </w:tcPr>
          <w:p w:rsidR="00F44680" w:rsidRPr="00F51D70" w:rsidRDefault="00D35120" w:rsidP="0081554D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생성,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 메시지 및 파일 전송,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proofErr w:type="spellStart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</w:t>
            </w:r>
            <w:proofErr w:type="spellEnd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조회,</w:t>
            </w:r>
            <w:r w:rsidR="004D5B84"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proofErr w:type="spellStart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</w:t>
            </w:r>
            <w:proofErr w:type="spellEnd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삭제,</w:t>
            </w:r>
            <w:r w:rsidR="004D5B84"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proofErr w:type="spellStart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채팅방</w:t>
            </w:r>
            <w:proofErr w:type="spellEnd"/>
            <w:r w:rsidR="004D5B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알림</w:t>
            </w:r>
          </w:p>
        </w:tc>
      </w:tr>
    </w:tbl>
    <w:p w:rsidR="00402B4F" w:rsidRPr="00F51D70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  <w:rPr>
          <w:rFonts w:ascii="맑은 고딕" w:eastAsia="맑은 고딕" w:hAnsi="맑은 고딕"/>
        </w:rPr>
      </w:pPr>
      <w:proofErr w:type="spellStart"/>
      <w:r w:rsidRPr="00F51D70">
        <w:rPr>
          <w:rFonts w:ascii="맑은 고딕" w:eastAsia="맑은 고딕" w:hAnsi="맑은 고딕" w:hint="eastAsia"/>
        </w:rPr>
        <w:t>액터</w:t>
      </w:r>
      <w:proofErr w:type="spellEnd"/>
      <w:r w:rsidRPr="00F51D70">
        <w:rPr>
          <w:rFonts w:ascii="맑은 고딕" w:eastAsia="맑은 고딕" w:hAnsi="맑은 고딕" w:hint="eastAsia"/>
        </w:rPr>
        <w:t xml:space="preserve"> 목록</w:t>
      </w:r>
    </w:p>
    <w:tbl>
      <w:tblPr>
        <w:tblStyle w:val="ab"/>
        <w:tblW w:w="4867" w:type="pct"/>
        <w:tblInd w:w="27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39"/>
        <w:gridCol w:w="1880"/>
        <w:gridCol w:w="6779"/>
      </w:tblGrid>
      <w:tr w:rsidR="00402B4F" w:rsidRPr="00F51D70" w:rsidTr="00691EC7">
        <w:tc>
          <w:tcPr>
            <w:tcW w:w="836" w:type="pct"/>
            <w:shd w:val="clear" w:color="auto" w:fill="D9E2F3" w:themeFill="accent5" w:themeFillTint="33"/>
            <w:vAlign w:val="center"/>
          </w:tcPr>
          <w:p w:rsidR="00402B4F" w:rsidRPr="00F51D70" w:rsidRDefault="00F51D7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proofErr w:type="spellEnd"/>
            <w:r w:rsidR="00402B4F" w:rsidRPr="00F51D70">
              <w:rPr>
                <w:rFonts w:ascii="맑은 고딕" w:eastAsia="맑은 고딕" w:hAnsi="맑은 고딕" w:hint="eastAsia"/>
                <w:b/>
              </w:rPr>
              <w:t xml:space="preserve"> ID</w:t>
            </w:r>
          </w:p>
        </w:tc>
        <w:tc>
          <w:tcPr>
            <w:tcW w:w="904" w:type="pct"/>
            <w:shd w:val="clear" w:color="auto" w:fill="D9E2F3" w:themeFill="accent5" w:themeFillTint="33"/>
            <w:vAlign w:val="center"/>
          </w:tcPr>
          <w:p w:rsidR="00402B4F" w:rsidRPr="00F51D70" w:rsidRDefault="00F51D70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proofErr w:type="spellEnd"/>
            <w:r w:rsidR="00402B4F" w:rsidRPr="00F51D70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260" w:type="pct"/>
            <w:shd w:val="clear" w:color="auto" w:fill="D9E2F3" w:themeFill="accent5" w:themeFillTint="33"/>
            <w:vAlign w:val="center"/>
          </w:tcPr>
          <w:p w:rsidR="00402B4F" w:rsidRPr="00F51D70" w:rsidRDefault="00F51D70" w:rsidP="00675CF7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lang w:eastAsia="ko-KR"/>
              </w:rPr>
              <w:t>액터</w:t>
            </w:r>
            <w:proofErr w:type="spellEnd"/>
            <w:r w:rsidR="00402B4F" w:rsidRPr="00F51D70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spellStart"/>
            <w:r w:rsidR="00402B4F" w:rsidRPr="00F51D70">
              <w:rPr>
                <w:rFonts w:ascii="맑은 고딕" w:eastAsia="맑은 고딕" w:hAnsi="맑은 고딕" w:hint="eastAsia"/>
                <w:b/>
              </w:rPr>
              <w:t>설명</w:t>
            </w:r>
            <w:proofErr w:type="spellEnd"/>
          </w:p>
        </w:tc>
      </w:tr>
      <w:tr w:rsidR="00E13F0A" w:rsidRPr="00D4326B" w:rsidTr="00691EC7">
        <w:trPr>
          <w:trHeight w:val="31"/>
        </w:trPr>
        <w:tc>
          <w:tcPr>
            <w:tcW w:w="836" w:type="pct"/>
            <w:vAlign w:val="center"/>
          </w:tcPr>
          <w:p w:rsidR="00E13F0A" w:rsidRPr="00D4326B" w:rsidRDefault="008A7562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LP_AC_1</w:t>
            </w:r>
          </w:p>
        </w:tc>
        <w:tc>
          <w:tcPr>
            <w:tcW w:w="904" w:type="pct"/>
            <w:vAlign w:val="center"/>
          </w:tcPr>
          <w:p w:rsidR="00E13F0A" w:rsidRPr="00D4326B" w:rsidRDefault="00E13F0A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비회원</w:t>
            </w:r>
          </w:p>
        </w:tc>
        <w:tc>
          <w:tcPr>
            <w:tcW w:w="3260" w:type="pct"/>
            <w:vAlign w:val="center"/>
          </w:tcPr>
          <w:p w:rsidR="00E13F0A" w:rsidRPr="00D4326B" w:rsidRDefault="00E13F0A" w:rsidP="002E5BBE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로그인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하지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않은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사용자</w:t>
            </w:r>
            <w:proofErr w:type="spellEnd"/>
          </w:p>
        </w:tc>
      </w:tr>
      <w:tr w:rsidR="00632484" w:rsidRPr="00F51D70" w:rsidTr="00691EC7">
        <w:tc>
          <w:tcPr>
            <w:tcW w:w="836" w:type="pct"/>
            <w:vAlign w:val="center"/>
          </w:tcPr>
          <w:p w:rsidR="00632484" w:rsidRPr="00F51D70" w:rsidRDefault="008A7562" w:rsidP="00632484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LP_AC_2</w:t>
            </w:r>
          </w:p>
        </w:tc>
        <w:tc>
          <w:tcPr>
            <w:tcW w:w="904" w:type="pct"/>
            <w:vAlign w:val="center"/>
          </w:tcPr>
          <w:p w:rsidR="00632484" w:rsidRPr="00F51D70" w:rsidRDefault="008A7562" w:rsidP="00632484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</w:t>
            </w:r>
            <w:r w:rsidR="00632484"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</w:t>
            </w:r>
          </w:p>
        </w:tc>
        <w:tc>
          <w:tcPr>
            <w:tcW w:w="3260" w:type="pct"/>
            <w:vAlign w:val="center"/>
          </w:tcPr>
          <w:p w:rsidR="00632484" w:rsidRPr="00F51D70" w:rsidRDefault="00632484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로그인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한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사용자 중 관리자가 </w:t>
            </w:r>
            <w:r w:rsidR="00E51708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아니며</w:t>
            </w:r>
            <w:r w:rsidR="00B436FF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="00B436FF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일반 </w:t>
            </w:r>
            <w:proofErr w:type="spellStart"/>
            <w:r w:rsidR="00B436FF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로그인을</w:t>
            </w:r>
            <w:proofErr w:type="spellEnd"/>
            <w:r w:rsidR="00B436FF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한 사용자</w:t>
            </w:r>
          </w:p>
        </w:tc>
      </w:tr>
      <w:tr w:rsidR="008A7562" w:rsidRPr="00F51D70" w:rsidTr="00691EC7">
        <w:tc>
          <w:tcPr>
            <w:tcW w:w="836" w:type="pct"/>
            <w:vAlign w:val="center"/>
          </w:tcPr>
          <w:p w:rsidR="008A7562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LP_AC_3</w:t>
            </w:r>
          </w:p>
        </w:tc>
        <w:tc>
          <w:tcPr>
            <w:tcW w:w="904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API회원</w:t>
            </w:r>
            <w:proofErr w:type="spellEnd"/>
          </w:p>
        </w:tc>
        <w:tc>
          <w:tcPr>
            <w:tcW w:w="3260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로그인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한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중 관리자가 아니며</w:t>
            </w:r>
            <w:r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API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로그인을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한 사용자</w:t>
            </w:r>
          </w:p>
        </w:tc>
      </w:tr>
      <w:tr w:rsidR="008A7562" w:rsidRPr="00F51D70" w:rsidTr="00691EC7">
        <w:tc>
          <w:tcPr>
            <w:tcW w:w="836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val="en-US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</w:rPr>
              <w:t>LP_AC_4</w:t>
            </w:r>
          </w:p>
        </w:tc>
        <w:tc>
          <w:tcPr>
            <w:tcW w:w="904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</w:p>
        </w:tc>
        <w:tc>
          <w:tcPr>
            <w:tcW w:w="3260" w:type="pct"/>
            <w:vAlign w:val="center"/>
          </w:tcPr>
          <w:p w:rsidR="008A7562" w:rsidRPr="00F51D70" w:rsidRDefault="008A7562" w:rsidP="008A7562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로그인 한 사용자 중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회원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게시물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및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권한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설정을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</w:rPr>
              <w:t>관리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하는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사용자</w:t>
            </w:r>
          </w:p>
        </w:tc>
      </w:tr>
    </w:tbl>
    <w:p w:rsidR="00402B4F" w:rsidRPr="00F51D70" w:rsidRDefault="00402B4F" w:rsidP="00F44680">
      <w:pPr>
        <w:widowControl/>
        <w:wordWrap/>
        <w:jc w:val="left"/>
        <w:rPr>
          <w:rFonts w:ascii="맑은 고딕" w:eastAsia="맑은 고딕" w:hAnsi="맑은 고딕" w:cs="Times New Roman"/>
          <w:sz w:val="16"/>
          <w:lang w:val="x-none" w:eastAsia="x-none"/>
        </w:rPr>
      </w:pPr>
    </w:p>
    <w:p w:rsidR="00F44680" w:rsidRPr="008A7562" w:rsidRDefault="008A7562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000238" w:rsidRDefault="00402B4F" w:rsidP="00000238">
      <w:pPr>
        <w:pStyle w:val="10"/>
        <w:numPr>
          <w:ilvl w:val="0"/>
          <w:numId w:val="1"/>
        </w:numPr>
        <w:tabs>
          <w:tab w:val="left" w:pos="284"/>
        </w:tabs>
        <w:spacing w:before="120" w:after="120"/>
      </w:pPr>
      <w:proofErr w:type="spellStart"/>
      <w:r w:rsidRPr="00000238">
        <w:rPr>
          <w:rFonts w:ascii="맑은 고딕" w:eastAsia="맑은 고딕" w:hAnsi="맑은 고딕" w:hint="eastAsia"/>
        </w:rPr>
        <w:lastRenderedPageBreak/>
        <w:t>유스케이스</w:t>
      </w:r>
      <w:proofErr w:type="spellEnd"/>
      <w:r w:rsidRPr="00000238">
        <w:rPr>
          <w:rFonts w:ascii="맑은 고딕" w:eastAsia="맑은 고딕" w:hAnsi="맑은 고딕" w:hint="eastAsia"/>
        </w:rPr>
        <w:t xml:space="preserve"> 패키지 명세</w:t>
      </w:r>
    </w:p>
    <w:p w:rsidR="00000238" w:rsidRDefault="002C370A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t>메인</w:t>
      </w:r>
    </w:p>
    <w:p w:rsidR="002C370A" w:rsidRPr="00000238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000238">
        <w:rPr>
          <w:rFonts w:ascii="맑은 고딕" w:eastAsia="맑은 고딕" w:hAnsi="맑은 고딕" w:hint="eastAsia"/>
          <w:sz w:val="20"/>
        </w:rPr>
        <w:t>유스케이스</w:t>
      </w:r>
      <w:proofErr w:type="spellEnd"/>
      <w:r w:rsidRPr="00000238">
        <w:rPr>
          <w:rFonts w:ascii="맑은 고딕" w:eastAsia="맑은 고딕" w:hAnsi="맑은 고딕" w:hint="eastAsia"/>
          <w:sz w:val="20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C370A" w:rsidRPr="00F51D70" w:rsidTr="002C370A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C370A" w:rsidRPr="002C370A" w:rsidRDefault="0081378E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lang w:val="en-US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6DF97634" wp14:editId="0BCE0A9A">
                  <wp:extent cx="5992537" cy="3408520"/>
                  <wp:effectExtent l="0" t="0" r="8255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515" cy="341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70A" w:rsidRPr="00F51D70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proofErr w:type="spellStart"/>
      <w:r w:rsidRPr="00F51D70">
        <w:rPr>
          <w:rFonts w:ascii="맑은 고딕" w:eastAsia="맑은 고딕" w:hAnsi="맑은 고딕" w:hint="eastAsia"/>
          <w:sz w:val="20"/>
        </w:rPr>
        <w:t>액터</w:t>
      </w:r>
      <w:proofErr w:type="spellEnd"/>
      <w:r w:rsidRPr="00F51D70">
        <w:rPr>
          <w:rFonts w:ascii="맑은 고딕" w:eastAsia="맑은 고딕" w:hAnsi="맑은 고딕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370A" w:rsidRPr="00F51D70" w:rsidTr="007754A0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일반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API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7754A0" w:rsidRPr="00F51D70" w:rsidTr="007754A0">
        <w:trPr>
          <w:trHeight w:val="31"/>
        </w:trPr>
        <w:tc>
          <w:tcPr>
            <w:tcW w:w="970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7754A0" w:rsidRPr="007754A0" w:rsidRDefault="007754A0" w:rsidP="007754A0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2C370A" w:rsidRPr="00F51D70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proofErr w:type="spellStart"/>
      <w:r w:rsidRPr="00F51D70">
        <w:rPr>
          <w:rFonts w:ascii="맑은 고딕" w:eastAsia="맑은 고딕" w:hAnsi="맑은 고딕" w:hint="eastAsia"/>
          <w:sz w:val="20"/>
        </w:rPr>
        <w:t>유스케이스</w:t>
      </w:r>
      <w:proofErr w:type="spellEnd"/>
      <w:r w:rsidRPr="00F51D70">
        <w:rPr>
          <w:rFonts w:ascii="맑은 고딕" w:eastAsia="맑은 고딕" w:hAnsi="맑은 고딕" w:hint="eastAsia"/>
          <w:sz w:val="20"/>
        </w:rPr>
        <w:t xml:space="preserve">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2C370A" w:rsidRPr="00F51D70" w:rsidTr="002C370A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  <w:proofErr w:type="spellEnd"/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  <w:proofErr w:type="spellEnd"/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2C370A" w:rsidRPr="00F51D70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_1_1</w:t>
            </w:r>
          </w:p>
        </w:tc>
        <w:tc>
          <w:tcPr>
            <w:tcW w:w="992" w:type="pct"/>
            <w:vAlign w:val="center"/>
          </w:tcPr>
          <w:p w:rsidR="002C370A" w:rsidRPr="002C370A" w:rsidRDefault="00871B89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</w:t>
            </w:r>
            <w:r w:rsidR="002C370A" w:rsidRPr="002C370A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proofErr w:type="spellStart"/>
            <w:r w:rsidR="002C370A" w:rsidRPr="002C370A">
              <w:rPr>
                <w:rFonts w:ascii="맑은 고딕" w:eastAsia="맑은 고딕" w:hAnsi="맑은 고딕" w:hint="eastAsia"/>
                <w:sz w:val="16"/>
                <w:szCs w:val="18"/>
              </w:rPr>
              <w:t>관리</w:t>
            </w:r>
            <w:proofErr w:type="spellEnd"/>
          </w:p>
        </w:tc>
        <w:tc>
          <w:tcPr>
            <w:tcW w:w="3038" w:type="pct"/>
            <w:vAlign w:val="center"/>
          </w:tcPr>
          <w:p w:rsidR="002C370A" w:rsidRPr="002C370A" w:rsidRDefault="00871B89" w:rsidP="00871B89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회원을</w:t>
            </w:r>
            <w:r w:rsidR="00EA047E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_1_2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이미지 게시판 관리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스케치북을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_1_3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 관리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캔버스를 관리하는 서비스</w:t>
            </w:r>
          </w:p>
        </w:tc>
      </w:tr>
      <w:tr w:rsidR="002C370A" w:rsidRPr="00F51D70" w:rsidTr="002C370A">
        <w:trPr>
          <w:trHeight w:val="31"/>
        </w:trPr>
        <w:tc>
          <w:tcPr>
            <w:tcW w:w="970" w:type="pct"/>
            <w:vAlign w:val="center"/>
          </w:tcPr>
          <w:p w:rsidR="002C370A" w:rsidRPr="00F51D70" w:rsidRDefault="007754A0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lastRenderedPageBreak/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_1_4</w:t>
            </w:r>
          </w:p>
        </w:tc>
        <w:tc>
          <w:tcPr>
            <w:tcW w:w="992" w:type="pct"/>
            <w:vAlign w:val="center"/>
          </w:tcPr>
          <w:p w:rsidR="002C370A" w:rsidRPr="002C370A" w:rsidRDefault="002C370A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2C370A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채팅</w:t>
            </w:r>
          </w:p>
        </w:tc>
        <w:tc>
          <w:tcPr>
            <w:tcW w:w="3038" w:type="pct"/>
            <w:vAlign w:val="center"/>
          </w:tcPr>
          <w:p w:rsidR="002C370A" w:rsidRPr="002C370A" w:rsidRDefault="00EA047E" w:rsidP="002C370A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채팅을 </w:t>
            </w:r>
            <w:r w:rsidR="003A0BDC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관리하는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서비스</w:t>
            </w:r>
          </w:p>
        </w:tc>
      </w:tr>
    </w:tbl>
    <w:p w:rsidR="00000238" w:rsidRDefault="002C370A" w:rsidP="00000238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="맑은 고딕" w:eastAsia="맑은 고딕" w:hAnsi="맑은 고딕"/>
          <w:sz w:val="20"/>
        </w:rPr>
      </w:pPr>
      <w:proofErr w:type="spellStart"/>
      <w:r w:rsidRPr="00F51D70">
        <w:rPr>
          <w:rFonts w:ascii="맑은 고딕" w:eastAsia="맑은 고딕" w:hAnsi="맑은 고딕" w:hint="eastAsia"/>
          <w:sz w:val="20"/>
        </w:rPr>
        <w:t>유스케이스</w:t>
      </w:r>
      <w:proofErr w:type="spellEnd"/>
      <w:r w:rsidRPr="00F51D70">
        <w:rPr>
          <w:rFonts w:ascii="맑은 고딕" w:eastAsia="맑은 고딕" w:hAnsi="맑은 고딕" w:hint="eastAsia"/>
          <w:sz w:val="20"/>
        </w:rPr>
        <w:t xml:space="preserve"> 명세</w:t>
      </w:r>
    </w:p>
    <w:p w:rsidR="002C370A" w:rsidRPr="00000238" w:rsidRDefault="00832C1C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000238">
        <w:rPr>
          <w:rFonts w:ascii="맑은 고딕" w:eastAsia="맑은 고딕" w:hAnsi="맑은 고딕" w:hint="eastAsia"/>
          <w:sz w:val="20"/>
        </w:rPr>
        <w:t>회원</w:t>
      </w:r>
      <w:r w:rsidR="002C370A" w:rsidRPr="00000238">
        <w:rPr>
          <w:rFonts w:ascii="맑은 고딕" w:eastAsia="맑은 고딕" w:hAnsi="맑은 고딕" w:hint="eastAsia"/>
          <w:sz w:val="20"/>
        </w:rPr>
        <w:t xml:space="preserve">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AF7C7D" w:rsidRPr="00F51D70" w:rsidRDefault="00AF7C7D" w:rsidP="00AF7C7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비회원,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170665"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 w:rsidR="00170665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</w:t>
      </w:r>
      <w:proofErr w:type="spellStart"/>
      <w:r w:rsidR="00170665"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2C370A" w:rsidRPr="00F51D70" w:rsidRDefault="00FA3260" w:rsidP="00FA326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A3260">
        <w:rPr>
          <w:rFonts w:ascii="맑은 고딕" w:eastAsia="맑은 고딕" w:hAnsi="맑은 고딕" w:hint="eastAsia"/>
          <w:sz w:val="18"/>
          <w:szCs w:val="18"/>
        </w:rPr>
        <w:t>메인</w:t>
      </w:r>
      <w:proofErr w:type="spellEnd"/>
      <w:r w:rsidRPr="00FA326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3260">
        <w:rPr>
          <w:rFonts w:ascii="맑은 고딕" w:eastAsia="맑은 고딕" w:hAnsi="맑은 고딕" w:hint="eastAsia"/>
          <w:sz w:val="18"/>
          <w:szCs w:val="18"/>
        </w:rPr>
        <w:t>페이지에</w:t>
      </w:r>
      <w:proofErr w:type="spellEnd"/>
      <w:r w:rsidRPr="00FA326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3260">
        <w:rPr>
          <w:rFonts w:ascii="맑은 고딕" w:eastAsia="맑은 고딕" w:hAnsi="맑은 고딕" w:hint="eastAsia"/>
          <w:sz w:val="18"/>
          <w:szCs w:val="18"/>
        </w:rPr>
        <w:t>설정되어</w:t>
      </w:r>
      <w:proofErr w:type="spellEnd"/>
      <w:r w:rsidRPr="00FA326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3260">
        <w:rPr>
          <w:rFonts w:ascii="맑은 고딕" w:eastAsia="맑은 고딕" w:hAnsi="맑은 고딕" w:hint="eastAsia"/>
          <w:sz w:val="18"/>
          <w:szCs w:val="18"/>
        </w:rPr>
        <w:t>있어야</w:t>
      </w:r>
      <w:proofErr w:type="spellEnd"/>
      <w:r w:rsidRPr="00FA326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326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A3260">
        <w:rPr>
          <w:rFonts w:ascii="맑은 고딕" w:eastAsia="맑은 고딕" w:hAnsi="맑은 고딕" w:hint="eastAsia"/>
          <w:sz w:val="18"/>
          <w:szCs w:val="18"/>
        </w:rPr>
        <w:t>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5E423B" w:rsidRPr="005E423B" w:rsidRDefault="00101623" w:rsidP="005E423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회원가입,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로그아웃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 비밀번호 찾기,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회원조회(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), 회원 수정을 할 수 있다.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이미지 게시판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비회원,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A5C6D" w:rsidRPr="00FA5C6D" w:rsidRDefault="00FA5C6D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5C6D">
        <w:rPr>
          <w:rFonts w:ascii="맑은 고딕" w:eastAsia="맑은 고딕" w:hAnsi="맑은 고딕" w:hint="eastAsia"/>
          <w:sz w:val="18"/>
          <w:szCs w:val="18"/>
          <w:lang w:eastAsia="ko-KR"/>
        </w:rPr>
        <w:t>메인 페이지에 설정되어 있어야 한다.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P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작성,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수정,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조회,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스케치북 삭제를 할 수 있다.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캔버스 관리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2C370A" w:rsidRPr="00F51D70" w:rsidRDefault="005E423B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페이지에서 관리 가능하다.</w:t>
      </w:r>
    </w:p>
    <w:p w:rsidR="002C370A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P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작성,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수정,</w:t>
      </w:r>
      <w:r w:rsidRPr="00101623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Pr="00101623">
        <w:rPr>
          <w:rFonts w:ascii="맑은 고딕" w:eastAsia="맑은 고딕" w:hAnsi="맑은 고딕" w:hint="eastAsia"/>
          <w:sz w:val="18"/>
          <w:szCs w:val="18"/>
          <w:lang w:eastAsia="ko-KR"/>
        </w:rPr>
        <w:t>캔버스 조회, 캔버스 삭제</w:t>
      </w:r>
    </w:p>
    <w:p w:rsidR="002C370A" w:rsidRPr="00F51D70" w:rsidRDefault="002C370A" w:rsidP="00000238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채팅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170665" w:rsidRPr="00F51D70" w:rsidRDefault="00170665" w:rsidP="00170665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A5C6D" w:rsidRPr="00FA5C6D" w:rsidRDefault="00FA5C6D" w:rsidP="00FA5C6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A5C6D">
        <w:rPr>
          <w:rFonts w:ascii="맑은 고딕" w:eastAsia="맑은 고딕" w:hAnsi="맑은 고딕" w:hint="eastAsia"/>
          <w:sz w:val="18"/>
          <w:szCs w:val="18"/>
        </w:rPr>
        <w:t>메인</w:t>
      </w:r>
      <w:proofErr w:type="spellEnd"/>
      <w:r w:rsidRPr="00FA5C6D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5C6D">
        <w:rPr>
          <w:rFonts w:ascii="맑은 고딕" w:eastAsia="맑은 고딕" w:hAnsi="맑은 고딕" w:hint="eastAsia"/>
          <w:sz w:val="18"/>
          <w:szCs w:val="18"/>
        </w:rPr>
        <w:t>페이지에</w:t>
      </w:r>
      <w:proofErr w:type="spellEnd"/>
      <w:r w:rsidRPr="00FA5C6D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5C6D">
        <w:rPr>
          <w:rFonts w:ascii="맑은 고딕" w:eastAsia="맑은 고딕" w:hAnsi="맑은 고딕" w:hint="eastAsia"/>
          <w:sz w:val="18"/>
          <w:szCs w:val="18"/>
        </w:rPr>
        <w:t>설정되어</w:t>
      </w:r>
      <w:proofErr w:type="spellEnd"/>
      <w:r w:rsidRPr="00FA5C6D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5C6D">
        <w:rPr>
          <w:rFonts w:ascii="맑은 고딕" w:eastAsia="맑은 고딕" w:hAnsi="맑은 고딕" w:hint="eastAsia"/>
          <w:sz w:val="18"/>
          <w:szCs w:val="18"/>
        </w:rPr>
        <w:t>있어야</w:t>
      </w:r>
      <w:proofErr w:type="spellEnd"/>
      <w:r w:rsidRPr="00FA5C6D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A5C6D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A5C6D">
        <w:rPr>
          <w:rFonts w:ascii="맑은 고딕" w:eastAsia="맑은 고딕" w:hAnsi="맑은 고딕" w:hint="eastAsia"/>
          <w:sz w:val="18"/>
          <w:szCs w:val="18"/>
        </w:rPr>
        <w:t>.</w:t>
      </w:r>
    </w:p>
    <w:p w:rsidR="002C370A" w:rsidRPr="00F51D70" w:rsidRDefault="002C370A" w:rsidP="002C370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101623" w:rsidRDefault="00101623" w:rsidP="0010162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채팅방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생성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>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채팅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메시지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및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파일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전송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>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채팅방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조회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채팅방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삭제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>,</w:t>
      </w:r>
      <w:r w:rsidRPr="00101623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채팅방</w:t>
      </w:r>
      <w:proofErr w:type="spellEnd"/>
      <w:r w:rsidRPr="00101623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01623">
        <w:rPr>
          <w:rFonts w:ascii="맑은 고딕" w:eastAsia="맑은 고딕" w:hAnsi="맑은 고딕" w:hint="eastAsia"/>
          <w:sz w:val="18"/>
          <w:szCs w:val="18"/>
        </w:rPr>
        <w:t>알림</w:t>
      </w:r>
      <w:proofErr w:type="spellEnd"/>
    </w:p>
    <w:p w:rsidR="00101623" w:rsidRDefault="000F3981">
      <w:pPr>
        <w:widowControl/>
        <w:wordWrap/>
        <w:jc w:val="left"/>
        <w:rPr>
          <w:rFonts w:ascii="맑은 고딕" w:eastAsia="맑은 고딕" w:hAnsi="맑은 고딕" w:cs="Times New Roman"/>
          <w:sz w:val="18"/>
          <w:szCs w:val="18"/>
          <w:lang w:val="x-none" w:eastAsia="x-none"/>
        </w:rPr>
      </w:pPr>
      <w:r>
        <w:rPr>
          <w:rFonts w:ascii="맑은 고딕" w:eastAsia="맑은 고딕" w:hAnsi="맑은 고딕" w:cs="Times New Roman"/>
          <w:sz w:val="18"/>
          <w:szCs w:val="18"/>
          <w:lang w:val="x-none" w:eastAsia="x-none"/>
        </w:rPr>
        <w:br w:type="page"/>
      </w:r>
    </w:p>
    <w:p w:rsidR="00402B4F" w:rsidRPr="00000238" w:rsidRDefault="000F3981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>회원</w:t>
      </w:r>
      <w:r w:rsidR="00B7123E" w:rsidRPr="00000238">
        <w:rPr>
          <w:rFonts w:asciiTheme="majorHAnsi" w:eastAsiaTheme="majorHAnsi" w:hAnsiTheme="majorHAnsi" w:hint="eastAsia"/>
          <w:sz w:val="20"/>
        </w:rPr>
        <w:t>관리</w:t>
      </w:r>
    </w:p>
    <w:p w:rsidR="00402B4F" w:rsidRPr="007428B0" w:rsidRDefault="00402B4F" w:rsidP="007428B0">
      <w:pPr>
        <w:pStyle w:val="3"/>
        <w:numPr>
          <w:ilvl w:val="2"/>
          <w:numId w:val="12"/>
        </w:numPr>
        <w:tabs>
          <w:tab w:val="left" w:pos="1843"/>
        </w:tabs>
        <w:spacing w:before="120"/>
        <w:ind w:leftChars="354" w:left="992" w:hangingChars="142" w:hanging="284"/>
        <w:rPr>
          <w:rFonts w:ascii="맑은 고딕" w:eastAsia="맑은 고딕" w:hAnsi="맑은 고딕"/>
          <w:sz w:val="20"/>
        </w:rPr>
      </w:pPr>
      <w:proofErr w:type="spellStart"/>
      <w:r w:rsidRPr="007428B0">
        <w:rPr>
          <w:rFonts w:ascii="맑은 고딕" w:eastAsia="맑은 고딕" w:hAnsi="맑은 고딕" w:hint="eastAsia"/>
          <w:sz w:val="20"/>
        </w:rPr>
        <w:t>유스케이스</w:t>
      </w:r>
      <w:proofErr w:type="spellEnd"/>
      <w:r w:rsidRPr="007428B0">
        <w:rPr>
          <w:rFonts w:ascii="맑은 고딕" w:eastAsia="맑은 고딕" w:hAnsi="맑은 고딕" w:hint="eastAsia"/>
          <w:sz w:val="20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9"/>
      </w:tblGrid>
      <w:tr w:rsidR="00D4326B" w:rsidRPr="00F51D70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51D70" w:rsidRDefault="003677D2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15914624" wp14:editId="013C9638">
                  <wp:extent cx="6028394" cy="4316528"/>
                  <wp:effectExtent l="0" t="0" r="0" b="825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607" cy="4329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3ED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액터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953ED" w:rsidRPr="00F51D70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953ED" w:rsidRPr="00F51D70" w:rsidRDefault="002953ED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일반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API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2953ED" w:rsidRPr="00F51D70" w:rsidTr="00EF37D8">
        <w:trPr>
          <w:trHeight w:val="31"/>
        </w:trPr>
        <w:tc>
          <w:tcPr>
            <w:tcW w:w="970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2953ED" w:rsidRPr="007754A0" w:rsidRDefault="002953ED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402B4F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2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3"/>
        <w:gridCol w:w="1925"/>
        <w:gridCol w:w="5896"/>
      </w:tblGrid>
      <w:tr w:rsidR="004A69B2" w:rsidRPr="00F51D70" w:rsidTr="00870284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402B4F" w:rsidRPr="00F51D70" w:rsidRDefault="00402B4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  <w:proofErr w:type="spellEnd"/>
          </w:p>
        </w:tc>
        <w:tc>
          <w:tcPr>
            <w:tcW w:w="992" w:type="pct"/>
            <w:shd w:val="clear" w:color="auto" w:fill="D9E2F3" w:themeFill="accent5" w:themeFillTint="33"/>
            <w:vAlign w:val="center"/>
          </w:tcPr>
          <w:p w:rsidR="00402B4F" w:rsidRPr="00F51D70" w:rsidRDefault="00402B4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  <w:proofErr w:type="spellEnd"/>
          </w:p>
        </w:tc>
        <w:tc>
          <w:tcPr>
            <w:tcW w:w="3038" w:type="pct"/>
            <w:shd w:val="clear" w:color="auto" w:fill="D9E2F3" w:themeFill="accent5" w:themeFillTint="33"/>
            <w:vAlign w:val="center"/>
          </w:tcPr>
          <w:p w:rsidR="00402B4F" w:rsidRPr="00F51D70" w:rsidRDefault="00402B4F" w:rsidP="00B7123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_2_1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가입</w:t>
            </w:r>
          </w:p>
        </w:tc>
        <w:tc>
          <w:tcPr>
            <w:tcW w:w="3038" w:type="pct"/>
            <w:vAlign w:val="center"/>
          </w:tcPr>
          <w:p w:rsidR="00402B4F" w:rsidRPr="00F51D70" w:rsidRDefault="00B7123E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 회원가입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>, AP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I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회원가입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_2_2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로그인/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로그아웃</w:t>
            </w:r>
            <w:proofErr w:type="spellEnd"/>
          </w:p>
        </w:tc>
        <w:tc>
          <w:tcPr>
            <w:tcW w:w="3038" w:type="pct"/>
            <w:vAlign w:val="center"/>
          </w:tcPr>
          <w:p w:rsidR="00402B4F" w:rsidRPr="00F51D70" w:rsidRDefault="00B7123E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 로그인/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로그아웃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API 로그인/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로그아웃</w:t>
            </w:r>
            <w:proofErr w:type="spellEnd"/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lastRenderedPageBreak/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_2_3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비밀번호 찾기</w:t>
            </w:r>
          </w:p>
        </w:tc>
        <w:tc>
          <w:tcPr>
            <w:tcW w:w="3038" w:type="pct"/>
            <w:vAlign w:val="center"/>
          </w:tcPr>
          <w:p w:rsidR="00402B4F" w:rsidRPr="00F51D70" w:rsidRDefault="00B7123E" w:rsidP="00DD4000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일반 회원가입 사용자의 비밀번호 찾기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_2_4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회원조회(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)</w:t>
            </w:r>
          </w:p>
        </w:tc>
        <w:tc>
          <w:tcPr>
            <w:tcW w:w="3038" w:type="pct"/>
            <w:vAlign w:val="center"/>
          </w:tcPr>
          <w:p w:rsidR="00F44680" w:rsidRPr="00F51D70" w:rsidRDefault="003E6636" w:rsidP="00F44680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전체 사용자 보기(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닉네임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이메일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,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회원상태 검색)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정보 검색</w:t>
            </w:r>
          </w:p>
        </w:tc>
      </w:tr>
      <w:tr w:rsidR="00402B4F" w:rsidRPr="00F51D70" w:rsidTr="00870284">
        <w:trPr>
          <w:trHeight w:val="31"/>
        </w:trPr>
        <w:tc>
          <w:tcPr>
            <w:tcW w:w="970" w:type="pct"/>
            <w:vAlign w:val="center"/>
          </w:tcPr>
          <w:p w:rsidR="00402B4F" w:rsidRPr="00F51D70" w:rsidRDefault="003F425F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_2_5</w:t>
            </w:r>
          </w:p>
        </w:tc>
        <w:tc>
          <w:tcPr>
            <w:tcW w:w="992" w:type="pct"/>
            <w:vAlign w:val="center"/>
          </w:tcPr>
          <w:p w:rsidR="00402B4F" w:rsidRPr="00F51D70" w:rsidRDefault="00B7123E" w:rsidP="0081554D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수정</w:t>
            </w:r>
          </w:p>
        </w:tc>
        <w:tc>
          <w:tcPr>
            <w:tcW w:w="3038" w:type="pct"/>
            <w:vAlign w:val="center"/>
          </w:tcPr>
          <w:p w:rsidR="00402B4F" w:rsidRPr="00F51D70" w:rsidRDefault="003E6636" w:rsidP="00B7123E">
            <w:pPr>
              <w:pStyle w:val="a5"/>
              <w:ind w:leftChars="0" w:left="0"/>
              <w:rPr>
                <w:rFonts w:ascii="맑은 고딕" w:eastAsia="맑은 고딕" w:hAnsi="맑은 고딕"/>
                <w:sz w:val="16"/>
                <w:szCs w:val="18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개인 정보 변경(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사용자 작성권한 변경(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8"/>
                <w:lang w:eastAsia="ko-KR"/>
              </w:rPr>
              <w:t xml:space="preserve">, </w:t>
            </w:r>
            <w:r w:rsidRPr="00F51D70"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회원 탈퇴</w:t>
            </w:r>
          </w:p>
        </w:tc>
      </w:tr>
    </w:tbl>
    <w:p w:rsidR="0081554D" w:rsidRPr="00A02BF9" w:rsidRDefault="00402B4F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명세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회원가입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402B4F" w:rsidRPr="00F51D70" w:rsidRDefault="00F44680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  <w:lang w:eastAsia="ko-KR"/>
        </w:rPr>
        <w:t>비회원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F44680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세션에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정보가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등록</w:t>
      </w:r>
      <w:proofErr w:type="spellEnd"/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되어있지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않아야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402B4F" w:rsidRPr="00F51D70" w:rsidRDefault="006C65F5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사용자는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페이지에서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회원가입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버튼을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선택하여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회원가입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페이지에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접근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할 수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회원가입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시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닉네임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>,</w:t>
      </w:r>
      <w:r w:rsidR="00F567B1" w:rsidRPr="00F51D7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이메일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비밀번호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입력과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이메일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및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캡차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인증이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필요하다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API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회원가입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닉네임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입력이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필요하다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로그인</w:t>
      </w:r>
      <w:r w:rsidR="003E6636" w:rsidRPr="00F51D70">
        <w:rPr>
          <w:rFonts w:ascii="맑은 고딕" w:eastAsia="맑은 고딕" w:hAnsi="맑은 고딕" w:hint="eastAsia"/>
          <w:sz w:val="20"/>
        </w:rPr>
        <w:t>/</w:t>
      </w:r>
      <w:r w:rsidRPr="00F51D70">
        <w:rPr>
          <w:rFonts w:ascii="맑은 고딕" w:eastAsia="맑은 고딕" w:hAnsi="맑은 고딕" w:hint="eastAsia"/>
          <w:sz w:val="20"/>
        </w:rPr>
        <w:t>로그아웃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="00D35120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  <w:lang w:eastAsia="ko-KR"/>
        </w:rPr>
        <w:t>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</w:t>
      </w:r>
      <w:r w:rsidR="003E6636" w:rsidRPr="00F51D70">
        <w:rPr>
          <w:rFonts w:ascii="맑은 고딕" w:eastAsia="맑은 고딕" w:hAnsi="맑은 고딕" w:hint="eastAsia"/>
          <w:b w:val="0"/>
          <w:sz w:val="18"/>
        </w:rPr>
        <w:t>건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시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회원가입이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완료된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회</w:t>
      </w:r>
      <w:r w:rsidRPr="00F51D70">
        <w:rPr>
          <w:rFonts w:ascii="맑은 고딕" w:eastAsia="맑은 고딕" w:hAnsi="맑은 고딕" w:hint="eastAsia"/>
          <w:sz w:val="18"/>
          <w:szCs w:val="18"/>
        </w:rPr>
        <w:t>원이어야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 w:hint="eastAsia"/>
          <w:sz w:val="18"/>
          <w:szCs w:val="18"/>
        </w:rPr>
        <w:t xml:space="preserve">API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네이버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구글에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회원이어야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로그아웃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세션에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정보가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담겨있어야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862488">
        <w:rPr>
          <w:rFonts w:ascii="맑은 고딕" w:eastAsia="맑은 고딕" w:hAnsi="맑은 고딕" w:hint="eastAsia"/>
          <w:sz w:val="18"/>
          <w:szCs w:val="18"/>
        </w:rPr>
        <w:t>로그인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을</w:t>
      </w:r>
      <w:proofErr w:type="spellEnd"/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할 수 있다.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A</w:t>
      </w:r>
      <w:r w:rsidRPr="00F51D70">
        <w:rPr>
          <w:rFonts w:ascii="맑은 고딕" w:eastAsia="맑은 고딕" w:hAnsi="맑은 고딕"/>
          <w:sz w:val="18"/>
          <w:szCs w:val="18"/>
        </w:rPr>
        <w:t>PI</w:t>
      </w:r>
      <w:r w:rsidRPr="00F51D70">
        <w:rPr>
          <w:rFonts w:ascii="맑은 고딕" w:eastAsia="맑은 고딕" w:hAnsi="맑은 고딕" w:hint="eastAsia"/>
          <w:sz w:val="18"/>
          <w:szCs w:val="18"/>
        </w:rPr>
        <w:t>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활용한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862488">
        <w:rPr>
          <w:rFonts w:ascii="맑은 고딕" w:eastAsia="맑은 고딕" w:hAnsi="맑은 고딕" w:hint="eastAsia"/>
          <w:sz w:val="18"/>
          <w:szCs w:val="18"/>
        </w:rPr>
        <w:t>로그인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을</w:t>
      </w:r>
      <w:proofErr w:type="spellEnd"/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할 수 있다.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및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관리자는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상태에서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로그아웃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버튼을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선택</w:t>
      </w:r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할</w:t>
      </w:r>
      <w:proofErr w:type="spellEnd"/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수 </w:t>
      </w:r>
      <w:proofErr w:type="spellStart"/>
      <w:r w:rsidR="00862488">
        <w:rPr>
          <w:rFonts w:ascii="맑은 고딕" w:eastAsia="맑은 고딕" w:hAnsi="맑은 고딕" w:hint="eastAsia"/>
          <w:sz w:val="18"/>
          <w:szCs w:val="18"/>
          <w:lang w:eastAsia="ko-KR"/>
        </w:rPr>
        <w:t>있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다.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비밀번호 찾기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중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회원가입을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회원이어야한다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3E6636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가입을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비밀번호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B436FF">
        <w:rPr>
          <w:rFonts w:ascii="맑은 고딕" w:eastAsia="맑은 고딕" w:hAnsi="맑은 고딕" w:hint="eastAsia"/>
          <w:sz w:val="18"/>
          <w:szCs w:val="18"/>
          <w:lang w:eastAsia="ko-KR"/>
        </w:rPr>
        <w:t>변경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메일을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받을</w:t>
      </w:r>
      <w:proofErr w:type="spellEnd"/>
      <w:r w:rsidR="003C58AF" w:rsidRPr="00F51D70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="003C58AF"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회원조회(관리자)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lastRenderedPageBreak/>
        <w:t>관리자</w:t>
      </w:r>
      <w:proofErr w:type="spellEnd"/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02B4F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등급이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관리자이어야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E6636"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="003E6636"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E6636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관리자는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페이지에서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모든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정보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(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닉네임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이메일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,</w:t>
      </w:r>
      <w:r w:rsidRPr="00F51D70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회원상태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)를</w:t>
      </w:r>
      <w:r w:rsidR="00826F6A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조회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할 수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3E6636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관리자는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정보를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검색을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통해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조회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할 수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402B4F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회원 수정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402B4F" w:rsidRPr="00F51D70" w:rsidRDefault="0082375B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,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관리자</w:t>
      </w:r>
      <w:proofErr w:type="spellEnd"/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3C58AF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등급이</w:t>
      </w:r>
      <w:proofErr w:type="spellEnd"/>
      <w:r w:rsidR="003C58AF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회원이어야</w:t>
      </w:r>
      <w:proofErr w:type="spellEnd"/>
      <w:r w:rsidR="003C58AF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3C58AF"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="003C58AF"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F567B1" w:rsidRPr="00F51D70" w:rsidRDefault="00E51708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등급이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관리자이어야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="00F567B1" w:rsidRPr="00F51D70">
        <w:rPr>
          <w:rFonts w:ascii="맑은 고딕" w:eastAsia="맑은 고딕" w:hAnsi="맑은 고딕" w:hint="eastAsia"/>
          <w:sz w:val="18"/>
          <w:szCs w:val="18"/>
        </w:rPr>
        <w:t xml:space="preserve">. </w:t>
      </w:r>
    </w:p>
    <w:p w:rsidR="00402B4F" w:rsidRPr="00F51D70" w:rsidRDefault="00402B4F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B7123E" w:rsidRPr="00F51D70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일반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가입을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닉네임과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비밀번호</w:t>
      </w:r>
      <w:r w:rsidR="00121871">
        <w:rPr>
          <w:rFonts w:ascii="맑은 고딕" w:eastAsia="맑은 고딕" w:hAnsi="맑은 고딕" w:hint="eastAsia"/>
          <w:sz w:val="18"/>
          <w:szCs w:val="18"/>
          <w:lang w:eastAsia="ko-KR"/>
        </w:rPr>
        <w:t>를</w:t>
      </w:r>
      <w:proofErr w:type="spellEnd"/>
      <w:r w:rsidR="0012187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수정 할 수 있다.</w:t>
      </w:r>
    </w:p>
    <w:p w:rsidR="003C58AF" w:rsidRPr="00F51D70" w:rsidRDefault="003C58AF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 w:rsidRPr="00F51D70">
        <w:rPr>
          <w:rFonts w:ascii="맑은 고딕" w:eastAsia="맑은 고딕" w:hAnsi="맑은 고딕"/>
          <w:sz w:val="18"/>
          <w:szCs w:val="18"/>
        </w:rPr>
        <w:t xml:space="preserve">API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가입을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한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F567B1" w:rsidRPr="00F51D70">
        <w:rPr>
          <w:rFonts w:ascii="맑은 고딕" w:eastAsia="맑은 고딕" w:hAnsi="맑은 고딕" w:hint="eastAsia"/>
          <w:sz w:val="18"/>
          <w:szCs w:val="18"/>
        </w:rPr>
        <w:t>닉네임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수정</w:t>
      </w:r>
      <w:proofErr w:type="spellEnd"/>
      <w:r w:rsidR="00CA6538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CA6538">
        <w:rPr>
          <w:rFonts w:ascii="맑은 고딕" w:eastAsia="맑은 고딕" w:hAnsi="맑은 고딕" w:hint="eastAsia"/>
          <w:sz w:val="18"/>
          <w:szCs w:val="18"/>
          <w:lang w:eastAsia="ko-KR"/>
        </w:rPr>
        <w:t>할 수 있다.</w:t>
      </w:r>
    </w:p>
    <w:p w:rsidR="00F567B1" w:rsidRPr="00F51D70" w:rsidRDefault="00F567B1" w:rsidP="006C1B8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관리자는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회원의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게시글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작성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권한을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변경할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CF0680" w:rsidRDefault="00CF0680">
      <w:pPr>
        <w:widowControl/>
        <w:wordWrap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:rsidR="00B7123E" w:rsidRPr="00000238" w:rsidRDefault="00B7123E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>이미지 게시판 관리</w:t>
      </w:r>
    </w:p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D4326B" w:rsidRPr="00F51D70" w:rsidTr="00D4326B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D4326B" w:rsidRPr="00F51D70" w:rsidRDefault="005424DE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0C5B8C3B" wp14:editId="2F1F7B84">
                  <wp:extent cx="5676405" cy="5481695"/>
                  <wp:effectExtent l="0" t="0" r="635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905" cy="552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액터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B18CB" w:rsidRPr="00F51D70" w:rsidTr="00EF37D8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B18CB" w:rsidRPr="00F51D70" w:rsidRDefault="002B18CB" w:rsidP="00EF37D8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LP_AC_1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비회원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하지 않은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일반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API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2B18CB" w:rsidRPr="00F51D70" w:rsidTr="00EF37D8">
        <w:trPr>
          <w:trHeight w:val="31"/>
        </w:trPr>
        <w:tc>
          <w:tcPr>
            <w:tcW w:w="970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2B18CB" w:rsidRPr="007754A0" w:rsidRDefault="002B18CB" w:rsidP="00EF37D8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lastRenderedPageBreak/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B7123E" w:rsidRPr="00F51D70" w:rsidTr="00E10893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4E41AD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B7123E" w:rsidRPr="004E41AD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B7123E" w:rsidRPr="004E41AD" w:rsidRDefault="00B7123E" w:rsidP="00B7123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proofErr w:type="spellStart"/>
            <w:r w:rsidRPr="004E41AD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_1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작성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스케치북을 생성</w:t>
            </w:r>
            <w:r w:rsidR="00E10893"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(제목, 여행 테마, 공유 여부, 설명, 커버 이미지)</w:t>
            </w:r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_2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수정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수정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사용자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수정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</w:p>
        </w:tc>
      </w:tr>
      <w:tr w:rsidR="00B7123E" w:rsidRPr="00F51D70" w:rsidTr="00E10893">
        <w:trPr>
          <w:trHeight w:val="31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_3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조회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테마별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조회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조회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관리자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조회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(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사용자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)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상세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조회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다운로드</w:t>
            </w:r>
            <w:proofErr w:type="spellEnd"/>
          </w:p>
        </w:tc>
      </w:tr>
      <w:tr w:rsidR="00B7123E" w:rsidRPr="00F51D70" w:rsidTr="004E41AD">
        <w:trPr>
          <w:trHeight w:val="22"/>
        </w:trPr>
        <w:tc>
          <w:tcPr>
            <w:tcW w:w="970" w:type="pct"/>
            <w:vAlign w:val="center"/>
          </w:tcPr>
          <w:p w:rsidR="00B7123E" w:rsidRPr="00F51D70" w:rsidRDefault="002B18CB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_3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_4</w:t>
            </w:r>
          </w:p>
        </w:tc>
        <w:tc>
          <w:tcPr>
            <w:tcW w:w="970" w:type="pct"/>
            <w:vAlign w:val="center"/>
          </w:tcPr>
          <w:p w:rsidR="00B7123E" w:rsidRPr="00F51D70" w:rsidRDefault="00B7123E" w:rsidP="00E10893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스케치북 삭제</w:t>
            </w:r>
          </w:p>
        </w:tc>
        <w:tc>
          <w:tcPr>
            <w:tcW w:w="3060" w:type="pct"/>
            <w:vAlign w:val="center"/>
          </w:tcPr>
          <w:p w:rsidR="00B7123E" w:rsidRPr="00F51D70" w:rsidRDefault="005B50C4" w:rsidP="00E10893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단일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삭제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 xml:space="preserve">,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스케치북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다중</w:t>
            </w:r>
            <w:proofErr w:type="spellEnd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proofErr w:type="spellStart"/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삭제</w:t>
            </w:r>
            <w:proofErr w:type="spellEnd"/>
          </w:p>
        </w:tc>
      </w:tr>
    </w:tbl>
    <w:p w:rsidR="00B7123E" w:rsidRPr="00A02BF9" w:rsidRDefault="00B7123E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명세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작성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B7123E" w:rsidRPr="00F51D70" w:rsidRDefault="00395E26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일반회원,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  <w:lang w:eastAsia="ko-KR"/>
        </w:rPr>
        <w:t>API</w:t>
      </w:r>
      <w:r w:rsidR="00B7123E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5B50C4" w:rsidRPr="00F51D70" w:rsidRDefault="005B50C4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게시글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CB04C6">
        <w:rPr>
          <w:rFonts w:ascii="맑은 고딕" w:eastAsia="맑은 고딕" w:hAnsi="맑은 고딕" w:hint="eastAsia"/>
          <w:sz w:val="18"/>
          <w:szCs w:val="18"/>
        </w:rPr>
        <w:t>작성</w:t>
      </w:r>
      <w:proofErr w:type="spellEnd"/>
      <w:r w:rsidR="00CB04C6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CB04C6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권한이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허용된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회원이어야</w:t>
      </w:r>
      <w:proofErr w:type="spellEnd"/>
      <w:r w:rsidR="00BD088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한다</w:t>
      </w:r>
      <w:proofErr w:type="spellEnd"/>
      <w:r w:rsidRPr="00F51D70">
        <w:rPr>
          <w:rFonts w:ascii="맑은 고딕" w:eastAsia="맑은 고딕" w:hAnsi="맑은 고딕" w:hint="eastAsia"/>
          <w:sz w:val="18"/>
          <w:szCs w:val="18"/>
        </w:rPr>
        <w:t>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8D5487" w:rsidRPr="008D5487" w:rsidRDefault="00144FA8" w:rsidP="008D5487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회원은 제목, 여행 테마,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공유 여부,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설명,</w:t>
      </w:r>
      <w:r>
        <w:rPr>
          <w:rFonts w:ascii="맑은 고딕" w:eastAsia="맑은 고딕" w:hAnsi="맑은 고딕"/>
          <w:sz w:val="18"/>
          <w:szCs w:val="18"/>
          <w:lang w:val="en-US"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 xml:space="preserve">커버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>이미지을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val="en-US" w:eastAsia="ko-KR"/>
        </w:rPr>
        <w:t xml:space="preserve"> 선택하여 스케치북 </w:t>
      </w:r>
      <w:r w:rsidR="009303B4">
        <w:rPr>
          <w:rFonts w:ascii="맑은 고딕" w:eastAsia="맑은 고딕" w:hAnsi="맑은 고딕" w:hint="eastAsia"/>
          <w:sz w:val="18"/>
          <w:szCs w:val="18"/>
          <w:lang w:val="en-US" w:eastAsia="ko-KR"/>
        </w:rPr>
        <w:t>작성할 수 있다.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조회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B7123E" w:rsidRPr="00F51D70" w:rsidRDefault="009B7225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비회원, </w:t>
      </w:r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7B5E56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 w:rsidR="007B5E56"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B7123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모든 사용자는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테마별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게시글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조회가 가능하다.</w:t>
      </w:r>
    </w:p>
    <w:p w:rsidR="002E5BB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모든 사용자는 스케치북 상세 조회가 가능하다.</w:t>
      </w:r>
    </w:p>
    <w:p w:rsidR="002E5BBE" w:rsidRP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스케치북의 허용/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비허용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여부는 관리자만이 가능하다.</w:t>
      </w:r>
    </w:p>
    <w:p w:rsidR="002E5BBE" w:rsidRPr="002E5BBE" w:rsidRDefault="002E5BBE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다운로드는 </w:t>
      </w:r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</w:t>
      </w:r>
      <w:proofErr w:type="spellStart"/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>, 관리자)</w:t>
      </w:r>
      <w:proofErr w:type="spellStart"/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>만이</w:t>
      </w:r>
      <w:proofErr w:type="spellEnd"/>
      <w:r w:rsidR="00A0608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가능하다.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테마별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스케치북 조회는 메인 페이지에서 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테마를 선택하여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조회할 수 있다.</w:t>
      </w:r>
    </w:p>
    <w:p w:rsidR="0002110D" w:rsidRDefault="0002110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관리자는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비공개된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스케치북을 포함한 모든 스케치북을 볼 수 있다.</w:t>
      </w:r>
    </w:p>
    <w:p w:rsidR="002E5BBE" w:rsidRDefault="002E5BBE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상세 조회에서 모든</w:t>
      </w:r>
      <w:r w:rsidR="00845FCF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사용자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에게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다운로드 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버튼이 출력 되지만</w:t>
      </w:r>
      <w:r w:rsidR="009D185C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로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그인한 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사용자만이 다운로드를 할 수</w:t>
      </w:r>
      <w:r w:rsidR="00C875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있</w:t>
      </w:r>
      <w:r w:rsidR="00803095">
        <w:rPr>
          <w:rFonts w:ascii="맑은 고딕" w:eastAsia="맑은 고딕" w:hAnsi="맑은 고딕" w:hint="eastAsia"/>
          <w:sz w:val="18"/>
          <w:szCs w:val="18"/>
          <w:lang w:eastAsia="ko-KR"/>
        </w:rPr>
        <w:t>다.</w:t>
      </w:r>
    </w:p>
    <w:p w:rsidR="002E5BBE" w:rsidRPr="002E5BBE" w:rsidRDefault="00C57454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공</w:t>
      </w:r>
      <w:r w:rsidR="00676A41">
        <w:rPr>
          <w:rFonts w:ascii="맑은 고딕" w:eastAsia="맑은 고딕" w:hAnsi="맑은 고딕" w:hint="eastAsia"/>
          <w:sz w:val="18"/>
          <w:szCs w:val="18"/>
          <w:lang w:eastAsia="ko-KR"/>
        </w:rPr>
        <w:t>개/</w:t>
      </w:r>
      <w:proofErr w:type="spellStart"/>
      <w:r w:rsidR="00676A41">
        <w:rPr>
          <w:rFonts w:ascii="맑은 고딕" w:eastAsia="맑은 고딕" w:hAnsi="맑은 고딕" w:hint="eastAsia"/>
          <w:sz w:val="18"/>
          <w:szCs w:val="18"/>
          <w:lang w:eastAsia="ko-KR"/>
        </w:rPr>
        <w:t>공유된</w:t>
      </w:r>
      <w:proofErr w:type="spellEnd"/>
      <w:r w:rsidR="00676A4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스케치북은 이미지 파일로 </w:t>
      </w:r>
      <w:proofErr w:type="spellStart"/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다운로드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할</w:t>
      </w:r>
      <w:proofErr w:type="spellEnd"/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수 있다.</w:t>
      </w:r>
    </w:p>
    <w:p w:rsidR="002E5BBE" w:rsidRPr="002E5BBE" w:rsidRDefault="00914F50" w:rsidP="002E5BB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공개/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공유된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스케치북의 일정 캔버스는 엑셀 파일로 </w:t>
      </w:r>
      <w:proofErr w:type="spellStart"/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다운로드</w:t>
      </w:r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>할</w:t>
      </w:r>
      <w:proofErr w:type="spellEnd"/>
      <w:r w:rsidR="00AC74E7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수 있다.</w:t>
      </w:r>
    </w:p>
    <w:p w:rsidR="00DE5BCD" w:rsidRPr="00F51D70" w:rsidRDefault="00DE5BCD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수정</w:t>
      </w:r>
    </w:p>
    <w:p w:rsidR="00DE5BCD" w:rsidRPr="00F51D70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DE5BCD" w:rsidRPr="00F51D70" w:rsidRDefault="006473C2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2E5BBE"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  <w:lang w:eastAsia="ko-KR"/>
        </w:rPr>
        <w:t>AP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I회원</w:t>
      </w:r>
      <w:proofErr w:type="spellEnd"/>
      <w:r w:rsidR="00920FAE">
        <w:rPr>
          <w:rFonts w:ascii="맑은 고딕" w:eastAsia="맑은 고딕" w:hAnsi="맑은 고딕" w:hint="eastAsia"/>
          <w:sz w:val="18"/>
          <w:szCs w:val="18"/>
          <w:lang w:eastAsia="ko-KR"/>
        </w:rPr>
        <w:t>, 관리자</w:t>
      </w:r>
    </w:p>
    <w:p w:rsidR="00DE5BCD" w:rsidRPr="00F51D70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lastRenderedPageBreak/>
        <w:t>선행 조건</w:t>
      </w:r>
    </w:p>
    <w:p w:rsidR="00DE5BCD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작성자만이 </w:t>
      </w:r>
      <w:r w:rsidR="00F10E5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작성한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수정이 가능하다.</w:t>
      </w:r>
    </w:p>
    <w:p w:rsidR="00F10E50" w:rsidRDefault="00D278ED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회원은 자신이 작성한 스케치북을 스크랩 할 수 없다.</w:t>
      </w:r>
    </w:p>
    <w:p w:rsidR="00F10E50" w:rsidRPr="00F10E50" w:rsidRDefault="000C0250" w:rsidP="00F10E50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스케치북 공개/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비공개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여부 수정은 관리자만이 가능하다.</w:t>
      </w:r>
    </w:p>
    <w:p w:rsidR="00DE5BCD" w:rsidRDefault="00DE5BCD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515E6" w:rsidRPr="00D515E6" w:rsidRDefault="00D515E6" w:rsidP="00D515E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관리자는 모든 </w:t>
      </w:r>
      <w:r w:rsidR="00B10371">
        <w:rPr>
          <w:rFonts w:ascii="맑은 고딕" w:eastAsia="맑은 고딕" w:hAnsi="맑은 고딕" w:hint="eastAsia"/>
          <w:sz w:val="18"/>
          <w:szCs w:val="18"/>
          <w:lang w:eastAsia="ko-KR"/>
        </w:rPr>
        <w:t>스케치북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을 볼 수 있으며 </w:t>
      </w:r>
      <w:r w:rsidR="00EC47EB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공유된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게시글의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D13D10">
        <w:rPr>
          <w:rFonts w:ascii="맑은 고딕" w:eastAsia="맑은 고딕" w:hAnsi="맑은 고딕" w:hint="eastAsia"/>
          <w:sz w:val="18"/>
          <w:szCs w:val="18"/>
          <w:lang w:eastAsia="ko-KR"/>
        </w:rPr>
        <w:t>공개</w:t>
      </w:r>
      <w:r>
        <w:rPr>
          <w:rFonts w:ascii="맑은 고딕" w:eastAsia="맑은 고딕" w:hAnsi="맑은 고딕"/>
          <w:sz w:val="18"/>
          <w:szCs w:val="18"/>
          <w:lang w:eastAsia="ko-KR"/>
        </w:rPr>
        <w:t>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비</w:t>
      </w:r>
      <w:r w:rsidR="00D13D10">
        <w:rPr>
          <w:rFonts w:ascii="맑은 고딕" w:eastAsia="맑은 고딕" w:hAnsi="맑은 고딕" w:hint="eastAsia"/>
          <w:sz w:val="18"/>
          <w:szCs w:val="18"/>
          <w:lang w:eastAsia="ko-KR"/>
        </w:rPr>
        <w:t>공개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여부를 선택할 수 있다.</w:t>
      </w:r>
    </w:p>
    <w:p w:rsidR="00DE5BCD" w:rsidRDefault="002E5BBE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스케치북의 작성자는 스케치북 생성시 작성한 모든 정보를 수정할 수 있다. </w:t>
      </w:r>
    </w:p>
    <w:p w:rsidR="00D278ED" w:rsidRDefault="00D278ED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회원은 원하는 스케치북을 스크랩할 수 있다.</w:t>
      </w:r>
    </w:p>
    <w:p w:rsidR="00D278ED" w:rsidRPr="00F51D70" w:rsidRDefault="0000672A" w:rsidP="00DE5BC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로그인한 사용자(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관리자)는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스케치북에 </w:t>
      </w:r>
      <w:proofErr w:type="spellStart"/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좋아요를</w:t>
      </w:r>
      <w:proofErr w:type="spellEnd"/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할 수 있다.</w:t>
      </w:r>
    </w:p>
    <w:p w:rsidR="00B7123E" w:rsidRPr="00F51D70" w:rsidRDefault="00B7123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스케치북 삭제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B7123E" w:rsidRPr="00F51D70" w:rsidRDefault="00AF63C3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API회원</w:t>
      </w:r>
      <w:proofErr w:type="spellEnd"/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 w:rsidR="00D278ED"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B7123E" w:rsidRDefault="00B416B8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 작성자만이 작성한 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>스케치</w:t>
      </w:r>
      <w:r w:rsidR="00B23907">
        <w:rPr>
          <w:rFonts w:ascii="맑은 고딕" w:eastAsia="맑은 고딕" w:hAnsi="맑은 고딕" w:hint="eastAsia"/>
          <w:sz w:val="18"/>
          <w:szCs w:val="18"/>
          <w:lang w:eastAsia="ko-KR"/>
        </w:rPr>
        <w:t>북</w:t>
      </w:r>
      <w:r w:rsidR="00D278E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삭제 가능하다.</w:t>
      </w:r>
    </w:p>
    <w:p w:rsidR="00D278ED" w:rsidRPr="00F51D70" w:rsidRDefault="00D278ED" w:rsidP="00E10893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관리자는</w:t>
      </w:r>
      <w:r w:rsidR="00B416B8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사용자가 삭</w:t>
      </w:r>
      <w:r w:rsid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제한 스케치북을 </w:t>
      </w:r>
      <w:r w:rsidR="00B416B8">
        <w:rPr>
          <w:rFonts w:ascii="맑은 고딕" w:eastAsia="맑은 고딕" w:hAnsi="맑은 고딕" w:hint="eastAsia"/>
          <w:sz w:val="18"/>
          <w:szCs w:val="18"/>
          <w:lang w:eastAsia="ko-KR"/>
        </w:rPr>
        <w:t>삭제 가능하다.</w:t>
      </w:r>
    </w:p>
    <w:p w:rsidR="00B7123E" w:rsidRPr="00F51D70" w:rsidRDefault="00B7123E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34300A" w:rsidRPr="0034300A" w:rsidRDefault="00D278ED" w:rsidP="0034300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작성자는</w:t>
      </w:r>
      <w:r w:rsidR="0034300A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자신이 스케치북 조회 페이지에서 스케치북을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E547BA">
        <w:rPr>
          <w:rFonts w:ascii="맑은 고딕" w:eastAsia="맑은 고딕" w:hAnsi="맑은 고딕" w:hint="eastAsia"/>
          <w:sz w:val="18"/>
          <w:szCs w:val="18"/>
          <w:lang w:eastAsia="ko-KR"/>
        </w:rPr>
        <w:t>삭제 버튼을 선택하여</w:t>
      </w:r>
      <w:r w:rsidR="0034300A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삭제 할 수 있다.</w:t>
      </w:r>
    </w:p>
    <w:p w:rsidR="00D4326B" w:rsidRPr="009F5116" w:rsidRDefault="00D278ED" w:rsidP="009F5116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관리자는 </w:t>
      </w:r>
      <w:r w:rsidR="00DE5E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사용자가 삭제한 스케치북을 스케치북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전체 조회 페이지에서 </w:t>
      </w:r>
      <w:r w:rsidR="00DE5EA1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다중 </w:t>
      </w:r>
      <w:r w:rsidRPr="00FA28CE">
        <w:rPr>
          <w:rFonts w:ascii="맑은 고딕" w:eastAsia="맑은 고딕" w:hAnsi="맑은 고딕" w:hint="eastAsia"/>
          <w:sz w:val="18"/>
          <w:szCs w:val="18"/>
          <w:lang w:eastAsia="ko-KR"/>
        </w:rPr>
        <w:t>삭제 할 수 있다.</w:t>
      </w:r>
      <w:r w:rsidR="00D4326B" w:rsidRPr="009F5116">
        <w:rPr>
          <w:rFonts w:ascii="맑은 고딕" w:eastAsia="맑은 고딕" w:hAnsi="맑은 고딕"/>
        </w:rPr>
        <w:br w:type="page"/>
      </w:r>
    </w:p>
    <w:p w:rsidR="00D4326B" w:rsidRPr="00000238" w:rsidRDefault="002445D3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 w:rsidRPr="00000238">
        <w:rPr>
          <w:rFonts w:asciiTheme="majorHAnsi" w:eastAsiaTheme="majorHAnsi" w:hAnsiTheme="majorHAnsi" w:hint="eastAsia"/>
          <w:sz w:val="20"/>
        </w:rPr>
        <w:lastRenderedPageBreak/>
        <w:t xml:space="preserve">캔버스 </w:t>
      </w:r>
      <w:r w:rsidR="00D4326B" w:rsidRPr="00000238">
        <w:rPr>
          <w:rFonts w:asciiTheme="majorHAnsi" w:eastAsiaTheme="majorHAnsi" w:hAnsiTheme="majorHAnsi" w:hint="eastAsia"/>
          <w:sz w:val="20"/>
        </w:rPr>
        <w:t>관리</w:t>
      </w:r>
    </w:p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패키지 다이어그램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2445D3" w:rsidRPr="00F51D70" w:rsidTr="002E5BBE">
        <w:trPr>
          <w:trHeight w:val="1884"/>
        </w:trPr>
        <w:tc>
          <w:tcPr>
            <w:tcW w:w="5000" w:type="pct"/>
            <w:shd w:val="clear" w:color="auto" w:fill="auto"/>
            <w:vAlign w:val="center"/>
          </w:tcPr>
          <w:p w:rsidR="002445D3" w:rsidRPr="00F51D70" w:rsidRDefault="00360AF0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65D25240" wp14:editId="50AA5AE5">
                  <wp:extent cx="6004643" cy="3326478"/>
                  <wp:effectExtent l="0" t="0" r="0" b="762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4008" cy="333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액터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2C7784" w:rsidRPr="00F51D70" w:rsidTr="00F017F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2C7784" w:rsidRPr="00F51D70" w:rsidRDefault="002C7784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일반회원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일반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API회원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로그인 한 사용자 중 관리자가 아니며 API </w:t>
            </w:r>
            <w:proofErr w:type="spellStart"/>
            <w:r w:rsidRPr="007754A0">
              <w:rPr>
                <w:rFonts w:asciiTheme="majorHAnsi" w:eastAsiaTheme="majorHAnsi" w:hAnsiTheme="majorHAnsi" w:hint="eastAsia"/>
                <w:sz w:val="16"/>
              </w:rPr>
              <w:t>로그인을</w:t>
            </w:r>
            <w:proofErr w:type="spellEnd"/>
            <w:r w:rsidRPr="007754A0">
              <w:rPr>
                <w:rFonts w:asciiTheme="majorHAnsi" w:eastAsiaTheme="majorHAnsi" w:hAnsiTheme="majorHAnsi" w:hint="eastAsia"/>
                <w:sz w:val="16"/>
              </w:rPr>
              <w:t xml:space="preserve"> 한 사용자</w:t>
            </w:r>
          </w:p>
        </w:tc>
      </w:tr>
      <w:tr w:rsidR="00F017FD" w:rsidRPr="00F51D70" w:rsidTr="00F017FD">
        <w:trPr>
          <w:trHeight w:val="31"/>
        </w:trPr>
        <w:tc>
          <w:tcPr>
            <w:tcW w:w="970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LP_AC_4</w:t>
            </w:r>
          </w:p>
        </w:tc>
        <w:tc>
          <w:tcPr>
            <w:tcW w:w="671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관리자</w:t>
            </w:r>
          </w:p>
        </w:tc>
        <w:tc>
          <w:tcPr>
            <w:tcW w:w="3359" w:type="pct"/>
          </w:tcPr>
          <w:p w:rsidR="00F017FD" w:rsidRPr="007754A0" w:rsidRDefault="00F017FD" w:rsidP="00F017FD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로그인 한 사용자 중 회원/게시물 및 권한 설정을 관리하는 사용자</w:t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4326B" w:rsidRPr="00F51D70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4326B" w:rsidRPr="002C7784" w:rsidRDefault="00D4326B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proofErr w:type="spellStart"/>
            <w:r w:rsidRPr="002C7784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_1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작성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캔버스 추가,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일정 캔버스 작성,</w:t>
            </w:r>
            <w:r w:rsidRPr="00F51D7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</w:rPr>
              <w:t>자유 캔버스 작성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_2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조회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일정 캔버스 조회,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자유 캔버스 조회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_3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수정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일정 캔버스 수정,</w:t>
            </w:r>
            <w:r w:rsidRPr="00F51D70">
              <w:rPr>
                <w:rFonts w:ascii="맑은 고딕" w:eastAsia="맑은 고딕" w:hAnsi="맑은 고딕"/>
                <w:sz w:val="16"/>
                <w:szCs w:val="16"/>
                <w:lang w:eastAsia="ko-KR"/>
              </w:rPr>
              <w:t xml:space="preserve"> </w:t>
            </w: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자유 캔버스 수정</w:t>
            </w:r>
          </w:p>
        </w:tc>
      </w:tr>
      <w:tr w:rsidR="002C2221" w:rsidRPr="00F51D70" w:rsidTr="00EF37D8">
        <w:trPr>
          <w:trHeight w:val="31"/>
        </w:trPr>
        <w:tc>
          <w:tcPr>
            <w:tcW w:w="970" w:type="pct"/>
          </w:tcPr>
          <w:p w:rsidR="002C2221" w:rsidRDefault="002C2221" w:rsidP="002C2221">
            <w:pPr>
              <w:jc w:val="center"/>
            </w:pP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 w:rsidRPr="00D620DB">
              <w:rPr>
                <w:rFonts w:ascii="맑은 고딕" w:eastAsia="맑은 고딕" w:hAnsi="맑은 고딕" w:hint="eastAsia"/>
                <w:sz w:val="16"/>
                <w:szCs w:val="18"/>
              </w:rPr>
              <w:t>P</w:t>
            </w:r>
            <w:r w:rsidRPr="00D620DB">
              <w:rPr>
                <w:rFonts w:ascii="맑은 고딕" w:eastAsia="맑은 고딕" w:hAnsi="맑은 고딕"/>
                <w:sz w:val="16"/>
                <w:szCs w:val="18"/>
              </w:rPr>
              <w:t>_4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_4</w:t>
            </w:r>
          </w:p>
        </w:tc>
        <w:tc>
          <w:tcPr>
            <w:tcW w:w="97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삭제</w:t>
            </w:r>
          </w:p>
        </w:tc>
        <w:tc>
          <w:tcPr>
            <w:tcW w:w="3060" w:type="pct"/>
            <w:vAlign w:val="center"/>
          </w:tcPr>
          <w:p w:rsidR="002C2221" w:rsidRPr="00F51D70" w:rsidRDefault="002C2221" w:rsidP="002C2221">
            <w:pPr>
              <w:pStyle w:val="a5"/>
              <w:ind w:leftChars="0" w:left="0"/>
              <w:jc w:val="left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 w:rsidRPr="00F51D70"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캔버스 단일 삭제</w:t>
            </w:r>
          </w:p>
        </w:tc>
      </w:tr>
    </w:tbl>
    <w:p w:rsidR="00D4326B" w:rsidRPr="00A02BF9" w:rsidRDefault="00D4326B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명세</w:t>
      </w:r>
    </w:p>
    <w:p w:rsidR="00D4326B" w:rsidRPr="00F51D70" w:rsidRDefault="00DE5BCD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</w:t>
      </w:r>
      <w:r w:rsidR="00D4326B" w:rsidRPr="00F51D70">
        <w:rPr>
          <w:rFonts w:ascii="맑은 고딕" w:eastAsia="맑은 고딕" w:hAnsi="맑은 고딕" w:hint="eastAsia"/>
          <w:sz w:val="20"/>
        </w:rPr>
        <w:t xml:space="preserve"> 작성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lastRenderedPageBreak/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D4326B" w:rsidRPr="00F51D70" w:rsidRDefault="005275A1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="00D4326B"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</w:rPr>
        <w:t>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</w:p>
    <w:p w:rsidR="00D4326B" w:rsidRPr="0064522C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  <w:r w:rsidRPr="0064522C">
        <w:rPr>
          <w:rFonts w:ascii="맑은 고딕" w:eastAsia="맑은 고딕" w:hAnsi="맑은 고딕" w:hint="eastAsia"/>
          <w:sz w:val="18"/>
          <w:szCs w:val="18"/>
        </w:rPr>
        <w:t>.</w:t>
      </w:r>
    </w:p>
    <w:p w:rsidR="0064522C" w:rsidRPr="00F51D70" w:rsidRDefault="0064522C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스케치북이 생성되어야만 </w:t>
      </w:r>
      <w:r w:rsidR="00760DC0">
        <w:rPr>
          <w:rFonts w:ascii="맑은 고딕" w:eastAsia="맑은 고딕" w:hAnsi="맑은 고딕" w:hint="eastAsia"/>
          <w:sz w:val="18"/>
          <w:szCs w:val="18"/>
          <w:lang w:eastAsia="ko-KR"/>
        </w:rPr>
        <w:t>해당 스케치북 작성자</w:t>
      </w:r>
      <w:r w:rsidR="00E249B3">
        <w:rPr>
          <w:rFonts w:ascii="맑은 고딕" w:eastAsia="맑은 고딕" w:hAnsi="맑은 고딕" w:hint="eastAsia"/>
          <w:sz w:val="18"/>
          <w:szCs w:val="18"/>
          <w:lang w:eastAsia="ko-KR"/>
        </w:rPr>
        <w:t>가</w:t>
      </w:r>
      <w:r w:rsidR="00760DC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버스를 작성할 수 있다.</w:t>
      </w:r>
    </w:p>
    <w:p w:rsidR="00E249B3" w:rsidRPr="00E249B3" w:rsidRDefault="00D4326B" w:rsidP="00E249B3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4326B" w:rsidRDefault="00F13051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템플</w:t>
      </w:r>
      <w:r w:rsidR="000273DC">
        <w:rPr>
          <w:rFonts w:ascii="맑은 고딕" w:eastAsia="맑은 고딕" w:hAnsi="맑은 고딕" w:hint="eastAsia"/>
          <w:sz w:val="18"/>
          <w:szCs w:val="18"/>
          <w:lang w:eastAsia="ko-KR"/>
        </w:rPr>
        <w:t>릿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>(</w:t>
      </w:r>
      <w:proofErr w:type="spellStart"/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>일정캔버스</w:t>
      </w:r>
      <w:proofErr w:type="spellEnd"/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9073F4">
        <w:rPr>
          <w:rFonts w:ascii="맑은 고딕" w:eastAsia="맑은 고딕" w:hAnsi="맑은 고딕"/>
          <w:sz w:val="18"/>
          <w:szCs w:val="18"/>
          <w:lang w:eastAsia="ko-KR"/>
        </w:rPr>
        <w:t>1</w:t>
      </w:r>
      <w:r w:rsidR="009073F4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개와 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자유 캔버스 </w:t>
      </w:r>
      <w:r w:rsidR="00E34D39">
        <w:rPr>
          <w:rFonts w:ascii="맑은 고딕" w:eastAsia="맑은 고딕" w:hAnsi="맑은 고딕"/>
          <w:sz w:val="18"/>
          <w:szCs w:val="18"/>
          <w:lang w:eastAsia="ko-KR"/>
        </w:rPr>
        <w:t>5</w:t>
      </w:r>
      <w:r w:rsidR="00E34D39">
        <w:rPr>
          <w:rFonts w:ascii="맑은 고딕" w:eastAsia="맑은 고딕" w:hAnsi="맑은 고딕" w:hint="eastAsia"/>
          <w:sz w:val="18"/>
          <w:szCs w:val="18"/>
          <w:lang w:eastAsia="ko-KR"/>
        </w:rPr>
        <w:t>개)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을 선택하여 캔버스를 작성할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일정 캔버스에는 제공되는 지도를 활용하여 일간 일정표를 작성할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지도는 등록된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마커를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활용하거나 마우스 포인터로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마커를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찍거나 검색을 통해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마커를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등록하여 경로를 지정 할 수 있다.</w:t>
      </w:r>
    </w:p>
    <w:p w:rsidR="00EA1F76" w:rsidRDefault="00EA1F76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경로간의 이동 시간을 일간 일정표에서 볼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마커의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상세 화면에서 일간 일정표로 추가할 수 있다.</w:t>
      </w:r>
    </w:p>
    <w:p w:rsidR="00D278ED" w:rsidRDefault="00D278ED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등록된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활용 시 선택한 여행지 정보를 확인할 수 있다.</w:t>
      </w:r>
    </w:p>
    <w:p w:rsidR="0064522C" w:rsidRDefault="0064522C" w:rsidP="006452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자유 캔버스는 5가지 템플릿 중 선택할 수 있다.</w:t>
      </w:r>
    </w:p>
    <w:p w:rsidR="0064522C" w:rsidRDefault="0064522C" w:rsidP="0064522C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자유 캔버스 작성시 선택한 템플릿에 이미지와 텍스트 정보를 입력할 수 있으며 저장 전 </w:t>
      </w:r>
      <w:proofErr w:type="spellStart"/>
      <w:r w:rsidR="00EA1F76">
        <w:rPr>
          <w:rFonts w:ascii="맑은 고딕" w:eastAsia="맑은 고딕" w:hAnsi="맑은 고딕" w:hint="eastAsia"/>
          <w:sz w:val="18"/>
          <w:szCs w:val="18"/>
          <w:lang w:eastAsia="ko-KR"/>
        </w:rPr>
        <w:t>썸네일로</w:t>
      </w:r>
      <w:proofErr w:type="spellEnd"/>
      <w:r w:rsidR="00EA1F76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볼 수 있다.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 조회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CB50DA" w:rsidRPr="005275A1" w:rsidRDefault="005275A1" w:rsidP="005275A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</w:rPr>
        <w:t>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관리자</w:t>
      </w:r>
    </w:p>
    <w:p w:rsidR="00145E4A" w:rsidRPr="00145E4A" w:rsidRDefault="00D4326B" w:rsidP="00145E4A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145E4A" w:rsidRPr="00145E4A" w:rsidRDefault="00145E4A" w:rsidP="00145E4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145E4A">
        <w:rPr>
          <w:rFonts w:ascii="맑은 고딕" w:eastAsia="맑은 고딕" w:hAnsi="맑은 고딕" w:hint="eastAsia"/>
          <w:sz w:val="18"/>
          <w:szCs w:val="18"/>
        </w:rPr>
        <w:t>해당</w:t>
      </w:r>
      <w:proofErr w:type="spellEnd"/>
      <w:r w:rsidRPr="00145E4A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145E4A">
        <w:rPr>
          <w:rFonts w:ascii="맑은 고딕" w:eastAsia="맑은 고딕" w:hAnsi="맑은 고딕" w:hint="eastAsia"/>
          <w:sz w:val="18"/>
          <w:szCs w:val="18"/>
        </w:rPr>
        <w:t>없음</w:t>
      </w:r>
      <w:proofErr w:type="spellEnd"/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5F4E10" w:rsidRPr="00BE1661" w:rsidRDefault="005F4E10" w:rsidP="00BE1661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5F4E10">
        <w:rPr>
          <w:rFonts w:ascii="맑은 고딕" w:eastAsia="맑은 고딕" w:hAnsi="맑은 고딕" w:hint="eastAsia"/>
          <w:sz w:val="18"/>
          <w:szCs w:val="18"/>
        </w:rPr>
        <w:t>스케치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북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선택 시 캔버스를 조회 할 수 있다.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 수정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CB50DA" w:rsidRPr="00F51D70" w:rsidRDefault="00A96E12" w:rsidP="00CB50D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</w:rPr>
        <w:t>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4528C8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캔버스의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작성자만이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캔버스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수정이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가능하다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4528C8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생성된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BE1661">
        <w:rPr>
          <w:rFonts w:ascii="맑은 고딕" w:eastAsia="맑은 고딕" w:hAnsi="맑은 고딕" w:hint="eastAsia"/>
          <w:sz w:val="18"/>
          <w:szCs w:val="18"/>
        </w:rPr>
        <w:t>스케</w:t>
      </w:r>
      <w:r w:rsidR="00BE1661">
        <w:rPr>
          <w:rFonts w:ascii="맑은 고딕" w:eastAsia="맑은 고딕" w:hAnsi="맑은 고딕" w:hint="eastAsia"/>
          <w:sz w:val="18"/>
          <w:szCs w:val="18"/>
          <w:lang w:eastAsia="ko-KR"/>
        </w:rPr>
        <w:t>줄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의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제목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,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시작시간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,</w:t>
      </w:r>
      <w:r w:rsidRPr="00E97D52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종료시간</w:t>
      </w:r>
      <w:r w:rsidR="00E575C6">
        <w:rPr>
          <w:rFonts w:ascii="맑은 고딕" w:eastAsia="맑은 고딕" w:hAnsi="맑은 고딕" w:hint="eastAsia"/>
          <w:sz w:val="18"/>
          <w:szCs w:val="18"/>
          <w:lang w:eastAsia="ko-KR"/>
        </w:rPr>
        <w:t>을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수정할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E97D52" w:rsidRPr="00E97D52" w:rsidRDefault="00BE1661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</w:rPr>
        <w:t>스케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줄</w:t>
      </w:r>
      <w:r w:rsidR="00E97D52" w:rsidRPr="00E97D52">
        <w:rPr>
          <w:rFonts w:ascii="맑은 고딕" w:eastAsia="맑은 고딕" w:hAnsi="맑은 고딕" w:hint="eastAsia"/>
          <w:sz w:val="18"/>
          <w:szCs w:val="18"/>
        </w:rPr>
        <w:t>간에는</w:t>
      </w:r>
      <w:proofErr w:type="spellEnd"/>
      <w:r w:rsidR="00E97D52"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E97D52" w:rsidRPr="00E97D52">
        <w:rPr>
          <w:rFonts w:ascii="맑은 고딕" w:eastAsia="맑은 고딕" w:hAnsi="맑은 고딕" w:hint="eastAsia"/>
          <w:sz w:val="18"/>
          <w:szCs w:val="18"/>
        </w:rPr>
        <w:t>시간이</w:t>
      </w:r>
      <w:proofErr w:type="spellEnd"/>
      <w:r w:rsidR="00E97D52"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="00E97D52" w:rsidRPr="00E97D52">
        <w:rPr>
          <w:rFonts w:ascii="맑은 고딕" w:eastAsia="맑은 고딕" w:hAnsi="맑은 고딕" w:hint="eastAsia"/>
          <w:sz w:val="18"/>
          <w:szCs w:val="18"/>
        </w:rPr>
        <w:t>중복될</w:t>
      </w:r>
      <w:proofErr w:type="spellEnd"/>
      <w:r w:rsidR="00E97D52" w:rsidRPr="00E97D52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="00E97D52" w:rsidRPr="00E97D52">
        <w:rPr>
          <w:rFonts w:ascii="맑은 고딕" w:eastAsia="맑은 고딕" w:hAnsi="맑은 고딕" w:hint="eastAsia"/>
          <w:sz w:val="18"/>
          <w:szCs w:val="18"/>
        </w:rPr>
        <w:t>없다</w:t>
      </w:r>
      <w:proofErr w:type="spellEnd"/>
      <w:r w:rsidR="00E97D52"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E97D52" w:rsidRPr="00E97D52" w:rsidRDefault="00E97D52" w:rsidP="004528C8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지도에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마커를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움직여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일정을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수정할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E97D52" w:rsidRPr="00E97D52" w:rsidRDefault="00E97D52" w:rsidP="00E97D52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자유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캔버스에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작성된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이미지와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텍스트를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수정할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수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있다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D4326B" w:rsidRPr="00F51D70" w:rsidRDefault="00CB50DA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 w:rsidRPr="00F51D70">
        <w:rPr>
          <w:rFonts w:ascii="맑은 고딕" w:eastAsia="맑은 고딕" w:hAnsi="맑은 고딕" w:hint="eastAsia"/>
          <w:sz w:val="20"/>
        </w:rPr>
        <w:t>캔버스</w:t>
      </w:r>
      <w:r w:rsidR="00D4326B" w:rsidRPr="00F51D70">
        <w:rPr>
          <w:rFonts w:ascii="맑은 고딕" w:eastAsia="맑은 고딕" w:hAnsi="맑은 고딕" w:hint="eastAsia"/>
          <w:sz w:val="20"/>
        </w:rPr>
        <w:t xml:space="preserve"> 삭제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CB50DA" w:rsidRPr="00F51D70" w:rsidRDefault="00A96E12" w:rsidP="00CB50DA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일반</w:t>
      </w:r>
      <w:proofErr w:type="spellStart"/>
      <w:r w:rsidRPr="00F51D70">
        <w:rPr>
          <w:rFonts w:ascii="맑은 고딕" w:eastAsia="맑은 고딕" w:hAnsi="맑은 고딕" w:hint="eastAsia"/>
          <w:sz w:val="18"/>
          <w:szCs w:val="18"/>
        </w:rPr>
        <w:t>회원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>,</w:t>
      </w:r>
      <w:r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>
        <w:rPr>
          <w:rFonts w:ascii="맑은 고딕" w:eastAsia="맑은 고딕" w:hAnsi="맑은 고딕"/>
          <w:sz w:val="18"/>
          <w:szCs w:val="18"/>
        </w:rPr>
        <w:t>API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회원</w:t>
      </w:r>
      <w:proofErr w:type="spellEnd"/>
    </w:p>
    <w:p w:rsidR="00D4326B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900F1D" w:rsidRPr="00900F1D" w:rsidRDefault="00900F1D" w:rsidP="00900F1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lastRenderedPageBreak/>
        <w:t>캔버스의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작성자만이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 xml:space="preserve"> 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캔버스</w:t>
      </w:r>
      <w:proofErr w:type="spellEnd"/>
      <w:r>
        <w:rPr>
          <w:rFonts w:ascii="맑은 고딕" w:eastAsia="맑은 고딕" w:hAnsi="맑은 고딕"/>
          <w:sz w:val="18"/>
          <w:szCs w:val="18"/>
        </w:rPr>
        <w:t xml:space="preserve">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삭제가 가</w:t>
      </w:r>
      <w:proofErr w:type="spellStart"/>
      <w:r w:rsidRPr="00E97D52">
        <w:rPr>
          <w:rFonts w:ascii="맑은 고딕" w:eastAsia="맑은 고딕" w:hAnsi="맑은 고딕" w:hint="eastAsia"/>
          <w:sz w:val="18"/>
          <w:szCs w:val="18"/>
        </w:rPr>
        <w:t>능하다</w:t>
      </w:r>
      <w:proofErr w:type="spellEnd"/>
      <w:r w:rsidRPr="00E97D52">
        <w:rPr>
          <w:rFonts w:ascii="맑은 고딕" w:eastAsia="맑은 고딕" w:hAnsi="맑은 고딕" w:hint="eastAsia"/>
          <w:sz w:val="18"/>
          <w:szCs w:val="18"/>
        </w:rPr>
        <w:t>.</w:t>
      </w:r>
    </w:p>
    <w:p w:rsidR="00900F1D" w:rsidRPr="00900F1D" w:rsidRDefault="00900F1D" w:rsidP="00900F1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  <w:lang w:eastAsia="ko-KR"/>
        </w:rPr>
      </w:pPr>
      <w:r w:rsidRPr="00900F1D">
        <w:rPr>
          <w:rFonts w:ascii="맑은 고딕" w:eastAsia="맑은 고딕" w:hAnsi="맑은 고딕" w:hint="eastAsia"/>
          <w:sz w:val="18"/>
          <w:szCs w:val="18"/>
          <w:lang w:eastAsia="ko-KR"/>
        </w:rPr>
        <w:t>생성된 캔버스가 존재해야만 가능하다.</w:t>
      </w:r>
    </w:p>
    <w:p w:rsidR="00D4326B" w:rsidRPr="00F51D70" w:rsidRDefault="0064522C" w:rsidP="00D4326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캔버스</w:t>
      </w:r>
      <w:r w:rsidR="00900F1D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조회와 </w:t>
      </w:r>
      <w:r w:rsidR="00380154">
        <w:rPr>
          <w:rFonts w:ascii="맑은 고딕" w:eastAsia="맑은 고딕" w:hAnsi="맑은 고딕" w:hint="eastAsia"/>
          <w:sz w:val="18"/>
          <w:szCs w:val="18"/>
          <w:lang w:eastAsia="ko-KR"/>
        </w:rPr>
        <w:t>캔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버스 삭제가 가능하다.</w:t>
      </w:r>
    </w:p>
    <w:p w:rsidR="00D4326B" w:rsidRPr="00F51D70" w:rsidRDefault="00D4326B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73F54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캔버스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그외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캔버스는 순서가 자동으로 정렬된다.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일간 캔버스에서 일정을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일간 일정표의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을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지도의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마커가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함께 삭제된다.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지도에서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마커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삭제시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일간 일정표에서 해당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이 삭제된다.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생성된 캘린더에서 단일/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전체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432C32">
        <w:rPr>
          <w:rFonts w:ascii="맑은 고딕" w:eastAsia="맑은 고딕" w:hAnsi="맑은 고딕" w:hint="eastAsia"/>
          <w:sz w:val="18"/>
          <w:szCs w:val="18"/>
          <w:lang w:eastAsia="ko-KR"/>
        </w:rPr>
        <w:t>스케줄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삭제를 할 수 있다.</w:t>
      </w:r>
    </w:p>
    <w:p w:rsidR="004528C8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자유 캔버스에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업로드하거나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작성한 이미지 또는 텍스트를 삭제할 수 있다.</w:t>
      </w:r>
    </w:p>
    <w:p w:rsidR="004528C8" w:rsidRPr="00F51D70" w:rsidRDefault="004528C8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생성된 이미지 또는 텍스트는 단일/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전체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삭제 가능하다.</w:t>
      </w:r>
    </w:p>
    <w:p w:rsidR="00905913" w:rsidRDefault="00905913">
      <w:pPr>
        <w:widowControl/>
        <w:wordWrap/>
        <w:jc w:val="left"/>
        <w:rPr>
          <w:rFonts w:ascii="맑은 고딕" w:eastAsia="맑은 고딕" w:hAnsi="맑은 고딕" w:cs="Times New Roman"/>
          <w:sz w:val="18"/>
          <w:szCs w:val="18"/>
          <w:lang w:val="x-none" w:eastAsia="x-none"/>
        </w:rPr>
      </w:pPr>
      <w:r>
        <w:rPr>
          <w:rFonts w:ascii="맑은 고딕" w:eastAsia="맑은 고딕" w:hAnsi="맑은 고딕" w:cs="Times New Roman"/>
          <w:sz w:val="18"/>
          <w:szCs w:val="18"/>
          <w:lang w:val="x-none" w:eastAsia="x-none"/>
        </w:rPr>
        <w:br w:type="page"/>
      </w:r>
    </w:p>
    <w:p w:rsidR="00D73F54" w:rsidRPr="00000238" w:rsidRDefault="000B614E" w:rsidP="00000238">
      <w:pPr>
        <w:pStyle w:val="10"/>
        <w:numPr>
          <w:ilvl w:val="1"/>
          <w:numId w:val="1"/>
        </w:numPr>
        <w:tabs>
          <w:tab w:val="left" w:pos="284"/>
        </w:tabs>
        <w:spacing w:before="120" w:after="120"/>
        <w:ind w:left="709" w:hanging="425"/>
        <w:rPr>
          <w:rFonts w:asciiTheme="majorHAnsi" w:eastAsiaTheme="majorHAnsi" w:hAnsiTheme="majorHAnsi"/>
          <w:sz w:val="20"/>
        </w:rPr>
      </w:pPr>
      <w:r>
        <w:rPr>
          <w:rFonts w:asciiTheme="majorHAnsi" w:eastAsiaTheme="majorHAnsi" w:hAnsiTheme="majorHAnsi" w:hint="eastAsia"/>
          <w:sz w:val="20"/>
        </w:rPr>
        <w:lastRenderedPageBreak/>
        <w:t>출결관리</w:t>
      </w:r>
    </w:p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패키지 다이어그램</w:t>
      </w:r>
    </w:p>
    <w:p w:rsidR="00984C43" w:rsidRPr="00F51D70" w:rsidRDefault="00984C43" w:rsidP="00984C43">
      <w:pPr>
        <w:pStyle w:val="a5"/>
        <w:ind w:leftChars="0" w:left="0"/>
        <w:rPr>
          <w:rFonts w:ascii="맑은 고딕" w:eastAsia="맑은 고딕" w:hAnsi="맑은 고딕" w:hint="eastAsia"/>
          <w:b/>
          <w:lang w:eastAsia="ko-KR"/>
        </w:rPr>
      </w:pPr>
    </w:p>
    <w:tbl>
      <w:tblPr>
        <w:tblStyle w:val="ab"/>
        <w:tblW w:w="448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94"/>
      </w:tblGrid>
      <w:tr w:rsidR="00D73F54" w:rsidRPr="00F51D70" w:rsidTr="000B614E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984C43" w:rsidRPr="00984C43" w:rsidRDefault="00984C43" w:rsidP="00984C43">
            <w:pPr>
              <w:jc w:val="left"/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1.</w:t>
            </w:r>
            <w:r w:rsidRPr="00984C43">
              <w:rPr>
                <w:rFonts w:ascii="맑은 고딕" w:eastAsia="맑은 고딕" w:hAnsi="맑은 고딕" w:hint="eastAsia"/>
                <w:b/>
              </w:rPr>
              <w:t>Beacon &amp; Mobile Application</w:t>
            </w:r>
          </w:p>
          <w:p w:rsidR="00984C43" w:rsidRDefault="00984C43" w:rsidP="00984C43">
            <w:pPr>
              <w:pStyle w:val="a5"/>
              <w:ind w:leftChars="0" w:left="0"/>
              <w:jc w:val="center"/>
              <w:rPr>
                <w:rFonts w:ascii="맑은 고딕" w:eastAsia="맑은 고딕" w:hAnsi="맑은 고딕" w:hint="eastAsia"/>
                <w:b/>
                <w:lang w:eastAsia="ko-KR"/>
              </w:rPr>
            </w:pPr>
            <w:r>
              <w:rPr>
                <w:noProof/>
                <w:lang w:val="en-US" w:eastAsia="ko-KR"/>
              </w:rPr>
              <w:drawing>
                <wp:inline distT="0" distB="0" distL="0" distR="0" wp14:anchorId="376A371E" wp14:editId="00D138C4">
                  <wp:extent cx="6120000" cy="1620000"/>
                  <wp:effectExtent l="19050" t="19050" r="14605" b="18415"/>
                  <wp:docPr id="4" name="그림 4" descr="\\192.168.4.254\0.Happy_Team\ㅈㅇㅈ\비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4.254\0.Happy_Team\ㅈㅇㅈ\비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162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C43" w:rsidRPr="00984C43" w:rsidRDefault="00984C43" w:rsidP="00984C43">
            <w:pPr>
              <w:rPr>
                <w:rFonts w:ascii="맑은 고딕" w:eastAsia="맑은 고딕" w:hAnsi="맑은 고딕" w:hint="eastAsia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2.출결 관리</w:t>
            </w:r>
            <w:bookmarkStart w:id="1" w:name="_GoBack"/>
            <w:bookmarkEnd w:id="1"/>
          </w:p>
          <w:p w:rsidR="00984C43" w:rsidRDefault="00984C43" w:rsidP="00984C43">
            <w:pPr>
              <w:pStyle w:val="a5"/>
              <w:ind w:leftChars="0" w:left="0"/>
              <w:rPr>
                <w:rFonts w:ascii="맑은 고딕" w:eastAsia="맑은 고딕" w:hAnsi="맑은 고딕" w:hint="eastAsia"/>
                <w:b/>
                <w:lang w:eastAsia="ko-KR"/>
              </w:rPr>
            </w:pPr>
            <w:r>
              <w:rPr>
                <w:rFonts w:ascii="맑은 고딕" w:eastAsia="맑은 고딕" w:hAnsi="맑은 고딕"/>
                <w:noProof/>
                <w:sz w:val="18"/>
                <w:szCs w:val="18"/>
                <w:lang w:val="en-US" w:eastAsia="ko-KR"/>
              </w:rPr>
              <w:drawing>
                <wp:inline distT="0" distB="0" distL="0" distR="0" wp14:anchorId="7733738A" wp14:editId="0BE47E41">
                  <wp:extent cx="6120000" cy="3877200"/>
                  <wp:effectExtent l="19050" t="19050" r="14605" b="28575"/>
                  <wp:docPr id="14" name="그림 14" descr="C:\Users\Administrator\Desktop\출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istrator\Desktop\출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0" cy="38772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4C43" w:rsidRPr="00F51D70" w:rsidRDefault="00984C43" w:rsidP="00984C43">
            <w:pPr>
              <w:pStyle w:val="a5"/>
              <w:ind w:leftChars="0" w:left="0"/>
              <w:rPr>
                <w:rFonts w:ascii="맑은 고딕" w:eastAsia="맑은 고딕" w:hAnsi="맑은 고딕" w:hint="eastAsia"/>
                <w:b/>
                <w:lang w:eastAsia="ko-KR"/>
              </w:rPr>
            </w:pPr>
          </w:p>
        </w:tc>
      </w:tr>
      <w:tr w:rsidR="00984C43" w:rsidRPr="00F51D70" w:rsidTr="000B614E">
        <w:trPr>
          <w:trHeight w:val="2372"/>
        </w:trPr>
        <w:tc>
          <w:tcPr>
            <w:tcW w:w="5000" w:type="pct"/>
            <w:shd w:val="clear" w:color="auto" w:fill="auto"/>
            <w:vAlign w:val="center"/>
          </w:tcPr>
          <w:p w:rsidR="00984C43" w:rsidRPr="00984C43" w:rsidRDefault="00984C43" w:rsidP="00984C43">
            <w:pPr>
              <w:jc w:val="left"/>
              <w:rPr>
                <w:rFonts w:ascii="맑은 고딕" w:eastAsia="맑은 고딕" w:hAnsi="맑은 고딕" w:hint="eastAsia"/>
                <w:b/>
              </w:rPr>
            </w:pPr>
          </w:p>
        </w:tc>
      </w:tr>
    </w:tbl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액터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302"/>
        <w:gridCol w:w="6517"/>
      </w:tblGrid>
      <w:tr w:rsidR="0097694D" w:rsidRPr="00F51D70" w:rsidTr="0097694D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</w:t>
            </w:r>
            <w:proofErr w:type="spellEnd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 xml:space="preserve"> ID</w:t>
            </w:r>
          </w:p>
        </w:tc>
        <w:tc>
          <w:tcPr>
            <w:tcW w:w="671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액터명</w:t>
            </w:r>
            <w:proofErr w:type="spellEnd"/>
          </w:p>
        </w:tc>
        <w:tc>
          <w:tcPr>
            <w:tcW w:w="3359" w:type="pct"/>
            <w:shd w:val="clear" w:color="auto" w:fill="D9E2F3" w:themeFill="accent5" w:themeFillTint="33"/>
            <w:vAlign w:val="center"/>
          </w:tcPr>
          <w:p w:rsidR="0097694D" w:rsidRPr="00F51D70" w:rsidRDefault="0097694D" w:rsidP="002C370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F51D70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BF4085" w:rsidRPr="00F51D70" w:rsidTr="00EF37D8">
        <w:trPr>
          <w:trHeight w:val="31"/>
        </w:trPr>
        <w:tc>
          <w:tcPr>
            <w:tcW w:w="970" w:type="pct"/>
          </w:tcPr>
          <w:p w:rsidR="00BF4085" w:rsidRPr="007754A0" w:rsidRDefault="00BF4085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 w:rsidRPr="007754A0">
              <w:rPr>
                <w:rFonts w:asciiTheme="majorHAnsi" w:eastAsiaTheme="majorHAnsi" w:hAnsiTheme="majorHAnsi" w:hint="eastAsia"/>
                <w:sz w:val="16"/>
              </w:rPr>
              <w:t>LP_AC_2</w:t>
            </w:r>
          </w:p>
        </w:tc>
        <w:tc>
          <w:tcPr>
            <w:tcW w:w="671" w:type="pct"/>
          </w:tcPr>
          <w:p w:rsidR="00BF4085" w:rsidRPr="007754A0" w:rsidRDefault="00FF2EBA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학생</w:t>
            </w:r>
          </w:p>
        </w:tc>
        <w:tc>
          <w:tcPr>
            <w:tcW w:w="3359" w:type="pct"/>
          </w:tcPr>
          <w:p w:rsidR="00BF4085" w:rsidRPr="007754A0" w:rsidRDefault="00FF2EBA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과정에 등록된 학생</w:t>
            </w:r>
          </w:p>
        </w:tc>
      </w:tr>
      <w:tr w:rsidR="00E415D7" w:rsidRPr="00F51D70" w:rsidTr="00EF37D8">
        <w:trPr>
          <w:trHeight w:val="31"/>
        </w:trPr>
        <w:tc>
          <w:tcPr>
            <w:tcW w:w="970" w:type="pct"/>
          </w:tcPr>
          <w:p w:rsidR="00E415D7" w:rsidRPr="007754A0" w:rsidRDefault="00E415D7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LP_AC_3</w:t>
            </w:r>
          </w:p>
        </w:tc>
        <w:tc>
          <w:tcPr>
            <w:tcW w:w="671" w:type="pct"/>
          </w:tcPr>
          <w:p w:rsidR="00E415D7" w:rsidRDefault="00E415D7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강사</w:t>
            </w:r>
          </w:p>
        </w:tc>
        <w:tc>
          <w:tcPr>
            <w:tcW w:w="3359" w:type="pct"/>
          </w:tcPr>
          <w:p w:rsidR="00E415D7" w:rsidRDefault="00E415D7" w:rsidP="00BF4085">
            <w:pPr>
              <w:jc w:val="center"/>
              <w:rPr>
                <w:rFonts w:asciiTheme="majorHAnsi" w:eastAsiaTheme="majorHAnsi" w:hAnsiTheme="majorHAnsi"/>
                <w:sz w:val="16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계정 권한이 강사</w:t>
            </w:r>
          </w:p>
        </w:tc>
      </w:tr>
    </w:tbl>
    <w:p w:rsidR="00D73F54" w:rsidRPr="00E415D7" w:rsidRDefault="00D73F54" w:rsidP="00E415D7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E415D7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E415D7">
        <w:rPr>
          <w:rFonts w:asciiTheme="majorHAnsi" w:eastAsiaTheme="majorHAnsi" w:hAnsiTheme="majorHAnsi" w:hint="eastAsia"/>
          <w:sz w:val="20"/>
        </w:rPr>
        <w:t xml:space="preserve"> 목록</w:t>
      </w:r>
    </w:p>
    <w:tbl>
      <w:tblPr>
        <w:tblStyle w:val="ab"/>
        <w:tblW w:w="4541" w:type="pct"/>
        <w:tblInd w:w="9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82"/>
        <w:gridCol w:w="1882"/>
        <w:gridCol w:w="5937"/>
      </w:tblGrid>
      <w:tr w:rsidR="00D73F54" w:rsidRPr="00F51D70" w:rsidTr="002E5BBE">
        <w:trPr>
          <w:trHeight w:val="31"/>
        </w:trPr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유스케이스ID</w:t>
            </w:r>
            <w:proofErr w:type="spellEnd"/>
          </w:p>
        </w:tc>
        <w:tc>
          <w:tcPr>
            <w:tcW w:w="97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유스케이스명</w:t>
            </w:r>
            <w:proofErr w:type="spellEnd"/>
          </w:p>
        </w:tc>
        <w:tc>
          <w:tcPr>
            <w:tcW w:w="3060" w:type="pct"/>
            <w:shd w:val="clear" w:color="auto" w:fill="D9E2F3" w:themeFill="accent5" w:themeFillTint="33"/>
            <w:vAlign w:val="center"/>
          </w:tcPr>
          <w:p w:rsidR="00D73F54" w:rsidRPr="002C1CAB" w:rsidRDefault="00D73F54" w:rsidP="002E5BBE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spellStart"/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유스케이스</w:t>
            </w:r>
            <w:proofErr w:type="spellEnd"/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proofErr w:type="spellStart"/>
            <w:r w:rsidRPr="002C1CAB">
              <w:rPr>
                <w:rFonts w:ascii="맑은 고딕" w:eastAsia="맑은 고딕" w:hAnsi="맑은 고딕" w:hint="eastAsia"/>
                <w:b/>
                <w:sz w:val="18"/>
              </w:rPr>
              <w:t>설명</w:t>
            </w:r>
            <w:proofErr w:type="spellEnd"/>
          </w:p>
        </w:tc>
      </w:tr>
      <w:tr w:rsidR="00E415D7" w:rsidRPr="00F51D70" w:rsidTr="002E5BBE">
        <w:trPr>
          <w:trHeight w:val="31"/>
        </w:trPr>
        <w:tc>
          <w:tcPr>
            <w:tcW w:w="970" w:type="pct"/>
            <w:vAlign w:val="center"/>
          </w:tcPr>
          <w:p w:rsidR="00E415D7" w:rsidRPr="00F51D70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5_1</w:t>
            </w:r>
          </w:p>
        </w:tc>
        <w:tc>
          <w:tcPr>
            <w:tcW w:w="970" w:type="pct"/>
            <w:vAlign w:val="center"/>
          </w:tcPr>
          <w:p w:rsidR="00E415D7" w:rsidRPr="00F51D70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Beacon 출석</w:t>
            </w:r>
          </w:p>
        </w:tc>
        <w:tc>
          <w:tcPr>
            <w:tcW w:w="3060" w:type="pct"/>
            <w:vAlign w:val="center"/>
          </w:tcPr>
          <w:p w:rsidR="00E415D7" w:rsidRPr="00F51D70" w:rsidRDefault="00E415D7" w:rsidP="00D24FC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Beacon에서 APK가 설치된 출결관리 Application으로 UUID(식별번호)를 전송한 후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출견관리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Application에서 DB Server로 UUID 전송, DB Server에서 출석정보를 Application으로 전송, DB Server에 출결현황을 </w:t>
            </w:r>
            <w:proofErr w:type="gram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저장   </w:t>
            </w:r>
            <w:proofErr w:type="gramEnd"/>
          </w:p>
        </w:tc>
      </w:tr>
      <w:tr w:rsidR="00E415D7" w:rsidRPr="00F51D70" w:rsidTr="002E5BBE">
        <w:trPr>
          <w:trHeight w:val="31"/>
        </w:trPr>
        <w:tc>
          <w:tcPr>
            <w:tcW w:w="970" w:type="pct"/>
            <w:vAlign w:val="center"/>
          </w:tcPr>
          <w:p w:rsidR="00E415D7" w:rsidRPr="00F51D70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5_2</w:t>
            </w:r>
          </w:p>
        </w:tc>
        <w:tc>
          <w:tcPr>
            <w:tcW w:w="970" w:type="pct"/>
            <w:vAlign w:val="center"/>
          </w:tcPr>
          <w:p w:rsidR="00E415D7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학생 출결관리</w:t>
            </w:r>
          </w:p>
        </w:tc>
        <w:tc>
          <w:tcPr>
            <w:tcW w:w="3060" w:type="pct"/>
            <w:vAlign w:val="center"/>
          </w:tcPr>
          <w:p w:rsidR="00E415D7" w:rsidRPr="00E415D7" w:rsidRDefault="00E415D7" w:rsidP="00D24FC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학생 본인의 출결현황 조회 </w:t>
            </w:r>
          </w:p>
        </w:tc>
      </w:tr>
      <w:tr w:rsidR="00E415D7" w:rsidRPr="00F51D70" w:rsidTr="002E5BBE">
        <w:trPr>
          <w:trHeight w:val="31"/>
        </w:trPr>
        <w:tc>
          <w:tcPr>
            <w:tcW w:w="970" w:type="pct"/>
            <w:vAlign w:val="center"/>
          </w:tcPr>
          <w:p w:rsidR="00E415D7" w:rsidRPr="00F51D70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LP_UC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_</w:t>
            </w:r>
            <w:r>
              <w:rPr>
                <w:rFonts w:ascii="맑은 고딕" w:eastAsia="맑은 고딕" w:hAnsi="맑은 고딕" w:hint="eastAsia"/>
                <w:sz w:val="16"/>
                <w:szCs w:val="18"/>
                <w:lang w:eastAsia="ko-KR"/>
              </w:rPr>
              <w:t>5_3</w:t>
            </w:r>
          </w:p>
        </w:tc>
        <w:tc>
          <w:tcPr>
            <w:tcW w:w="970" w:type="pct"/>
            <w:vAlign w:val="center"/>
          </w:tcPr>
          <w:p w:rsidR="00E415D7" w:rsidRDefault="00E415D7" w:rsidP="00D24FCA">
            <w:pPr>
              <w:pStyle w:val="a5"/>
              <w:ind w:leftChars="0" w:left="0"/>
              <w:jc w:val="center"/>
              <w:rPr>
                <w:rFonts w:ascii="맑은 고딕" w:eastAsia="맑은 고딕" w:hAnsi="맑은 고딕"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  <w:lang w:eastAsia="ko-KR"/>
              </w:rPr>
              <w:t>강사 출결관리</w:t>
            </w:r>
          </w:p>
        </w:tc>
        <w:tc>
          <w:tcPr>
            <w:tcW w:w="3060" w:type="pct"/>
            <w:vAlign w:val="center"/>
          </w:tcPr>
          <w:p w:rsidR="00E415D7" w:rsidRDefault="00E415D7" w:rsidP="00D24FC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캘린더를 이용한 학생들의 출결현황, 특정학생의 출결현황 조회</w:t>
            </w:r>
          </w:p>
          <w:p w:rsidR="00E415D7" w:rsidRDefault="00E415D7" w:rsidP="00D24FCA">
            <w:pPr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결석 조건에 충족한 학생에게 문자 전송</w:t>
            </w:r>
          </w:p>
        </w:tc>
      </w:tr>
    </w:tbl>
    <w:p w:rsidR="00D73F54" w:rsidRPr="00A02BF9" w:rsidRDefault="00D73F54" w:rsidP="00A02BF9">
      <w:pPr>
        <w:pStyle w:val="10"/>
        <w:numPr>
          <w:ilvl w:val="2"/>
          <w:numId w:val="1"/>
        </w:numPr>
        <w:tabs>
          <w:tab w:val="left" w:pos="993"/>
        </w:tabs>
        <w:spacing w:before="120" w:after="120"/>
        <w:ind w:leftChars="354" w:left="1134" w:hangingChars="213" w:hanging="426"/>
        <w:rPr>
          <w:rFonts w:asciiTheme="majorHAnsi" w:eastAsiaTheme="majorHAnsi" w:hAnsiTheme="majorHAnsi"/>
          <w:sz w:val="20"/>
        </w:rPr>
      </w:pPr>
      <w:proofErr w:type="spellStart"/>
      <w:r w:rsidRPr="00A02BF9">
        <w:rPr>
          <w:rFonts w:asciiTheme="majorHAnsi" w:eastAsiaTheme="majorHAnsi" w:hAnsiTheme="majorHAnsi" w:hint="eastAsia"/>
          <w:sz w:val="20"/>
        </w:rPr>
        <w:t>유스케이스</w:t>
      </w:r>
      <w:proofErr w:type="spellEnd"/>
      <w:r w:rsidRPr="00A02BF9">
        <w:rPr>
          <w:rFonts w:asciiTheme="majorHAnsi" w:eastAsiaTheme="majorHAnsi" w:hAnsiTheme="majorHAnsi" w:hint="eastAsia"/>
          <w:sz w:val="20"/>
        </w:rPr>
        <w:t xml:space="preserve"> 명세</w:t>
      </w:r>
    </w:p>
    <w:p w:rsidR="00D73F54" w:rsidRPr="00F51D70" w:rsidRDefault="000B614E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Beacon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D73F54" w:rsidRPr="00D9374D" w:rsidRDefault="000B614E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학생</w:t>
      </w:r>
    </w:p>
    <w:p w:rsidR="00564CDB" w:rsidRDefault="00D73F54" w:rsidP="000B614E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0B614E" w:rsidRDefault="000B614E" w:rsidP="00564CD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APK가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설치된 출결관리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Application이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있어야 한다. </w:t>
      </w:r>
    </w:p>
    <w:p w:rsidR="000B614E" w:rsidRPr="00564CDB" w:rsidRDefault="000B614E" w:rsidP="00564CDB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Beacon의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거리가 최대 송 수신 거리가 5M이기 때문에 5M 이내로 접근 해야 한다. </w:t>
      </w:r>
    </w:p>
    <w:p w:rsidR="00C94989" w:rsidRPr="000B614E" w:rsidRDefault="00D73F54" w:rsidP="000B614E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812149" w:rsidRPr="00812149" w:rsidRDefault="000B614E" w:rsidP="00812149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APK가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설치된 출결관리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Application에서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출석 버튼을 클릭하면 출결현황</w:t>
      </w:r>
      <w:r w:rsidR="00812149">
        <w:rPr>
          <w:rFonts w:ascii="맑은 고딕" w:eastAsia="맑은 고딕" w:hAnsi="맑은 고딕" w:hint="eastAsia"/>
          <w:sz w:val="18"/>
          <w:szCs w:val="18"/>
          <w:lang w:eastAsia="ko-KR"/>
        </w:rPr>
        <w:t>을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DB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Server로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="00812149">
        <w:rPr>
          <w:rFonts w:ascii="맑은 고딕" w:eastAsia="맑은 고딕" w:hAnsi="맑은 고딕" w:hint="eastAsia"/>
          <w:sz w:val="18"/>
          <w:szCs w:val="18"/>
          <w:lang w:eastAsia="ko-KR"/>
        </w:rPr>
        <w:t>전송한다.</w:t>
      </w:r>
    </w:p>
    <w:p w:rsidR="00D73F54" w:rsidRPr="00F51D70" w:rsidRDefault="00E415D7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 xml:space="preserve">학생 </w:t>
      </w:r>
      <w:r w:rsidR="006A3221">
        <w:rPr>
          <w:rFonts w:ascii="맑은 고딕" w:eastAsia="맑은 고딕" w:hAnsi="맑은 고딕" w:hint="eastAsia"/>
          <w:sz w:val="20"/>
        </w:rPr>
        <w:t>출결관리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D9374D" w:rsidRPr="00D9374D" w:rsidRDefault="006A3221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학생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lastRenderedPageBreak/>
        <w:t>선행 조건</w:t>
      </w:r>
    </w:p>
    <w:p w:rsidR="006A3221" w:rsidRPr="00812149" w:rsidRDefault="00812149" w:rsidP="00812149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권한이 학생인 계정만 접근이 가능하다.</w:t>
      </w:r>
      <w:r w:rsidR="006A3221" w:rsidRPr="0081214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</w:p>
    <w:p w:rsidR="006A3221" w:rsidRPr="00F51D70" w:rsidRDefault="006A3221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과정을 가지고 있어야 한다.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D73F54" w:rsidRDefault="00E61C20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학생 본인의 과정을 선택하여 해당 과정의 출결현황을 조회할 수 있다.</w:t>
      </w:r>
    </w:p>
    <w:p w:rsidR="004F2EE4" w:rsidRPr="00597D0E" w:rsidRDefault="00812149" w:rsidP="00597D0E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학생 본인 과정의 출결현황을 </w:t>
      </w:r>
      <w:r w:rsidR="00E61C20">
        <w:rPr>
          <w:rFonts w:ascii="맑은 고딕" w:eastAsia="맑은 고딕" w:hAnsi="맑은 고딕" w:hint="eastAsia"/>
          <w:sz w:val="18"/>
          <w:szCs w:val="18"/>
          <w:lang w:eastAsia="ko-KR"/>
        </w:rPr>
        <w:t>차트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로 조회할 수 있다.</w:t>
      </w:r>
    </w:p>
    <w:p w:rsidR="00D73F54" w:rsidRPr="00F51D70" w:rsidRDefault="00E415D7" w:rsidP="00A02BF9">
      <w:pPr>
        <w:pStyle w:val="10"/>
        <w:numPr>
          <w:ilvl w:val="3"/>
          <w:numId w:val="1"/>
        </w:numPr>
        <w:tabs>
          <w:tab w:val="left" w:pos="993"/>
        </w:tabs>
        <w:spacing w:before="120" w:after="120"/>
        <w:ind w:left="1560" w:hanging="567"/>
        <w:rPr>
          <w:rFonts w:ascii="맑은 고딕" w:eastAsia="맑은 고딕" w:hAnsi="맑은 고딕"/>
          <w:sz w:val="20"/>
        </w:rPr>
      </w:pPr>
      <w:r>
        <w:rPr>
          <w:rFonts w:ascii="맑은 고딕" w:eastAsia="맑은 고딕" w:hAnsi="맑은 고딕" w:hint="eastAsia"/>
          <w:sz w:val="20"/>
        </w:rPr>
        <w:t>강사 출결관리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 xml:space="preserve">주요 </w:t>
      </w:r>
      <w:proofErr w:type="spellStart"/>
      <w:r w:rsidRPr="00F51D70">
        <w:rPr>
          <w:rFonts w:ascii="맑은 고딕" w:eastAsia="맑은 고딕" w:hAnsi="맑은 고딕" w:hint="eastAsia"/>
          <w:b w:val="0"/>
          <w:sz w:val="18"/>
        </w:rPr>
        <w:t>액터</w:t>
      </w:r>
      <w:proofErr w:type="spellEnd"/>
    </w:p>
    <w:p w:rsidR="008A547C" w:rsidRPr="00D9374D" w:rsidRDefault="00812149" w:rsidP="00D9374D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강사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선행 조건</w:t>
      </w:r>
    </w:p>
    <w:p w:rsidR="00D73F54" w:rsidRPr="00F51D70" w:rsidRDefault="00812149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권한이 강사인 계정만 접근이 가능하다.</w:t>
      </w:r>
    </w:p>
    <w:p w:rsidR="00D73F54" w:rsidRPr="00F51D70" w:rsidRDefault="00D73F54" w:rsidP="0057121D">
      <w:pPr>
        <w:pStyle w:val="5"/>
        <w:numPr>
          <w:ilvl w:val="4"/>
          <w:numId w:val="5"/>
        </w:numPr>
        <w:spacing w:before="60" w:after="60"/>
        <w:ind w:leftChars="780" w:left="1843" w:hangingChars="157" w:hanging="283"/>
        <w:rPr>
          <w:rFonts w:ascii="맑은 고딕" w:eastAsia="맑은 고딕" w:hAnsi="맑은 고딕"/>
          <w:b w:val="0"/>
          <w:sz w:val="18"/>
        </w:rPr>
      </w:pPr>
      <w:r w:rsidRPr="00F51D70">
        <w:rPr>
          <w:rFonts w:ascii="맑은 고딕" w:eastAsia="맑은 고딕" w:hAnsi="맑은 고딕" w:hint="eastAsia"/>
          <w:b w:val="0"/>
          <w:sz w:val="18"/>
        </w:rPr>
        <w:t>기본 시나리오</w:t>
      </w:r>
    </w:p>
    <w:p w:rsidR="00812149" w:rsidRPr="00E61C20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본인의 과정이 표시되어 확인할 수 있다.</w:t>
      </w:r>
    </w:p>
    <w:p w:rsidR="00812149" w:rsidRPr="00812149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>캘린더의 특정 날짜 클릭 시 해당 날짜에 학생들 출결 현황을 볼 수 있다</w:t>
      </w:r>
      <w:r w:rsidR="0081214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. </w:t>
      </w:r>
    </w:p>
    <w:p w:rsidR="00812149" w:rsidRPr="00812149" w:rsidRDefault="00812149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학생들의 출결 현황 페이지에서 특정 학생을 클릭 시 그 학생의 </w:t>
      </w:r>
      <w:r w:rsidR="00E61C20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상세 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출결현황을 조회 가능하다. </w:t>
      </w:r>
    </w:p>
    <w:p w:rsidR="00812149" w:rsidRPr="00E61C20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학생들의 </w:t>
      </w:r>
      <w:r w:rsidR="00812149">
        <w:rPr>
          <w:rFonts w:ascii="맑은 고딕" w:eastAsia="맑은 고딕" w:hAnsi="맑은 고딕" w:hint="eastAsia"/>
          <w:sz w:val="18"/>
          <w:szCs w:val="18"/>
          <w:lang w:eastAsia="ko-KR"/>
        </w:rPr>
        <w:t>출결 현황 페이지에서 결석 조건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에</w:t>
      </w:r>
      <w:r w:rsidR="00812149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충족한 학생에게 문자 전송이 가능하다</w:t>
      </w:r>
      <w:r>
        <w:rPr>
          <w:rFonts w:ascii="맑은 고딕" w:eastAsia="맑은 고딕" w:hAnsi="맑은 고딕" w:hint="eastAsia"/>
          <w:sz w:val="18"/>
          <w:szCs w:val="18"/>
          <w:lang w:eastAsia="ko-KR"/>
        </w:rPr>
        <w:t>.</w:t>
      </w:r>
    </w:p>
    <w:p w:rsidR="00E61C20" w:rsidRPr="00F51D70" w:rsidRDefault="00E61C20" w:rsidP="00D73F54">
      <w:pPr>
        <w:pStyle w:val="a5"/>
        <w:numPr>
          <w:ilvl w:val="0"/>
          <w:numId w:val="3"/>
        </w:numPr>
        <w:autoSpaceDE w:val="0"/>
        <w:autoSpaceDN w:val="0"/>
        <w:ind w:leftChars="0" w:left="2044" w:hanging="20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상세 출결현황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조회시</w:t>
      </w:r>
      <w:proofErr w:type="spell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해당 학생의 월별 </w:t>
      </w:r>
      <w:proofErr w:type="spell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ID</w:t>
      </w:r>
      <w:proofErr w:type="gramStart"/>
      <w:r>
        <w:rPr>
          <w:rFonts w:ascii="맑은 고딕" w:eastAsia="맑은 고딕" w:hAnsi="맑은 고딕" w:hint="eastAsia"/>
          <w:sz w:val="18"/>
          <w:szCs w:val="18"/>
          <w:lang w:eastAsia="ko-KR"/>
        </w:rPr>
        <w:t>,NAME,GENDER,BIRTH를</w:t>
      </w:r>
      <w:proofErr w:type="spellEnd"/>
      <w:proofErr w:type="gramEnd"/>
      <w:r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차트로 확인할 수 있다.</w:t>
      </w:r>
    </w:p>
    <w:p w:rsidR="004A2B99" w:rsidRDefault="004A2B99" w:rsidP="00E415D7">
      <w:pPr>
        <w:pStyle w:val="a5"/>
        <w:autoSpaceDE w:val="0"/>
        <w:autoSpaceDN w:val="0"/>
        <w:ind w:leftChars="0" w:left="2044"/>
        <w:rPr>
          <w:rFonts w:ascii="맑은 고딕" w:eastAsia="맑은 고딕" w:hAnsi="맑은 고딕"/>
          <w:sz w:val="18"/>
          <w:szCs w:val="18"/>
          <w:lang w:eastAsia="ko-KR"/>
        </w:rPr>
      </w:pPr>
    </w:p>
    <w:sectPr w:rsidR="004A2B99" w:rsidSect="00CE35EC">
      <w:headerReference w:type="even" r:id="rId20"/>
      <w:type w:val="continuous"/>
      <w:pgSz w:w="11906" w:h="16838" w:code="9"/>
      <w:pgMar w:top="720" w:right="720" w:bottom="720" w:left="720" w:header="964" w:footer="851" w:gutter="0"/>
      <w:pgNumType w:fmt="decimalFullWidth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353" w:rsidRDefault="00CA2353">
      <w:r>
        <w:separator/>
      </w:r>
    </w:p>
  </w:endnote>
  <w:endnote w:type="continuationSeparator" w:id="0">
    <w:p w:rsidR="00CA2353" w:rsidRDefault="00CA2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C8" w:rsidRDefault="004D5EC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rFonts w:hint="eastAsia"/>
        <w:noProof/>
      </w:rPr>
      <w:t>２</w:t>
    </w:r>
    <w:r>
      <w:rPr>
        <w:rStyle w:val="a8"/>
      </w:rPr>
      <w:fldChar w:fldCharType="end"/>
    </w:r>
  </w:p>
  <w:p w:rsidR="004D5EC8" w:rsidRDefault="004D5EC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4D5EC8" w:rsidTr="000B70DD">
      <w:trPr>
        <w:cantSplit/>
      </w:trPr>
      <w:tc>
        <w:tcPr>
          <w:tcW w:w="10466" w:type="dxa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4D5EC8" w:rsidRPr="00173FC7" w:rsidRDefault="004D5EC8" w:rsidP="00173FC7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4D5EC8" w:rsidRPr="00B25254" w:rsidRDefault="004D5EC8" w:rsidP="00B25254">
    <w:pPr>
      <w:rPr>
        <w:sz w:val="2"/>
        <w:szCs w:val="2"/>
      </w:rPr>
    </w:pPr>
  </w:p>
  <w:p w:rsidR="004D5EC8" w:rsidRPr="000B70DD" w:rsidRDefault="004D5EC8">
    <w:pPr>
      <w:pStyle w:val="a7"/>
      <w:rPr>
        <w:sz w:val="2"/>
        <w:szCs w:val="2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94C819C" wp14:editId="671533FB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1" name="직선 연결선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57C71A7" id="직선 연결선 1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781D1E" wp14:editId="2201E82F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10" name="직선 연결선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74B8E0E" id="직선 연결선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F0RQIAAFU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351636" wp14:editId="15A1E5DE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9" name="직선 연결선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C0DC48D" id="직선 연결선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zN4mrE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EFC3DBA" wp14:editId="2DD8FEBC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0372772" id="직선 연결선 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UiQ4K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B13701" wp14:editId="419810DB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7" name="직선 연결선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7AA33825" id="직선 연결선 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" strokecolor="#036" strokeweight="4.5pt">
              <v:stroke linestyle="thickThin" joinstyle="miter"/>
            </v:line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1CB8631" wp14:editId="77E7B71A">
              <wp:simplePos x="0" y="0"/>
              <wp:positionH relativeFrom="column">
                <wp:posOffset>572135</wp:posOffset>
              </wp:positionH>
              <wp:positionV relativeFrom="paragraph">
                <wp:posOffset>9848850</wp:posOffset>
              </wp:positionV>
              <wp:extent cx="6628130" cy="0"/>
              <wp:effectExtent l="0" t="0" r="0" b="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336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5B39FD5E" id="직선 연결선 6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05pt,775.5pt" to="566.95pt,7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" strokecolor="#036" strokeweight="4.5pt">
              <v:stroke linestyle="thickThin"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C8" w:rsidRPr="00B25254" w:rsidRDefault="004D5EC8" w:rsidP="00B25254">
    <w:pPr>
      <w:rPr>
        <w:sz w:val="2"/>
        <w:szCs w:val="2"/>
      </w:rPr>
    </w:pPr>
  </w:p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4D5EC8" w:rsidTr="000B70DD">
      <w:tc>
        <w:tcPr>
          <w:tcW w:w="5000" w:type="pct"/>
          <w:tcBorders>
            <w:top w:val="nil"/>
            <w:left w:val="nil"/>
            <w:bottom w:val="thinThickThinSmallGap" w:sz="24" w:space="0" w:color="002060"/>
            <w:right w:val="nil"/>
          </w:tcBorders>
        </w:tcPr>
        <w:p w:rsidR="004D5EC8" w:rsidRPr="00173FC7" w:rsidRDefault="004D5EC8" w:rsidP="00B25254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4D5EC8" w:rsidRPr="00B25254" w:rsidRDefault="004D5EC8" w:rsidP="00B25254">
    <w:pPr>
      <w:pStyle w:val="a7"/>
      <w:rPr>
        <w:sz w:val="2"/>
        <w:szCs w:val="2"/>
        <w:lang w:eastAsia="ko-KR"/>
      </w:rPr>
    </w:pPr>
    <w:r>
      <w:rPr>
        <w:rFonts w:hint="eastAsia"/>
        <w:sz w:val="2"/>
        <w:szCs w:val="2"/>
        <w:lang w:eastAsia="ko-KR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353" w:rsidRDefault="00CA2353">
      <w:r>
        <w:separator/>
      </w:r>
    </w:p>
  </w:footnote>
  <w:footnote w:type="continuationSeparator" w:id="0">
    <w:p w:rsidR="00CA2353" w:rsidRDefault="00CA23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C8" w:rsidRPr="00AF366D" w:rsidRDefault="004D5EC8" w:rsidP="00BE250A">
    <w:pPr>
      <w:tabs>
        <w:tab w:val="right" w:pos="10247"/>
      </w:tabs>
      <w:spacing w:after="40"/>
      <w:jc w:val="right"/>
      <w:rPr>
        <w:rFonts w:ascii="맑은 고딕" w:eastAsia="맑은 고딕" w:hAnsi="맑은 고딕"/>
        <w:b/>
      </w:rPr>
    </w:pPr>
    <w:r w:rsidRPr="00AF366D">
      <w:rPr>
        <w:rFonts w:ascii="맑은 고딕" w:eastAsia="맑은 고딕" w:hAnsi="맑은 고딕" w:hint="eastAsia"/>
        <w:b/>
      </w:rPr>
      <w:t>2019</w:t>
    </w:r>
    <w:r w:rsidRPr="00AF366D">
      <w:rPr>
        <w:rFonts w:ascii="맑은 고딕" w:eastAsia="맑은 고딕" w:hAnsi="맑은 고딕"/>
        <w:b/>
      </w:rPr>
      <w:t xml:space="preserve"> </w:t>
    </w:r>
    <w:r w:rsidRPr="00AF366D">
      <w:rPr>
        <w:rFonts w:ascii="맑은 고딕" w:eastAsia="맑은 고딕" w:hAnsi="맑은 고딕" w:hint="eastAsia"/>
        <w:b/>
      </w:rPr>
      <w:t xml:space="preserve">응용프로그램 개발 및 </w:t>
    </w:r>
    <w:proofErr w:type="spellStart"/>
    <w:r w:rsidRPr="00AF366D">
      <w:rPr>
        <w:rFonts w:ascii="맑은 고딕" w:eastAsia="맑은 고딕" w:hAnsi="맑은 고딕" w:hint="eastAsia"/>
        <w:b/>
      </w:rPr>
      <w:t>빅데이터</w:t>
    </w:r>
    <w:proofErr w:type="spellEnd"/>
    <w:r w:rsidRPr="00AF366D">
      <w:rPr>
        <w:rFonts w:ascii="맑은 고딕" w:eastAsia="맑은 고딕" w:hAnsi="맑은 고딕" w:hint="eastAsia"/>
        <w:b/>
      </w:rPr>
      <w:t xml:space="preserve"> 전문가 양성 과정</w:t>
    </w:r>
  </w:p>
  <w:tbl>
    <w:tblPr>
      <w:tblStyle w:val="ab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6"/>
    </w:tblGrid>
    <w:tr w:rsidR="004D5EC8" w:rsidTr="003D6300">
      <w:trPr>
        <w:trHeight w:val="26"/>
      </w:trPr>
      <w:tc>
        <w:tcPr>
          <w:tcW w:w="10664" w:type="dxa"/>
          <w:tcBorders>
            <w:top w:val="thinThickThinSmallGap" w:sz="24" w:space="0" w:color="002060"/>
            <w:left w:val="nil"/>
            <w:bottom w:val="nil"/>
            <w:right w:val="nil"/>
          </w:tcBorders>
        </w:tcPr>
        <w:p w:rsidR="004D5EC8" w:rsidRPr="00173FC7" w:rsidRDefault="004D5EC8">
          <w:pPr>
            <w:tabs>
              <w:tab w:val="right" w:pos="10247"/>
            </w:tabs>
            <w:spacing w:after="40"/>
            <w:rPr>
              <w:rFonts w:ascii="새굴림" w:eastAsia="새굴림" w:hAnsi="새굴림"/>
              <w:sz w:val="2"/>
              <w:szCs w:val="2"/>
            </w:rPr>
          </w:pPr>
        </w:p>
      </w:tc>
    </w:tr>
  </w:tbl>
  <w:p w:rsidR="004D5EC8" w:rsidRDefault="004D5EC8">
    <w:pPr>
      <w:pStyle w:val="a6"/>
      <w:tabs>
        <w:tab w:val="clear" w:pos="4252"/>
        <w:tab w:val="clear" w:pos="8504"/>
        <w:tab w:val="right" w:pos="9365"/>
      </w:tabs>
      <w:rPr>
        <w:sz w:val="22"/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0" w:type="auto"/>
      <w:tblLook w:val="04A0" w:firstRow="1" w:lastRow="0" w:firstColumn="1" w:lastColumn="0" w:noHBand="0" w:noVBand="1"/>
    </w:tblPr>
    <w:tblGrid>
      <w:gridCol w:w="10664"/>
    </w:tblGrid>
    <w:tr w:rsidR="004D5EC8" w:rsidTr="000B70DD">
      <w:tc>
        <w:tcPr>
          <w:tcW w:w="10664" w:type="dxa"/>
          <w:tcBorders>
            <w:top w:val="nil"/>
            <w:left w:val="nil"/>
            <w:bottom w:val="nil"/>
            <w:right w:val="nil"/>
          </w:tcBorders>
        </w:tcPr>
        <w:p w:rsidR="004D5EC8" w:rsidRDefault="004D5EC8" w:rsidP="00084ADA">
          <w:pPr>
            <w:tabs>
              <w:tab w:val="right" w:pos="10247"/>
            </w:tabs>
            <w:spacing w:after="40"/>
            <w:jc w:val="right"/>
            <w:rPr>
              <w:rFonts w:ascii="맑은 고딕" w:eastAsia="맑은 고딕" w:hAnsi="맑은 고딕"/>
              <w:b/>
            </w:rPr>
          </w:pPr>
          <w:r w:rsidRPr="00AF366D">
            <w:rPr>
              <w:rFonts w:ascii="맑은 고딕" w:eastAsia="맑은 고딕" w:hAnsi="맑은 고딕" w:hint="eastAsia"/>
              <w:b/>
            </w:rPr>
            <w:t>2019</w:t>
          </w:r>
          <w:r w:rsidRPr="00AF366D">
            <w:rPr>
              <w:rFonts w:ascii="맑은 고딕" w:eastAsia="맑은 고딕" w:hAnsi="맑은 고딕"/>
              <w:b/>
            </w:rPr>
            <w:t xml:space="preserve"> </w:t>
          </w:r>
          <w:r w:rsidRPr="00AF366D">
            <w:rPr>
              <w:rFonts w:ascii="맑은 고딕" w:eastAsia="맑은 고딕" w:hAnsi="맑은 고딕" w:hint="eastAsia"/>
              <w:b/>
            </w:rPr>
            <w:t xml:space="preserve">응용프로그램 개발 및 </w:t>
          </w:r>
          <w:proofErr w:type="spellStart"/>
          <w:r w:rsidRPr="00AF366D">
            <w:rPr>
              <w:rFonts w:ascii="맑은 고딕" w:eastAsia="맑은 고딕" w:hAnsi="맑은 고딕" w:hint="eastAsia"/>
              <w:b/>
            </w:rPr>
            <w:t>빅데이터</w:t>
          </w:r>
          <w:proofErr w:type="spellEnd"/>
          <w:r w:rsidRPr="00AF366D">
            <w:rPr>
              <w:rFonts w:ascii="맑은 고딕" w:eastAsia="맑은 고딕" w:hAnsi="맑은 고딕" w:hint="eastAsia"/>
              <w:b/>
            </w:rPr>
            <w:t xml:space="preserve"> 전문가 양성 과정</w:t>
          </w:r>
        </w:p>
      </w:tc>
    </w:tr>
  </w:tbl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70"/>
      <w:gridCol w:w="2670"/>
      <w:gridCol w:w="2671"/>
      <w:gridCol w:w="2671"/>
    </w:tblGrid>
    <w:tr w:rsidR="004D5EC8" w:rsidTr="00B25254">
      <w:trPr>
        <w:trHeight w:val="564"/>
        <w:jc w:val="center"/>
      </w:trPr>
      <w:tc>
        <w:tcPr>
          <w:tcW w:w="5000" w:type="pct"/>
          <w:gridSpan w:val="4"/>
          <w:shd w:val="clear" w:color="auto" w:fill="2E74B5" w:themeFill="accent1" w:themeFillShade="BF"/>
          <w:vAlign w:val="center"/>
        </w:tcPr>
        <w:p w:rsidR="004D5EC8" w:rsidRPr="00AF366D" w:rsidRDefault="004D5EC8" w:rsidP="00B25254">
          <w:pPr>
            <w:pStyle w:val="a6"/>
            <w:jc w:val="center"/>
            <w:rPr>
              <w:rFonts w:ascii="맑은 고딕" w:eastAsia="맑은 고딕" w:hAnsi="맑은 고딕"/>
              <w:lang w:val="en-US" w:eastAsia="ko-KR" w:bidi="x-none"/>
            </w:rPr>
          </w:pPr>
          <w:proofErr w:type="spellStart"/>
          <w:r w:rsidRPr="00402B4F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  <w:lang w:val="en-US" w:eastAsia="ko-KR"/>
            </w:rPr>
            <w:t>유스케이스</w:t>
          </w:r>
          <w:proofErr w:type="spellEnd"/>
          <w:r w:rsidRPr="00402B4F">
            <w:rPr>
              <w:rFonts w:ascii="맑은 고딕" w:eastAsia="맑은 고딕" w:hAnsi="맑은 고딕" w:hint="eastAsia"/>
              <w:b/>
              <w:color w:val="FFFFFF" w:themeColor="background1"/>
              <w:sz w:val="32"/>
              <w:szCs w:val="32"/>
              <w:lang w:val="en-US" w:eastAsia="ko-KR"/>
            </w:rPr>
            <w:t xml:space="preserve"> 명세서</w:t>
          </w:r>
        </w:p>
      </w:tc>
    </w:tr>
    <w:tr w:rsidR="004D5EC8" w:rsidTr="00B25254">
      <w:trPr>
        <w:trHeight w:val="123"/>
        <w:jc w:val="center"/>
      </w:trPr>
      <w:tc>
        <w:tcPr>
          <w:tcW w:w="1250" w:type="pct"/>
          <w:shd w:val="clear" w:color="auto" w:fill="auto"/>
        </w:tcPr>
        <w:p w:rsidR="004D5EC8" w:rsidRPr="00691F52" w:rsidRDefault="004D5EC8" w:rsidP="00901E72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작성자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:</w:t>
          </w:r>
          <w:proofErr w:type="gramEnd"/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</w:t>
          </w:r>
          <w:r w:rsidR="00901E72">
            <w:rPr>
              <w:rFonts w:ascii="맑은 고딕" w:eastAsia="맑은 고딕" w:hAnsi="맑은 고딕" w:hint="eastAsia"/>
              <w:sz w:val="16"/>
              <w:lang w:val="en-US" w:eastAsia="ko-KR"/>
            </w:rPr>
            <w:t>이성준</w:t>
          </w:r>
        </w:p>
      </w:tc>
      <w:tc>
        <w:tcPr>
          <w:tcW w:w="1250" w:type="pct"/>
          <w:shd w:val="clear" w:color="auto" w:fill="auto"/>
        </w:tcPr>
        <w:p w:rsidR="004D5EC8" w:rsidRPr="00691F52" w:rsidRDefault="004D5EC8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Document # :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01</w:t>
          </w:r>
        </w:p>
      </w:tc>
      <w:tc>
        <w:tcPr>
          <w:tcW w:w="1250" w:type="pct"/>
          <w:shd w:val="clear" w:color="auto" w:fill="auto"/>
        </w:tcPr>
        <w:p w:rsidR="004D5EC8" w:rsidRPr="00691F52" w:rsidRDefault="004D5EC8" w:rsidP="00B25254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Version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#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 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1.0.</w:t>
          </w:r>
        </w:p>
      </w:tc>
      <w:tc>
        <w:tcPr>
          <w:tcW w:w="1250" w:type="pct"/>
          <w:shd w:val="clear" w:color="auto" w:fill="auto"/>
        </w:tcPr>
        <w:p w:rsidR="004D5EC8" w:rsidRPr="00691F52" w:rsidRDefault="004D5EC8" w:rsidP="00901E72">
          <w:pPr>
            <w:pStyle w:val="a6"/>
            <w:rPr>
              <w:rFonts w:ascii="맑은 고딕" w:eastAsia="맑은 고딕" w:hAnsi="맑은 고딕"/>
              <w:sz w:val="16"/>
              <w:lang w:val="en-US" w:eastAsia="ko-KR" w:bidi="x-none"/>
            </w:rPr>
          </w:pPr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Issue </w:t>
          </w:r>
          <w:proofErr w:type="gramStart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>Date :</w:t>
          </w:r>
          <w:proofErr w:type="gramEnd"/>
          <w:r w:rsidRPr="00691F52">
            <w:rPr>
              <w:rFonts w:ascii="맑은 고딕" w:eastAsia="맑은 고딕" w:hAnsi="맑은 고딕" w:hint="eastAsia"/>
              <w:sz w:val="16"/>
              <w:lang w:val="en-US" w:eastAsia="ko-KR"/>
            </w:rPr>
            <w:t xml:space="preserve"> 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 xml:space="preserve">2019. </w:t>
          </w:r>
          <w:proofErr w:type="gramStart"/>
          <w:r>
            <w:rPr>
              <w:rFonts w:ascii="맑은 고딕" w:eastAsia="맑은 고딕" w:hAnsi="맑은 고딕"/>
              <w:sz w:val="16"/>
              <w:lang w:val="en-US" w:eastAsia="ko-KR"/>
            </w:rPr>
            <w:t>0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5</w:t>
          </w:r>
          <w:r>
            <w:rPr>
              <w:rFonts w:ascii="맑은 고딕" w:eastAsia="맑은 고딕" w:hAnsi="맑은 고딕"/>
              <w:sz w:val="16"/>
              <w:lang w:val="en-US" w:eastAsia="ko-KR"/>
            </w:rPr>
            <w:t xml:space="preserve">. </w:t>
          </w:r>
          <w:r>
            <w:rPr>
              <w:rFonts w:ascii="맑은 고딕" w:eastAsia="맑은 고딕" w:hAnsi="맑은 고딕" w:hint="eastAsia"/>
              <w:sz w:val="16"/>
              <w:lang w:val="en-US" w:eastAsia="ko-KR"/>
            </w:rPr>
            <w:t>0</w:t>
          </w:r>
          <w:r w:rsidR="00901E72">
            <w:rPr>
              <w:rFonts w:ascii="맑은 고딕" w:eastAsia="맑은 고딕" w:hAnsi="맑은 고딕" w:hint="eastAsia"/>
              <w:sz w:val="16"/>
              <w:lang w:val="en-US" w:eastAsia="ko-KR"/>
            </w:rPr>
            <w:t>8</w:t>
          </w:r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>.</w:t>
          </w:r>
          <w:proofErr w:type="gramEnd"/>
          <w:r w:rsidRPr="00691F52">
            <w:rPr>
              <w:rFonts w:ascii="맑은 고딕" w:eastAsia="맑은 고딕" w:hAnsi="맑은 고딕"/>
              <w:sz w:val="16"/>
              <w:lang w:val="en-US" w:eastAsia="ko-KR"/>
            </w:rPr>
            <w:t xml:space="preserve"> </w:t>
          </w:r>
          <w:r w:rsidR="00901E72">
            <w:rPr>
              <w:rFonts w:ascii="맑은 고딕" w:eastAsia="맑은 고딕" w:hAnsi="맑은 고딕" w:hint="eastAsia"/>
              <w:sz w:val="16"/>
              <w:lang w:val="en-US" w:eastAsia="ko-KR"/>
            </w:rPr>
            <w:t>WED</w:t>
          </w:r>
        </w:p>
      </w:tc>
    </w:tr>
  </w:tbl>
  <w:p w:rsidR="004D5EC8" w:rsidRDefault="004D5EC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C8" w:rsidRDefault="004D5EC8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12678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411" w:hanging="1559"/>
      </w:pPr>
      <w:rPr>
        <w:rFonts w:hint="eastAsia"/>
      </w:rPr>
    </w:lvl>
  </w:abstractNum>
  <w:abstractNum w:abstractNumId="1">
    <w:nsid w:val="01F420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FDA42BB"/>
    <w:multiLevelType w:val="multilevel"/>
    <w:tmpl w:val="E24E8F42"/>
    <w:styleLink w:val="2"/>
    <w:lvl w:ilvl="0">
      <w:start w:val="1"/>
      <w:numFmt w:val="decimal"/>
      <w:lvlText w:val="%1)"/>
      <w:lvlJc w:val="left"/>
      <w:pPr>
        <w:ind w:left="2501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2901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3301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701" w:hanging="400"/>
      </w:pPr>
      <w:rPr>
        <w:rFonts w:hint="eastAsia"/>
      </w:rPr>
    </w:lvl>
    <w:lvl w:ilvl="4">
      <w:start w:val="1"/>
      <w:numFmt w:val="none"/>
      <w:lvlText w:val="1)"/>
      <w:lvlJc w:val="left"/>
      <w:pPr>
        <w:ind w:left="4101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501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901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5301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1" w:hanging="400"/>
      </w:pPr>
      <w:rPr>
        <w:rFonts w:hint="eastAsia"/>
      </w:rPr>
    </w:lvl>
  </w:abstractNum>
  <w:abstractNum w:abstractNumId="3">
    <w:nsid w:val="158D050E"/>
    <w:multiLevelType w:val="hybridMultilevel"/>
    <w:tmpl w:val="3DD0DF9C"/>
    <w:lvl w:ilvl="0" w:tplc="89585898">
      <w:start w:val="1"/>
      <w:numFmt w:val="decimalFullWidth"/>
      <w:pStyle w:val="20"/>
      <w:lvlText w:val="%1)"/>
      <w:lvlJc w:val="left"/>
      <w:pPr>
        <w:ind w:left="137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4">
    <w:nsid w:val="34335767"/>
    <w:multiLevelType w:val="multilevel"/>
    <w:tmpl w:val="780260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lvlText w:val="1)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0D93136"/>
    <w:multiLevelType w:val="hybridMultilevel"/>
    <w:tmpl w:val="769A8F36"/>
    <w:lvl w:ilvl="0" w:tplc="8B8C1C0C">
      <w:start w:val="1"/>
      <w:numFmt w:val="bullet"/>
      <w:lvlText w:val=""/>
      <w:lvlJc w:val="left"/>
      <w:pPr>
        <w:ind w:left="2911" w:hanging="360"/>
      </w:pPr>
      <w:rPr>
        <w:rFonts w:ascii="Wingdings" w:hAnsi="Wingdings" w:hint="default"/>
      </w:rPr>
    </w:lvl>
    <w:lvl w:ilvl="1" w:tplc="412CC928">
      <w:start w:val="1"/>
      <w:numFmt w:val="decimal"/>
      <w:lvlText w:val="%2)"/>
      <w:lvlJc w:val="left"/>
      <w:pPr>
        <w:ind w:left="3351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37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1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51" w:hanging="400"/>
      </w:pPr>
      <w:rPr>
        <w:rFonts w:ascii="Wingdings" w:hAnsi="Wingdings" w:hint="default"/>
      </w:rPr>
    </w:lvl>
  </w:abstractNum>
  <w:abstractNum w:abstractNumId="6">
    <w:nsid w:val="76FA32F7"/>
    <w:multiLevelType w:val="hybridMultilevel"/>
    <w:tmpl w:val="0CFA528C"/>
    <w:lvl w:ilvl="0" w:tplc="041AAC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0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1">
    <w:abstractNumId w:val="0"/>
  </w:num>
  <w:num w:numId="12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5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eastAsia"/>
          <w:b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firstLine="0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EnclosedCircle"/>
        <w:lvlText w:val="%3"/>
        <w:lvlJc w:val="left"/>
        <w:pPr>
          <w:ind w:left="326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3.%4."/>
        <w:lvlJc w:val="left"/>
        <w:pPr>
          <w:ind w:left="0" w:firstLine="0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Formatting/>
  <w:defaultTabStop w:val="0"/>
  <w:defaultTableStyle w:val="a"/>
  <w:drawingGridHorizontalSpacing w:val="1000"/>
  <w:drawingGridVerticalSpacing w:val="1000"/>
  <w:noPunctuationKerning/>
  <w:characterSpacingControl w:val="doNotCompress"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66F"/>
    <w:rsid w:val="00000238"/>
    <w:rsid w:val="00003957"/>
    <w:rsid w:val="0000672A"/>
    <w:rsid w:val="00010637"/>
    <w:rsid w:val="00013B52"/>
    <w:rsid w:val="000148A1"/>
    <w:rsid w:val="000153DE"/>
    <w:rsid w:val="00016167"/>
    <w:rsid w:val="00020AA6"/>
    <w:rsid w:val="0002110D"/>
    <w:rsid w:val="000233F1"/>
    <w:rsid w:val="0002416D"/>
    <w:rsid w:val="000248E6"/>
    <w:rsid w:val="000273DC"/>
    <w:rsid w:val="0003045F"/>
    <w:rsid w:val="00030FB3"/>
    <w:rsid w:val="000349FA"/>
    <w:rsid w:val="00037C89"/>
    <w:rsid w:val="00040240"/>
    <w:rsid w:val="00042AC6"/>
    <w:rsid w:val="000431B5"/>
    <w:rsid w:val="00043316"/>
    <w:rsid w:val="0004541E"/>
    <w:rsid w:val="000526F9"/>
    <w:rsid w:val="000539A1"/>
    <w:rsid w:val="00060566"/>
    <w:rsid w:val="000706B3"/>
    <w:rsid w:val="00080111"/>
    <w:rsid w:val="000824D8"/>
    <w:rsid w:val="00084ADA"/>
    <w:rsid w:val="00085363"/>
    <w:rsid w:val="00085454"/>
    <w:rsid w:val="0009066F"/>
    <w:rsid w:val="00090AB6"/>
    <w:rsid w:val="00094D88"/>
    <w:rsid w:val="000A0140"/>
    <w:rsid w:val="000A1C08"/>
    <w:rsid w:val="000A6841"/>
    <w:rsid w:val="000A6B3E"/>
    <w:rsid w:val="000A6BA1"/>
    <w:rsid w:val="000A7088"/>
    <w:rsid w:val="000B0A6F"/>
    <w:rsid w:val="000B32AB"/>
    <w:rsid w:val="000B3D10"/>
    <w:rsid w:val="000B4E52"/>
    <w:rsid w:val="000B523B"/>
    <w:rsid w:val="000B614E"/>
    <w:rsid w:val="000B70DD"/>
    <w:rsid w:val="000C0250"/>
    <w:rsid w:val="000C1C8C"/>
    <w:rsid w:val="000C67E1"/>
    <w:rsid w:val="000C68BA"/>
    <w:rsid w:val="000C69DA"/>
    <w:rsid w:val="000D07B1"/>
    <w:rsid w:val="000D0C80"/>
    <w:rsid w:val="000D26AD"/>
    <w:rsid w:val="000D3723"/>
    <w:rsid w:val="000D67A7"/>
    <w:rsid w:val="000E0F45"/>
    <w:rsid w:val="000E4036"/>
    <w:rsid w:val="000F3981"/>
    <w:rsid w:val="000F3ED4"/>
    <w:rsid w:val="00101623"/>
    <w:rsid w:val="00101FCC"/>
    <w:rsid w:val="00102F00"/>
    <w:rsid w:val="001103C2"/>
    <w:rsid w:val="001165CE"/>
    <w:rsid w:val="00120591"/>
    <w:rsid w:val="00121871"/>
    <w:rsid w:val="001244C0"/>
    <w:rsid w:val="00127BD5"/>
    <w:rsid w:val="00134822"/>
    <w:rsid w:val="00135217"/>
    <w:rsid w:val="001363C5"/>
    <w:rsid w:val="001367F6"/>
    <w:rsid w:val="001400E5"/>
    <w:rsid w:val="00140342"/>
    <w:rsid w:val="00141E9C"/>
    <w:rsid w:val="00144FA8"/>
    <w:rsid w:val="00145E4A"/>
    <w:rsid w:val="001466A7"/>
    <w:rsid w:val="001470F7"/>
    <w:rsid w:val="00150A6D"/>
    <w:rsid w:val="00150D9C"/>
    <w:rsid w:val="001525B5"/>
    <w:rsid w:val="0015352E"/>
    <w:rsid w:val="00154755"/>
    <w:rsid w:val="001574E3"/>
    <w:rsid w:val="00163FED"/>
    <w:rsid w:val="00165F71"/>
    <w:rsid w:val="00170665"/>
    <w:rsid w:val="00173FC7"/>
    <w:rsid w:val="001744A5"/>
    <w:rsid w:val="001744C9"/>
    <w:rsid w:val="0018234F"/>
    <w:rsid w:val="00186285"/>
    <w:rsid w:val="0019143E"/>
    <w:rsid w:val="0019497B"/>
    <w:rsid w:val="00195E82"/>
    <w:rsid w:val="001A0B1A"/>
    <w:rsid w:val="001A2C36"/>
    <w:rsid w:val="001A51A3"/>
    <w:rsid w:val="001A6DCC"/>
    <w:rsid w:val="001A731F"/>
    <w:rsid w:val="001A7D87"/>
    <w:rsid w:val="001B30FE"/>
    <w:rsid w:val="001B3DF5"/>
    <w:rsid w:val="001B552B"/>
    <w:rsid w:val="001B55E3"/>
    <w:rsid w:val="001C1B59"/>
    <w:rsid w:val="001C2E75"/>
    <w:rsid w:val="001C561D"/>
    <w:rsid w:val="001C61DB"/>
    <w:rsid w:val="001C78CB"/>
    <w:rsid w:val="001D3FDD"/>
    <w:rsid w:val="001D4BC2"/>
    <w:rsid w:val="001E0BE7"/>
    <w:rsid w:val="001E0C00"/>
    <w:rsid w:val="001E3271"/>
    <w:rsid w:val="001E5346"/>
    <w:rsid w:val="001E72EE"/>
    <w:rsid w:val="001E76E7"/>
    <w:rsid w:val="001F3E46"/>
    <w:rsid w:val="001F4A6B"/>
    <w:rsid w:val="001F6AE5"/>
    <w:rsid w:val="00205BE5"/>
    <w:rsid w:val="002125F4"/>
    <w:rsid w:val="002164B5"/>
    <w:rsid w:val="00216924"/>
    <w:rsid w:val="00222539"/>
    <w:rsid w:val="00222E29"/>
    <w:rsid w:val="00223B59"/>
    <w:rsid w:val="00224EA8"/>
    <w:rsid w:val="00224F85"/>
    <w:rsid w:val="00227D59"/>
    <w:rsid w:val="0023161C"/>
    <w:rsid w:val="002326EE"/>
    <w:rsid w:val="002331C2"/>
    <w:rsid w:val="00235340"/>
    <w:rsid w:val="0024298F"/>
    <w:rsid w:val="002445D3"/>
    <w:rsid w:val="00250F2C"/>
    <w:rsid w:val="00251449"/>
    <w:rsid w:val="0025351D"/>
    <w:rsid w:val="0025419F"/>
    <w:rsid w:val="00254D81"/>
    <w:rsid w:val="00255428"/>
    <w:rsid w:val="00255432"/>
    <w:rsid w:val="002648D4"/>
    <w:rsid w:val="00270450"/>
    <w:rsid w:val="00276FDA"/>
    <w:rsid w:val="002816C5"/>
    <w:rsid w:val="00284BDA"/>
    <w:rsid w:val="00285BDB"/>
    <w:rsid w:val="002876F9"/>
    <w:rsid w:val="0029363B"/>
    <w:rsid w:val="002953ED"/>
    <w:rsid w:val="002A1B53"/>
    <w:rsid w:val="002A711B"/>
    <w:rsid w:val="002B18CB"/>
    <w:rsid w:val="002B1BB5"/>
    <w:rsid w:val="002B2035"/>
    <w:rsid w:val="002B515B"/>
    <w:rsid w:val="002B5EF3"/>
    <w:rsid w:val="002B7693"/>
    <w:rsid w:val="002C1CAB"/>
    <w:rsid w:val="002C2221"/>
    <w:rsid w:val="002C370A"/>
    <w:rsid w:val="002C7784"/>
    <w:rsid w:val="002D13F0"/>
    <w:rsid w:val="002D29F6"/>
    <w:rsid w:val="002D59EA"/>
    <w:rsid w:val="002E5078"/>
    <w:rsid w:val="002E5BBE"/>
    <w:rsid w:val="002E5CD7"/>
    <w:rsid w:val="002E7063"/>
    <w:rsid w:val="002F5BC5"/>
    <w:rsid w:val="002F684F"/>
    <w:rsid w:val="002F7FB1"/>
    <w:rsid w:val="00306A61"/>
    <w:rsid w:val="00307073"/>
    <w:rsid w:val="00314B67"/>
    <w:rsid w:val="0032071F"/>
    <w:rsid w:val="00320D3B"/>
    <w:rsid w:val="00321064"/>
    <w:rsid w:val="003244EE"/>
    <w:rsid w:val="00324C6A"/>
    <w:rsid w:val="003274CB"/>
    <w:rsid w:val="003310B3"/>
    <w:rsid w:val="0033174E"/>
    <w:rsid w:val="0034300A"/>
    <w:rsid w:val="00343829"/>
    <w:rsid w:val="003506CB"/>
    <w:rsid w:val="00353C46"/>
    <w:rsid w:val="00360AF0"/>
    <w:rsid w:val="00361F0D"/>
    <w:rsid w:val="003629DD"/>
    <w:rsid w:val="0036470B"/>
    <w:rsid w:val="00365BBE"/>
    <w:rsid w:val="00365D20"/>
    <w:rsid w:val="003677D2"/>
    <w:rsid w:val="00367E9E"/>
    <w:rsid w:val="00370903"/>
    <w:rsid w:val="0037105D"/>
    <w:rsid w:val="00371EA1"/>
    <w:rsid w:val="00372FE5"/>
    <w:rsid w:val="0037444B"/>
    <w:rsid w:val="003764ED"/>
    <w:rsid w:val="00377D23"/>
    <w:rsid w:val="00380154"/>
    <w:rsid w:val="003803D5"/>
    <w:rsid w:val="00385C0E"/>
    <w:rsid w:val="00395E26"/>
    <w:rsid w:val="00396177"/>
    <w:rsid w:val="003A0BDC"/>
    <w:rsid w:val="003B1374"/>
    <w:rsid w:val="003B1D12"/>
    <w:rsid w:val="003B3023"/>
    <w:rsid w:val="003B780F"/>
    <w:rsid w:val="003C0AA1"/>
    <w:rsid w:val="003C14B3"/>
    <w:rsid w:val="003C55AC"/>
    <w:rsid w:val="003C58AF"/>
    <w:rsid w:val="003D2686"/>
    <w:rsid w:val="003D58A0"/>
    <w:rsid w:val="003D6300"/>
    <w:rsid w:val="003E0D05"/>
    <w:rsid w:val="003E237F"/>
    <w:rsid w:val="003E56C4"/>
    <w:rsid w:val="003E645B"/>
    <w:rsid w:val="003E6636"/>
    <w:rsid w:val="003E70F8"/>
    <w:rsid w:val="003F1CA0"/>
    <w:rsid w:val="003F3BEC"/>
    <w:rsid w:val="003F425F"/>
    <w:rsid w:val="003F5283"/>
    <w:rsid w:val="003F54B0"/>
    <w:rsid w:val="00401A77"/>
    <w:rsid w:val="00402B4F"/>
    <w:rsid w:val="0040530D"/>
    <w:rsid w:val="00410D3A"/>
    <w:rsid w:val="0041443E"/>
    <w:rsid w:val="00416D0E"/>
    <w:rsid w:val="0042455B"/>
    <w:rsid w:val="004248DE"/>
    <w:rsid w:val="00432C32"/>
    <w:rsid w:val="00435587"/>
    <w:rsid w:val="00435AC5"/>
    <w:rsid w:val="004470F6"/>
    <w:rsid w:val="004528C8"/>
    <w:rsid w:val="00456055"/>
    <w:rsid w:val="004621FD"/>
    <w:rsid w:val="004663BA"/>
    <w:rsid w:val="00477E33"/>
    <w:rsid w:val="00480DD0"/>
    <w:rsid w:val="00481D6E"/>
    <w:rsid w:val="004821AE"/>
    <w:rsid w:val="00485055"/>
    <w:rsid w:val="00486044"/>
    <w:rsid w:val="0048791D"/>
    <w:rsid w:val="00492876"/>
    <w:rsid w:val="004942E1"/>
    <w:rsid w:val="00495371"/>
    <w:rsid w:val="004A2B99"/>
    <w:rsid w:val="004A69B2"/>
    <w:rsid w:val="004A6D7A"/>
    <w:rsid w:val="004B405C"/>
    <w:rsid w:val="004B6CDA"/>
    <w:rsid w:val="004C0454"/>
    <w:rsid w:val="004C4375"/>
    <w:rsid w:val="004C530C"/>
    <w:rsid w:val="004C5C43"/>
    <w:rsid w:val="004D5B84"/>
    <w:rsid w:val="004D5EC8"/>
    <w:rsid w:val="004D685D"/>
    <w:rsid w:val="004D7511"/>
    <w:rsid w:val="004D7D60"/>
    <w:rsid w:val="004E3D08"/>
    <w:rsid w:val="004E41AD"/>
    <w:rsid w:val="004E4587"/>
    <w:rsid w:val="004F2EE4"/>
    <w:rsid w:val="004F5DCE"/>
    <w:rsid w:val="005205E9"/>
    <w:rsid w:val="005218E3"/>
    <w:rsid w:val="00524835"/>
    <w:rsid w:val="00527176"/>
    <w:rsid w:val="005275A1"/>
    <w:rsid w:val="00530A76"/>
    <w:rsid w:val="005424DE"/>
    <w:rsid w:val="005470C2"/>
    <w:rsid w:val="00551BF3"/>
    <w:rsid w:val="00551F67"/>
    <w:rsid w:val="00554FA1"/>
    <w:rsid w:val="00556ACD"/>
    <w:rsid w:val="00557F64"/>
    <w:rsid w:val="005623A9"/>
    <w:rsid w:val="00564CDB"/>
    <w:rsid w:val="005674CA"/>
    <w:rsid w:val="0057121D"/>
    <w:rsid w:val="005720C3"/>
    <w:rsid w:val="0057407A"/>
    <w:rsid w:val="00576C98"/>
    <w:rsid w:val="005818DC"/>
    <w:rsid w:val="0058503A"/>
    <w:rsid w:val="00587ED8"/>
    <w:rsid w:val="00590575"/>
    <w:rsid w:val="00592DDF"/>
    <w:rsid w:val="00593DEB"/>
    <w:rsid w:val="00595EAC"/>
    <w:rsid w:val="00597D0E"/>
    <w:rsid w:val="005B141D"/>
    <w:rsid w:val="005B39E6"/>
    <w:rsid w:val="005B50C4"/>
    <w:rsid w:val="005C15FA"/>
    <w:rsid w:val="005D01EE"/>
    <w:rsid w:val="005E25D5"/>
    <w:rsid w:val="005E423B"/>
    <w:rsid w:val="005E4D6F"/>
    <w:rsid w:val="005F0122"/>
    <w:rsid w:val="005F1782"/>
    <w:rsid w:val="005F2F9D"/>
    <w:rsid w:val="005F41C4"/>
    <w:rsid w:val="005F4E10"/>
    <w:rsid w:val="0060094E"/>
    <w:rsid w:val="00600EDD"/>
    <w:rsid w:val="006019BE"/>
    <w:rsid w:val="00601BFA"/>
    <w:rsid w:val="00603365"/>
    <w:rsid w:val="00605632"/>
    <w:rsid w:val="006107AE"/>
    <w:rsid w:val="006113FA"/>
    <w:rsid w:val="0061149F"/>
    <w:rsid w:val="00612278"/>
    <w:rsid w:val="00616093"/>
    <w:rsid w:val="00616E82"/>
    <w:rsid w:val="006222D9"/>
    <w:rsid w:val="006240E6"/>
    <w:rsid w:val="0062437A"/>
    <w:rsid w:val="00626085"/>
    <w:rsid w:val="00632484"/>
    <w:rsid w:val="0063657D"/>
    <w:rsid w:val="00644B6C"/>
    <w:rsid w:val="0064522C"/>
    <w:rsid w:val="00647062"/>
    <w:rsid w:val="006473C2"/>
    <w:rsid w:val="00650D8C"/>
    <w:rsid w:val="0065147D"/>
    <w:rsid w:val="006546CF"/>
    <w:rsid w:val="00655B69"/>
    <w:rsid w:val="006633BD"/>
    <w:rsid w:val="00663719"/>
    <w:rsid w:val="006667DC"/>
    <w:rsid w:val="0067264E"/>
    <w:rsid w:val="00673E06"/>
    <w:rsid w:val="0067581E"/>
    <w:rsid w:val="00675A6D"/>
    <w:rsid w:val="00675CF7"/>
    <w:rsid w:val="00676A41"/>
    <w:rsid w:val="00676AFB"/>
    <w:rsid w:val="00677D41"/>
    <w:rsid w:val="006842AE"/>
    <w:rsid w:val="00685989"/>
    <w:rsid w:val="00691EC7"/>
    <w:rsid w:val="00691F52"/>
    <w:rsid w:val="00692017"/>
    <w:rsid w:val="00692076"/>
    <w:rsid w:val="0069211D"/>
    <w:rsid w:val="00693CCC"/>
    <w:rsid w:val="00695755"/>
    <w:rsid w:val="0069702C"/>
    <w:rsid w:val="006A189D"/>
    <w:rsid w:val="006A2448"/>
    <w:rsid w:val="006A2EF4"/>
    <w:rsid w:val="006A3221"/>
    <w:rsid w:val="006A4389"/>
    <w:rsid w:val="006A5E8D"/>
    <w:rsid w:val="006A7065"/>
    <w:rsid w:val="006B2C1E"/>
    <w:rsid w:val="006B5490"/>
    <w:rsid w:val="006C1B8D"/>
    <w:rsid w:val="006C326C"/>
    <w:rsid w:val="006C3CFF"/>
    <w:rsid w:val="006C65F5"/>
    <w:rsid w:val="006D1732"/>
    <w:rsid w:val="006D1DE3"/>
    <w:rsid w:val="006D265A"/>
    <w:rsid w:val="006D3D75"/>
    <w:rsid w:val="006D5FA9"/>
    <w:rsid w:val="006E3789"/>
    <w:rsid w:val="006E4EF8"/>
    <w:rsid w:val="006F182C"/>
    <w:rsid w:val="006F4716"/>
    <w:rsid w:val="006F772E"/>
    <w:rsid w:val="007007CF"/>
    <w:rsid w:val="00707059"/>
    <w:rsid w:val="0071706A"/>
    <w:rsid w:val="007217D3"/>
    <w:rsid w:val="00721DBD"/>
    <w:rsid w:val="007240F5"/>
    <w:rsid w:val="0072421A"/>
    <w:rsid w:val="00726AEA"/>
    <w:rsid w:val="007275A4"/>
    <w:rsid w:val="00727965"/>
    <w:rsid w:val="00732E5B"/>
    <w:rsid w:val="00735C40"/>
    <w:rsid w:val="007428B0"/>
    <w:rsid w:val="00744F2E"/>
    <w:rsid w:val="00750767"/>
    <w:rsid w:val="00754FF0"/>
    <w:rsid w:val="0075512C"/>
    <w:rsid w:val="00756E23"/>
    <w:rsid w:val="00757C54"/>
    <w:rsid w:val="00760DC0"/>
    <w:rsid w:val="00762D29"/>
    <w:rsid w:val="00764FF0"/>
    <w:rsid w:val="00767937"/>
    <w:rsid w:val="00770107"/>
    <w:rsid w:val="007721A4"/>
    <w:rsid w:val="00774135"/>
    <w:rsid w:val="0077532E"/>
    <w:rsid w:val="007754A0"/>
    <w:rsid w:val="00776ED0"/>
    <w:rsid w:val="0078105E"/>
    <w:rsid w:val="00790ABC"/>
    <w:rsid w:val="007918EB"/>
    <w:rsid w:val="00791D98"/>
    <w:rsid w:val="007932F8"/>
    <w:rsid w:val="007940E1"/>
    <w:rsid w:val="007952C7"/>
    <w:rsid w:val="007A5EA0"/>
    <w:rsid w:val="007B5E56"/>
    <w:rsid w:val="007C0D7D"/>
    <w:rsid w:val="007C5D6A"/>
    <w:rsid w:val="007C7143"/>
    <w:rsid w:val="007D352F"/>
    <w:rsid w:val="007D4388"/>
    <w:rsid w:val="007D6A8D"/>
    <w:rsid w:val="007E2466"/>
    <w:rsid w:val="007E72E7"/>
    <w:rsid w:val="00803095"/>
    <w:rsid w:val="008041AA"/>
    <w:rsid w:val="00804949"/>
    <w:rsid w:val="00804E6A"/>
    <w:rsid w:val="00812149"/>
    <w:rsid w:val="0081378E"/>
    <w:rsid w:val="008148C8"/>
    <w:rsid w:val="0081554D"/>
    <w:rsid w:val="0082375B"/>
    <w:rsid w:val="00824214"/>
    <w:rsid w:val="00826F6A"/>
    <w:rsid w:val="00827DE9"/>
    <w:rsid w:val="00832791"/>
    <w:rsid w:val="00832C1C"/>
    <w:rsid w:val="00833B69"/>
    <w:rsid w:val="00834269"/>
    <w:rsid w:val="00837660"/>
    <w:rsid w:val="00844661"/>
    <w:rsid w:val="00845FCF"/>
    <w:rsid w:val="00850761"/>
    <w:rsid w:val="00852F9E"/>
    <w:rsid w:val="00855219"/>
    <w:rsid w:val="008607FB"/>
    <w:rsid w:val="00860A97"/>
    <w:rsid w:val="00861F46"/>
    <w:rsid w:val="00862488"/>
    <w:rsid w:val="00864FF5"/>
    <w:rsid w:val="00865685"/>
    <w:rsid w:val="00866A6F"/>
    <w:rsid w:val="008701D9"/>
    <w:rsid w:val="00870284"/>
    <w:rsid w:val="00870FC7"/>
    <w:rsid w:val="00871B89"/>
    <w:rsid w:val="0088172C"/>
    <w:rsid w:val="00882FA9"/>
    <w:rsid w:val="00892820"/>
    <w:rsid w:val="008A3E18"/>
    <w:rsid w:val="008A5361"/>
    <w:rsid w:val="008A547C"/>
    <w:rsid w:val="008A6965"/>
    <w:rsid w:val="008A7562"/>
    <w:rsid w:val="008B264F"/>
    <w:rsid w:val="008B2A9B"/>
    <w:rsid w:val="008B5F01"/>
    <w:rsid w:val="008C2C03"/>
    <w:rsid w:val="008C6EAB"/>
    <w:rsid w:val="008C726B"/>
    <w:rsid w:val="008D49E8"/>
    <w:rsid w:val="008D5487"/>
    <w:rsid w:val="008E056D"/>
    <w:rsid w:val="008E0E15"/>
    <w:rsid w:val="008E2663"/>
    <w:rsid w:val="008E5189"/>
    <w:rsid w:val="008E59B1"/>
    <w:rsid w:val="008E6E3F"/>
    <w:rsid w:val="008F0DA0"/>
    <w:rsid w:val="008F420A"/>
    <w:rsid w:val="008F5674"/>
    <w:rsid w:val="008F6E28"/>
    <w:rsid w:val="008F7283"/>
    <w:rsid w:val="00900F1D"/>
    <w:rsid w:val="00901E72"/>
    <w:rsid w:val="0090369D"/>
    <w:rsid w:val="009044BF"/>
    <w:rsid w:val="00905913"/>
    <w:rsid w:val="00905ADD"/>
    <w:rsid w:val="009073F4"/>
    <w:rsid w:val="00911064"/>
    <w:rsid w:val="00914F50"/>
    <w:rsid w:val="00920FAE"/>
    <w:rsid w:val="009227B5"/>
    <w:rsid w:val="00922ED7"/>
    <w:rsid w:val="0092313E"/>
    <w:rsid w:val="00924DFD"/>
    <w:rsid w:val="009303B4"/>
    <w:rsid w:val="00937133"/>
    <w:rsid w:val="00943794"/>
    <w:rsid w:val="009446C6"/>
    <w:rsid w:val="00946409"/>
    <w:rsid w:val="00951441"/>
    <w:rsid w:val="0095240B"/>
    <w:rsid w:val="009527C3"/>
    <w:rsid w:val="00956EDE"/>
    <w:rsid w:val="00961F77"/>
    <w:rsid w:val="00966796"/>
    <w:rsid w:val="00971BBE"/>
    <w:rsid w:val="00972F71"/>
    <w:rsid w:val="009739ED"/>
    <w:rsid w:val="009767E5"/>
    <w:rsid w:val="0097694D"/>
    <w:rsid w:val="0098220E"/>
    <w:rsid w:val="00982260"/>
    <w:rsid w:val="00984C43"/>
    <w:rsid w:val="00986FDE"/>
    <w:rsid w:val="009A0FEB"/>
    <w:rsid w:val="009A1557"/>
    <w:rsid w:val="009A66EF"/>
    <w:rsid w:val="009B02A8"/>
    <w:rsid w:val="009B1388"/>
    <w:rsid w:val="009B38C7"/>
    <w:rsid w:val="009B4241"/>
    <w:rsid w:val="009B6B22"/>
    <w:rsid w:val="009B7225"/>
    <w:rsid w:val="009C2F87"/>
    <w:rsid w:val="009C6B98"/>
    <w:rsid w:val="009D185C"/>
    <w:rsid w:val="009D24DC"/>
    <w:rsid w:val="009D48E2"/>
    <w:rsid w:val="009D4E56"/>
    <w:rsid w:val="009D5ED9"/>
    <w:rsid w:val="009D7FF4"/>
    <w:rsid w:val="009E4410"/>
    <w:rsid w:val="009E5EEE"/>
    <w:rsid w:val="009F5116"/>
    <w:rsid w:val="00A02BF9"/>
    <w:rsid w:val="00A054C8"/>
    <w:rsid w:val="00A06080"/>
    <w:rsid w:val="00A0722C"/>
    <w:rsid w:val="00A1184C"/>
    <w:rsid w:val="00A11AB9"/>
    <w:rsid w:val="00A12139"/>
    <w:rsid w:val="00A128B1"/>
    <w:rsid w:val="00A1791E"/>
    <w:rsid w:val="00A20569"/>
    <w:rsid w:val="00A220AA"/>
    <w:rsid w:val="00A32BD7"/>
    <w:rsid w:val="00A417F3"/>
    <w:rsid w:val="00A42EF5"/>
    <w:rsid w:val="00A50782"/>
    <w:rsid w:val="00A52F50"/>
    <w:rsid w:val="00A574FE"/>
    <w:rsid w:val="00A628E2"/>
    <w:rsid w:val="00A63C37"/>
    <w:rsid w:val="00A657FD"/>
    <w:rsid w:val="00A80C09"/>
    <w:rsid w:val="00A87FBA"/>
    <w:rsid w:val="00A90862"/>
    <w:rsid w:val="00A90BDD"/>
    <w:rsid w:val="00A93030"/>
    <w:rsid w:val="00A96E12"/>
    <w:rsid w:val="00AA1542"/>
    <w:rsid w:val="00AA21F7"/>
    <w:rsid w:val="00AB0D74"/>
    <w:rsid w:val="00AB32FF"/>
    <w:rsid w:val="00AB4C02"/>
    <w:rsid w:val="00AB652C"/>
    <w:rsid w:val="00AB7CF0"/>
    <w:rsid w:val="00AC03A2"/>
    <w:rsid w:val="00AC0F81"/>
    <w:rsid w:val="00AC1C31"/>
    <w:rsid w:val="00AC28A4"/>
    <w:rsid w:val="00AC4599"/>
    <w:rsid w:val="00AC74E7"/>
    <w:rsid w:val="00AC7E50"/>
    <w:rsid w:val="00AD0B84"/>
    <w:rsid w:val="00AD6BF2"/>
    <w:rsid w:val="00AD7B2F"/>
    <w:rsid w:val="00AD7EEB"/>
    <w:rsid w:val="00AE0A5A"/>
    <w:rsid w:val="00AE2F1F"/>
    <w:rsid w:val="00AF1B4C"/>
    <w:rsid w:val="00AF366D"/>
    <w:rsid w:val="00AF63C3"/>
    <w:rsid w:val="00AF78C7"/>
    <w:rsid w:val="00AF7C7D"/>
    <w:rsid w:val="00B00564"/>
    <w:rsid w:val="00B01923"/>
    <w:rsid w:val="00B0213B"/>
    <w:rsid w:val="00B03AFE"/>
    <w:rsid w:val="00B06779"/>
    <w:rsid w:val="00B10371"/>
    <w:rsid w:val="00B1509E"/>
    <w:rsid w:val="00B15B94"/>
    <w:rsid w:val="00B17B0F"/>
    <w:rsid w:val="00B2137B"/>
    <w:rsid w:val="00B21BEA"/>
    <w:rsid w:val="00B23311"/>
    <w:rsid w:val="00B23907"/>
    <w:rsid w:val="00B25254"/>
    <w:rsid w:val="00B273CC"/>
    <w:rsid w:val="00B3259D"/>
    <w:rsid w:val="00B32702"/>
    <w:rsid w:val="00B35D87"/>
    <w:rsid w:val="00B40326"/>
    <w:rsid w:val="00B416B8"/>
    <w:rsid w:val="00B436FF"/>
    <w:rsid w:val="00B445C7"/>
    <w:rsid w:val="00B47715"/>
    <w:rsid w:val="00B51D9A"/>
    <w:rsid w:val="00B527CB"/>
    <w:rsid w:val="00B52C2F"/>
    <w:rsid w:val="00B55ED8"/>
    <w:rsid w:val="00B61610"/>
    <w:rsid w:val="00B62CAE"/>
    <w:rsid w:val="00B643AA"/>
    <w:rsid w:val="00B67447"/>
    <w:rsid w:val="00B70242"/>
    <w:rsid w:val="00B7123E"/>
    <w:rsid w:val="00B75402"/>
    <w:rsid w:val="00B80E9B"/>
    <w:rsid w:val="00B84C63"/>
    <w:rsid w:val="00B85721"/>
    <w:rsid w:val="00B91CA8"/>
    <w:rsid w:val="00B9281F"/>
    <w:rsid w:val="00B9338A"/>
    <w:rsid w:val="00BA3A77"/>
    <w:rsid w:val="00BA6143"/>
    <w:rsid w:val="00BB0B85"/>
    <w:rsid w:val="00BB1695"/>
    <w:rsid w:val="00BC0106"/>
    <w:rsid w:val="00BC4E7C"/>
    <w:rsid w:val="00BD045D"/>
    <w:rsid w:val="00BD0880"/>
    <w:rsid w:val="00BD3440"/>
    <w:rsid w:val="00BD4AE6"/>
    <w:rsid w:val="00BD5058"/>
    <w:rsid w:val="00BE0FD6"/>
    <w:rsid w:val="00BE1661"/>
    <w:rsid w:val="00BE1D01"/>
    <w:rsid w:val="00BE250A"/>
    <w:rsid w:val="00BE4E39"/>
    <w:rsid w:val="00BF0A61"/>
    <w:rsid w:val="00BF1142"/>
    <w:rsid w:val="00BF4085"/>
    <w:rsid w:val="00BF4407"/>
    <w:rsid w:val="00BF50B8"/>
    <w:rsid w:val="00BF51BF"/>
    <w:rsid w:val="00BF6799"/>
    <w:rsid w:val="00BF6F72"/>
    <w:rsid w:val="00BF706B"/>
    <w:rsid w:val="00BF7CF7"/>
    <w:rsid w:val="00BF7FED"/>
    <w:rsid w:val="00C03BAA"/>
    <w:rsid w:val="00C074CD"/>
    <w:rsid w:val="00C129C0"/>
    <w:rsid w:val="00C14BE5"/>
    <w:rsid w:val="00C20D6D"/>
    <w:rsid w:val="00C32FED"/>
    <w:rsid w:val="00C36FF0"/>
    <w:rsid w:val="00C41618"/>
    <w:rsid w:val="00C42ECD"/>
    <w:rsid w:val="00C44097"/>
    <w:rsid w:val="00C472B4"/>
    <w:rsid w:val="00C47EA3"/>
    <w:rsid w:val="00C51728"/>
    <w:rsid w:val="00C537B7"/>
    <w:rsid w:val="00C57454"/>
    <w:rsid w:val="00C66BC2"/>
    <w:rsid w:val="00C70282"/>
    <w:rsid w:val="00C7288F"/>
    <w:rsid w:val="00C734B2"/>
    <w:rsid w:val="00C74C1D"/>
    <w:rsid w:val="00C8359A"/>
    <w:rsid w:val="00C84A53"/>
    <w:rsid w:val="00C8571D"/>
    <w:rsid w:val="00C875A1"/>
    <w:rsid w:val="00C878C2"/>
    <w:rsid w:val="00C90BD4"/>
    <w:rsid w:val="00C90CC6"/>
    <w:rsid w:val="00C90FB5"/>
    <w:rsid w:val="00C91EEB"/>
    <w:rsid w:val="00C94989"/>
    <w:rsid w:val="00C95215"/>
    <w:rsid w:val="00CA2353"/>
    <w:rsid w:val="00CA26F6"/>
    <w:rsid w:val="00CA414C"/>
    <w:rsid w:val="00CA6538"/>
    <w:rsid w:val="00CB04C6"/>
    <w:rsid w:val="00CB18A2"/>
    <w:rsid w:val="00CB3CA7"/>
    <w:rsid w:val="00CB4BC7"/>
    <w:rsid w:val="00CB50DA"/>
    <w:rsid w:val="00CB6C7D"/>
    <w:rsid w:val="00CB77B9"/>
    <w:rsid w:val="00CC14FF"/>
    <w:rsid w:val="00CC2FB1"/>
    <w:rsid w:val="00CC37FA"/>
    <w:rsid w:val="00CC387F"/>
    <w:rsid w:val="00CC7D70"/>
    <w:rsid w:val="00CD5E9B"/>
    <w:rsid w:val="00CD762D"/>
    <w:rsid w:val="00CE223C"/>
    <w:rsid w:val="00CE35EC"/>
    <w:rsid w:val="00CE39EB"/>
    <w:rsid w:val="00CE3CBA"/>
    <w:rsid w:val="00CF0680"/>
    <w:rsid w:val="00CF12C8"/>
    <w:rsid w:val="00CF4F4C"/>
    <w:rsid w:val="00CF7D77"/>
    <w:rsid w:val="00D00EC1"/>
    <w:rsid w:val="00D0132A"/>
    <w:rsid w:val="00D0244C"/>
    <w:rsid w:val="00D07D5B"/>
    <w:rsid w:val="00D11CB0"/>
    <w:rsid w:val="00D13D10"/>
    <w:rsid w:val="00D14898"/>
    <w:rsid w:val="00D15490"/>
    <w:rsid w:val="00D170FD"/>
    <w:rsid w:val="00D26D5B"/>
    <w:rsid w:val="00D278ED"/>
    <w:rsid w:val="00D30ED6"/>
    <w:rsid w:val="00D31DC1"/>
    <w:rsid w:val="00D33F39"/>
    <w:rsid w:val="00D35120"/>
    <w:rsid w:val="00D40869"/>
    <w:rsid w:val="00D4326B"/>
    <w:rsid w:val="00D47449"/>
    <w:rsid w:val="00D515E6"/>
    <w:rsid w:val="00D53905"/>
    <w:rsid w:val="00D573AF"/>
    <w:rsid w:val="00D61FC3"/>
    <w:rsid w:val="00D62D31"/>
    <w:rsid w:val="00D64A12"/>
    <w:rsid w:val="00D67533"/>
    <w:rsid w:val="00D676E1"/>
    <w:rsid w:val="00D7237F"/>
    <w:rsid w:val="00D73F54"/>
    <w:rsid w:val="00D74819"/>
    <w:rsid w:val="00D74940"/>
    <w:rsid w:val="00D75479"/>
    <w:rsid w:val="00D76D75"/>
    <w:rsid w:val="00D82F47"/>
    <w:rsid w:val="00D85094"/>
    <w:rsid w:val="00D90B94"/>
    <w:rsid w:val="00D9374D"/>
    <w:rsid w:val="00D9390B"/>
    <w:rsid w:val="00D968D5"/>
    <w:rsid w:val="00DA0CD2"/>
    <w:rsid w:val="00DA0DAA"/>
    <w:rsid w:val="00DA24D6"/>
    <w:rsid w:val="00DA45D3"/>
    <w:rsid w:val="00DA523F"/>
    <w:rsid w:val="00DB2D6B"/>
    <w:rsid w:val="00DB53C6"/>
    <w:rsid w:val="00DB5ABA"/>
    <w:rsid w:val="00DB65F2"/>
    <w:rsid w:val="00DC4D69"/>
    <w:rsid w:val="00DD2CAD"/>
    <w:rsid w:val="00DD4000"/>
    <w:rsid w:val="00DD456C"/>
    <w:rsid w:val="00DD5BD6"/>
    <w:rsid w:val="00DE30A8"/>
    <w:rsid w:val="00DE5A20"/>
    <w:rsid w:val="00DE5BCD"/>
    <w:rsid w:val="00DE5EA1"/>
    <w:rsid w:val="00DF1A05"/>
    <w:rsid w:val="00DF5616"/>
    <w:rsid w:val="00DF6932"/>
    <w:rsid w:val="00E05733"/>
    <w:rsid w:val="00E06549"/>
    <w:rsid w:val="00E10893"/>
    <w:rsid w:val="00E11C76"/>
    <w:rsid w:val="00E13F0A"/>
    <w:rsid w:val="00E150F5"/>
    <w:rsid w:val="00E20615"/>
    <w:rsid w:val="00E2138A"/>
    <w:rsid w:val="00E2200A"/>
    <w:rsid w:val="00E22F36"/>
    <w:rsid w:val="00E249B3"/>
    <w:rsid w:val="00E24C00"/>
    <w:rsid w:val="00E24D6B"/>
    <w:rsid w:val="00E27631"/>
    <w:rsid w:val="00E30347"/>
    <w:rsid w:val="00E32766"/>
    <w:rsid w:val="00E334C9"/>
    <w:rsid w:val="00E34851"/>
    <w:rsid w:val="00E349E2"/>
    <w:rsid w:val="00E34D39"/>
    <w:rsid w:val="00E35807"/>
    <w:rsid w:val="00E415D7"/>
    <w:rsid w:val="00E430D6"/>
    <w:rsid w:val="00E51708"/>
    <w:rsid w:val="00E533F8"/>
    <w:rsid w:val="00E547BA"/>
    <w:rsid w:val="00E575C6"/>
    <w:rsid w:val="00E57EB7"/>
    <w:rsid w:val="00E606C0"/>
    <w:rsid w:val="00E61C20"/>
    <w:rsid w:val="00E7345B"/>
    <w:rsid w:val="00E74ADB"/>
    <w:rsid w:val="00E752FE"/>
    <w:rsid w:val="00E75788"/>
    <w:rsid w:val="00E808EF"/>
    <w:rsid w:val="00E83413"/>
    <w:rsid w:val="00E835AD"/>
    <w:rsid w:val="00E86354"/>
    <w:rsid w:val="00E87FC7"/>
    <w:rsid w:val="00E90910"/>
    <w:rsid w:val="00E91AF3"/>
    <w:rsid w:val="00E91C15"/>
    <w:rsid w:val="00E926A7"/>
    <w:rsid w:val="00E963B0"/>
    <w:rsid w:val="00E964D7"/>
    <w:rsid w:val="00E97D52"/>
    <w:rsid w:val="00EA047E"/>
    <w:rsid w:val="00EA0D34"/>
    <w:rsid w:val="00EA1F76"/>
    <w:rsid w:val="00EA21F0"/>
    <w:rsid w:val="00EA294F"/>
    <w:rsid w:val="00EB0213"/>
    <w:rsid w:val="00EB264C"/>
    <w:rsid w:val="00EB2B88"/>
    <w:rsid w:val="00EB3590"/>
    <w:rsid w:val="00EC47EB"/>
    <w:rsid w:val="00EC61CC"/>
    <w:rsid w:val="00ED16FE"/>
    <w:rsid w:val="00ED33C4"/>
    <w:rsid w:val="00ED5B06"/>
    <w:rsid w:val="00EE039E"/>
    <w:rsid w:val="00EE0593"/>
    <w:rsid w:val="00EE55C1"/>
    <w:rsid w:val="00EE5B84"/>
    <w:rsid w:val="00EE6E20"/>
    <w:rsid w:val="00EE7208"/>
    <w:rsid w:val="00EF0104"/>
    <w:rsid w:val="00EF37D8"/>
    <w:rsid w:val="00EF56CA"/>
    <w:rsid w:val="00EF5E9B"/>
    <w:rsid w:val="00F00D1D"/>
    <w:rsid w:val="00F017FD"/>
    <w:rsid w:val="00F02DEF"/>
    <w:rsid w:val="00F047A2"/>
    <w:rsid w:val="00F06998"/>
    <w:rsid w:val="00F10118"/>
    <w:rsid w:val="00F10E50"/>
    <w:rsid w:val="00F11D04"/>
    <w:rsid w:val="00F13051"/>
    <w:rsid w:val="00F130D4"/>
    <w:rsid w:val="00F208FD"/>
    <w:rsid w:val="00F21098"/>
    <w:rsid w:val="00F22A3D"/>
    <w:rsid w:val="00F27656"/>
    <w:rsid w:val="00F33BCB"/>
    <w:rsid w:val="00F37A1F"/>
    <w:rsid w:val="00F44680"/>
    <w:rsid w:val="00F47206"/>
    <w:rsid w:val="00F51D70"/>
    <w:rsid w:val="00F52001"/>
    <w:rsid w:val="00F5425E"/>
    <w:rsid w:val="00F555D6"/>
    <w:rsid w:val="00F567B1"/>
    <w:rsid w:val="00F57DC6"/>
    <w:rsid w:val="00F60847"/>
    <w:rsid w:val="00F67C05"/>
    <w:rsid w:val="00F82055"/>
    <w:rsid w:val="00F860F5"/>
    <w:rsid w:val="00F963C4"/>
    <w:rsid w:val="00F96C95"/>
    <w:rsid w:val="00FA28CE"/>
    <w:rsid w:val="00FA3260"/>
    <w:rsid w:val="00FA3670"/>
    <w:rsid w:val="00FA5C6D"/>
    <w:rsid w:val="00FB4D81"/>
    <w:rsid w:val="00FB5EDE"/>
    <w:rsid w:val="00FB6A51"/>
    <w:rsid w:val="00FC0B29"/>
    <w:rsid w:val="00FC3417"/>
    <w:rsid w:val="00FC52E5"/>
    <w:rsid w:val="00FD675E"/>
    <w:rsid w:val="00FE222B"/>
    <w:rsid w:val="00FE37CB"/>
    <w:rsid w:val="00FE5346"/>
    <w:rsid w:val="00FE6DC8"/>
    <w:rsid w:val="00FF0619"/>
    <w:rsid w:val="00FF2EBA"/>
    <w:rsid w:val="00FF64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/>
    <w:pPr>
      <w:spacing w:before="300" w:after="60"/>
      <w:jc w:val="left"/>
      <w:outlineLvl w:val="0"/>
    </w:pPr>
    <w:rPr>
      <w:b/>
      <w:sz w:val="24"/>
    </w:rPr>
  </w:style>
  <w:style w:type="paragraph" w:styleId="20">
    <w:name w:val="heading 2"/>
    <w:aliases w:val="heading 2"/>
    <w:basedOn w:val="a"/>
    <w:next w:val="a0"/>
    <w:qFormat/>
    <w:rsid w:val="004621FD"/>
    <w:pPr>
      <w:numPr>
        <w:numId w:val="9"/>
      </w:numPr>
      <w:spacing w:before="240" w:after="60"/>
      <w:jc w:val="left"/>
      <w:outlineLvl w:val="1"/>
    </w:pPr>
    <w:rPr>
      <w:rFonts w:eastAsiaTheme="majorEastAsia"/>
      <w:b/>
    </w:rPr>
  </w:style>
  <w:style w:type="paragraph" w:styleId="3">
    <w:name w:val="heading 3"/>
    <w:aliases w:val="heading 3"/>
    <w:basedOn w:val="a"/>
    <w:next w:val="a0"/>
    <w:link w:val="3Char"/>
    <w:qFormat/>
    <w:p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p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p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p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pPr>
      <w:keepNext/>
      <w:widowControl/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p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p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  <w:lang w:val="x-none" w:eastAsia="x-none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paragraph" w:styleId="a0">
    <w:name w:val="Body Text"/>
    <w:aliases w:val="Body Text"/>
    <w:basedOn w:val="a"/>
    <w:pPr>
      <w:spacing w:after="180"/>
    </w:pPr>
  </w:style>
  <w:style w:type="character" w:styleId="a8">
    <w:name w:val="page number"/>
    <w:aliases w:val="page number"/>
    <w:basedOn w:val="a1"/>
  </w:style>
  <w:style w:type="character" w:customStyle="1" w:styleId="Char2">
    <w:name w:val="풍선 도움말 텍스트 Char"/>
    <w:aliases w:val="Balloon Text Char"/>
    <w:basedOn w:val="a1"/>
    <w:link w:val="a9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스타일1"/>
    <w:basedOn w:val="a5"/>
    <w:qFormat/>
    <w:rsid w:val="00402B4F"/>
    <w:pPr>
      <w:numPr>
        <w:numId w:val="2"/>
      </w:numPr>
      <w:autoSpaceDE w:val="0"/>
      <w:autoSpaceDN w:val="0"/>
      <w:spacing w:after="160" w:line="259" w:lineRule="auto"/>
      <w:ind w:leftChars="0" w:left="0"/>
    </w:pPr>
    <w:rPr>
      <w:rFonts w:asciiTheme="minorHAnsi" w:eastAsiaTheme="minorEastAsia" w:hAnsiTheme="minorHAnsi" w:cstheme="minorBidi"/>
      <w:sz w:val="28"/>
      <w:szCs w:val="28"/>
      <w:lang w:val="en-US" w:eastAsia="ko-KR"/>
    </w:rPr>
  </w:style>
  <w:style w:type="paragraph" w:styleId="TOC">
    <w:name w:val="TOC Heading"/>
    <w:basedOn w:val="10"/>
    <w:next w:val="a"/>
    <w:uiPriority w:val="39"/>
    <w:unhideWhenUsed/>
    <w:qFormat/>
    <w:rsid w:val="00402B4F"/>
    <w:pPr>
      <w:keepNext/>
      <w:keepLines/>
      <w:widowControl/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Chars="283" w:firstLine="566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1"/>
    <w:uiPriority w:val="99"/>
    <w:unhideWhenUsed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1EEB"/>
    <w:pPr>
      <w:tabs>
        <w:tab w:val="left" w:pos="851"/>
        <w:tab w:val="right" w:leader="dot" w:pos="10456"/>
      </w:tabs>
      <w:autoSpaceDE w:val="0"/>
      <w:autoSpaceDN w:val="0"/>
      <w:spacing w:before="160" w:after="120"/>
      <w:ind w:leftChars="142" w:left="284"/>
    </w:pPr>
    <w:rPr>
      <w:rFonts w:ascii="맑은 고딕" w:eastAsia="맑은 고딕" w:hAnsi="맑은 고딕" w:cstheme="minorBidi"/>
      <w:b/>
      <w:noProof/>
      <w:szCs w:val="22"/>
    </w:rPr>
  </w:style>
  <w:style w:type="numbering" w:customStyle="1" w:styleId="2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rsid w:val="00CC7D70"/>
    <w:pPr>
      <w:tabs>
        <w:tab w:val="left" w:pos="1134"/>
        <w:tab w:val="right" w:leader="dot" w:pos="10456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D4326B"/>
    <w:pPr>
      <w:tabs>
        <w:tab w:val="left" w:pos="1701"/>
        <w:tab w:val="right" w:leader="dot" w:pos="10456"/>
      </w:tabs>
      <w:ind w:leftChars="600" w:left="1200"/>
    </w:pPr>
  </w:style>
  <w:style w:type="paragraph" w:styleId="50">
    <w:name w:val="toc 5"/>
    <w:basedOn w:val="a"/>
    <w:next w:val="a"/>
    <w:autoRedefine/>
    <w:uiPriority w:val="39"/>
    <w:unhideWhenUsed/>
    <w:rsid w:val="00D4326B"/>
    <w:pPr>
      <w:tabs>
        <w:tab w:val="left" w:pos="2127"/>
        <w:tab w:val="right" w:leader="dot" w:pos="10456"/>
      </w:tabs>
      <w:ind w:leftChars="921" w:left="1842" w:firstLine="1"/>
    </w:pPr>
  </w:style>
  <w:style w:type="paragraph" w:styleId="60">
    <w:name w:val="toc 6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D40869"/>
    <w:pPr>
      <w:widowControl w:val="0"/>
      <w:wordWrap w:val="0"/>
      <w:jc w:val="both"/>
    </w:pPr>
    <w:rPr>
      <w:rFonts w:ascii="Arial" w:eastAsia="굴림" w:hAnsi="Arial"/>
      <w:kern w:val="2"/>
    </w:rPr>
  </w:style>
  <w:style w:type="paragraph" w:styleId="10">
    <w:name w:val="heading 1"/>
    <w:aliases w:val="heading 1"/>
    <w:basedOn w:val="a"/>
    <w:next w:val="a0"/>
    <w:qFormat/>
    <w:pPr>
      <w:spacing w:before="300" w:after="60"/>
      <w:jc w:val="left"/>
      <w:outlineLvl w:val="0"/>
    </w:pPr>
    <w:rPr>
      <w:b/>
      <w:sz w:val="24"/>
    </w:rPr>
  </w:style>
  <w:style w:type="paragraph" w:styleId="20">
    <w:name w:val="heading 2"/>
    <w:aliases w:val="heading 2"/>
    <w:basedOn w:val="a"/>
    <w:next w:val="a0"/>
    <w:qFormat/>
    <w:rsid w:val="004621FD"/>
    <w:pPr>
      <w:numPr>
        <w:numId w:val="9"/>
      </w:numPr>
      <w:spacing w:before="240" w:after="60"/>
      <w:jc w:val="left"/>
      <w:outlineLvl w:val="1"/>
    </w:pPr>
    <w:rPr>
      <w:rFonts w:eastAsiaTheme="majorEastAsia"/>
      <w:b/>
    </w:rPr>
  </w:style>
  <w:style w:type="paragraph" w:styleId="3">
    <w:name w:val="heading 3"/>
    <w:aliases w:val="heading 3"/>
    <w:basedOn w:val="a"/>
    <w:next w:val="a0"/>
    <w:link w:val="3Char"/>
    <w:qFormat/>
    <w:pPr>
      <w:spacing w:before="240" w:after="60"/>
      <w:jc w:val="left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0"/>
    <w:qFormat/>
    <w:pPr>
      <w:spacing w:before="160" w:after="160"/>
      <w:jc w:val="left"/>
      <w:outlineLvl w:val="3"/>
    </w:pPr>
    <w:rPr>
      <w:b/>
      <w:sz w:val="24"/>
    </w:rPr>
  </w:style>
  <w:style w:type="paragraph" w:styleId="5">
    <w:name w:val="heading 5"/>
    <w:aliases w:val="heading 5"/>
    <w:basedOn w:val="a"/>
    <w:next w:val="a0"/>
    <w:qFormat/>
    <w:pPr>
      <w:spacing w:before="160" w:after="160"/>
      <w:jc w:val="left"/>
      <w:outlineLvl w:val="4"/>
    </w:pPr>
    <w:rPr>
      <w:b/>
      <w:sz w:val="24"/>
    </w:rPr>
  </w:style>
  <w:style w:type="paragraph" w:styleId="6">
    <w:name w:val="heading 6"/>
    <w:aliases w:val="heading 6"/>
    <w:basedOn w:val="a"/>
    <w:next w:val="a0"/>
    <w:qFormat/>
    <w:pPr>
      <w:spacing w:before="160" w:after="160"/>
      <w:jc w:val="left"/>
      <w:outlineLvl w:val="5"/>
    </w:pPr>
    <w:rPr>
      <w:b/>
      <w:sz w:val="24"/>
    </w:rPr>
  </w:style>
  <w:style w:type="paragraph" w:styleId="7">
    <w:name w:val="heading 7"/>
    <w:aliases w:val="heading 7"/>
    <w:basedOn w:val="a"/>
    <w:next w:val="a0"/>
    <w:qFormat/>
    <w:pPr>
      <w:keepNext/>
      <w:widowControl/>
      <w:overflowPunct w:val="0"/>
      <w:autoSpaceDE w:val="0"/>
      <w:autoSpaceDN w:val="0"/>
      <w:spacing w:before="80" w:after="60"/>
      <w:jc w:val="left"/>
      <w:outlineLvl w:val="6"/>
    </w:pPr>
    <w:rPr>
      <w:b/>
      <w:kern w:val="28"/>
      <w:sz w:val="24"/>
    </w:rPr>
  </w:style>
  <w:style w:type="paragraph" w:styleId="8">
    <w:name w:val="heading 8"/>
    <w:aliases w:val="heading 8"/>
    <w:basedOn w:val="a"/>
    <w:next w:val="a"/>
    <w:qFormat/>
    <w:pPr>
      <w:wordWrap/>
      <w:spacing w:before="240" w:after="60" w:line="240" w:lineRule="atLeast"/>
      <w:jc w:val="left"/>
      <w:outlineLvl w:val="7"/>
    </w:pPr>
    <w:rPr>
      <w:rFonts w:ascii="바탕" w:eastAsia="바탕" w:hAnsi="Times New Roman"/>
      <w:i/>
      <w:noProof/>
      <w:kern w:val="0"/>
    </w:rPr>
  </w:style>
  <w:style w:type="paragraph" w:styleId="9">
    <w:name w:val="heading 9"/>
    <w:aliases w:val="heading 9"/>
    <w:basedOn w:val="a"/>
    <w:next w:val="a"/>
    <w:qFormat/>
    <w:pPr>
      <w:wordWrap/>
      <w:spacing w:before="240" w:after="60" w:line="240" w:lineRule="atLeast"/>
      <w:jc w:val="left"/>
      <w:outlineLvl w:val="8"/>
    </w:pPr>
    <w:rPr>
      <w:rFonts w:ascii="바탕" w:eastAsia="바탕" w:hAnsi="Times New Roman"/>
      <w:b/>
      <w:i/>
      <w:noProof/>
      <w:kern w:val="0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Title"/>
    <w:basedOn w:val="a"/>
    <w:next w:val="a"/>
    <w:qFormat/>
    <w:pPr>
      <w:wordWrap/>
      <w:spacing w:line="360" w:lineRule="auto"/>
      <w:jc w:val="center"/>
    </w:pPr>
    <w:rPr>
      <w:rFonts w:ascii="바탕" w:eastAsia="바탕"/>
      <w:b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/>
    <w:rsid w:val="00956EDE"/>
    <w:pPr>
      <w:ind w:leftChars="400" w:left="800"/>
    </w:pPr>
    <w:rPr>
      <w:rFonts w:cs="Times New Roman"/>
      <w:lang w:val="x-none" w:eastAsia="x-none"/>
    </w:rPr>
  </w:style>
  <w:style w:type="character" w:customStyle="1" w:styleId="Char0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character" w:customStyle="1" w:styleId="Char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pPr>
      <w:tabs>
        <w:tab w:val="center" w:pos="4252"/>
        <w:tab w:val="right" w:pos="8504"/>
      </w:tabs>
      <w:snapToGrid w:val="0"/>
    </w:pPr>
    <w:rPr>
      <w:rFonts w:cs="Times New Roman"/>
      <w:lang w:val="x-none" w:eastAsia="x-none"/>
    </w:rPr>
  </w:style>
  <w:style w:type="paragraph" w:styleId="a0">
    <w:name w:val="Body Text"/>
    <w:aliases w:val="Body Text"/>
    <w:basedOn w:val="a"/>
    <w:pPr>
      <w:spacing w:after="180"/>
    </w:pPr>
  </w:style>
  <w:style w:type="character" w:styleId="a8">
    <w:name w:val="page number"/>
    <w:aliases w:val="page number"/>
    <w:basedOn w:val="a1"/>
  </w:style>
  <w:style w:type="character" w:customStyle="1" w:styleId="Char2">
    <w:name w:val="풍선 도움말 텍스트 Char"/>
    <w:aliases w:val="Balloon Text Char"/>
    <w:basedOn w:val="a1"/>
    <w:link w:val="a9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Pr>
      <w:rFonts w:ascii="Calibri" w:eastAsia="함초롬돋움" w:hAnsi="Calibri"/>
      <w:sz w:val="18"/>
      <w:szCs w:val="18"/>
    </w:rPr>
  </w:style>
  <w:style w:type="paragraph" w:customStyle="1" w:styleId="Tabletext">
    <w:name w:val="Tabletext"/>
    <w:basedOn w:val="a"/>
    <w:pPr>
      <w:keepLines/>
      <w:wordWrap/>
      <w:spacing w:before="120" w:after="120"/>
      <w:jc w:val="left"/>
    </w:pPr>
    <w:rPr>
      <w:rFonts w:ascii="바탕" w:eastAsia="바탕" w:hAnsi="Times New Roman"/>
      <w:kern w:val="0"/>
    </w:rPr>
  </w:style>
  <w:style w:type="character" w:customStyle="1" w:styleId="Char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/>
    <w:rsid w:val="009E4410"/>
    <w:rPr>
      <w:i/>
      <w:iCs/>
      <w:color w:val="404040" w:themeColor="text1" w:themeTint="BF"/>
    </w:rPr>
  </w:style>
  <w:style w:type="character" w:customStyle="1" w:styleId="3Char">
    <w:name w:val="제목 3 Char"/>
    <w:aliases w:val="heading 3 Char"/>
    <w:basedOn w:val="a1"/>
    <w:link w:val="3"/>
    <w:rsid w:val="00AB32FF"/>
    <w:rPr>
      <w:rFonts w:ascii="Arial" w:eastAsia="굴림" w:hAnsi="Arial"/>
      <w:b/>
      <w:kern w:val="2"/>
      <w:sz w:val="24"/>
    </w:rPr>
  </w:style>
  <w:style w:type="table" w:styleId="ab">
    <w:name w:val="Table Grid"/>
    <w:basedOn w:val="a2"/>
    <w:uiPriority w:val="39"/>
    <w:rsid w:val="003D6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스타일1"/>
    <w:basedOn w:val="a5"/>
    <w:qFormat/>
    <w:rsid w:val="00402B4F"/>
    <w:pPr>
      <w:numPr>
        <w:numId w:val="2"/>
      </w:numPr>
      <w:autoSpaceDE w:val="0"/>
      <w:autoSpaceDN w:val="0"/>
      <w:spacing w:after="160" w:line="259" w:lineRule="auto"/>
      <w:ind w:leftChars="0" w:left="0"/>
    </w:pPr>
    <w:rPr>
      <w:rFonts w:asciiTheme="minorHAnsi" w:eastAsiaTheme="minorEastAsia" w:hAnsiTheme="minorHAnsi" w:cstheme="minorBidi"/>
      <w:sz w:val="28"/>
      <w:szCs w:val="28"/>
      <w:lang w:val="en-US" w:eastAsia="ko-KR"/>
    </w:rPr>
  </w:style>
  <w:style w:type="paragraph" w:styleId="TOC">
    <w:name w:val="TOC Heading"/>
    <w:basedOn w:val="10"/>
    <w:next w:val="a"/>
    <w:uiPriority w:val="39"/>
    <w:unhideWhenUsed/>
    <w:qFormat/>
    <w:rsid w:val="00402B4F"/>
    <w:pPr>
      <w:keepNext/>
      <w:keepLines/>
      <w:widowControl/>
      <w:wordWrap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51449"/>
    <w:pPr>
      <w:tabs>
        <w:tab w:val="left" w:pos="284"/>
        <w:tab w:val="left" w:pos="567"/>
        <w:tab w:val="right" w:leader="dot" w:pos="10065"/>
      </w:tabs>
      <w:autoSpaceDE w:val="0"/>
      <w:autoSpaceDN w:val="0"/>
      <w:spacing w:after="120" w:line="259" w:lineRule="auto"/>
      <w:ind w:firstLineChars="283" w:firstLine="566"/>
    </w:pPr>
    <w:rPr>
      <w:rFonts w:asciiTheme="minorHAnsi" w:eastAsiaTheme="minorEastAsia" w:hAnsiTheme="minorHAnsi" w:cstheme="minorBidi"/>
      <w:szCs w:val="22"/>
    </w:rPr>
  </w:style>
  <w:style w:type="character" w:styleId="ac">
    <w:name w:val="Hyperlink"/>
    <w:basedOn w:val="a1"/>
    <w:uiPriority w:val="99"/>
    <w:unhideWhenUsed/>
    <w:rsid w:val="00402B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91EEB"/>
    <w:pPr>
      <w:tabs>
        <w:tab w:val="left" w:pos="851"/>
        <w:tab w:val="right" w:leader="dot" w:pos="10456"/>
      </w:tabs>
      <w:autoSpaceDE w:val="0"/>
      <w:autoSpaceDN w:val="0"/>
      <w:spacing w:before="160" w:after="120"/>
      <w:ind w:leftChars="142" w:left="284"/>
    </w:pPr>
    <w:rPr>
      <w:rFonts w:ascii="맑은 고딕" w:eastAsia="맑은 고딕" w:hAnsi="맑은 고딕" w:cstheme="minorBidi"/>
      <w:b/>
      <w:noProof/>
      <w:szCs w:val="22"/>
    </w:rPr>
  </w:style>
  <w:style w:type="numbering" w:customStyle="1" w:styleId="2">
    <w:name w:val="스타일2"/>
    <w:uiPriority w:val="99"/>
    <w:rsid w:val="00826F6A"/>
    <w:pPr>
      <w:numPr>
        <w:numId w:val="4"/>
      </w:numPr>
    </w:pPr>
  </w:style>
  <w:style w:type="paragraph" w:styleId="30">
    <w:name w:val="toc 3"/>
    <w:basedOn w:val="a"/>
    <w:next w:val="a"/>
    <w:autoRedefine/>
    <w:uiPriority w:val="39"/>
    <w:unhideWhenUsed/>
    <w:rsid w:val="00CC7D70"/>
    <w:pPr>
      <w:tabs>
        <w:tab w:val="left" w:pos="1134"/>
        <w:tab w:val="right" w:leader="dot" w:pos="10456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rsid w:val="00D4326B"/>
    <w:pPr>
      <w:tabs>
        <w:tab w:val="left" w:pos="1701"/>
        <w:tab w:val="right" w:leader="dot" w:pos="10456"/>
      </w:tabs>
      <w:ind w:leftChars="600" w:left="1200"/>
    </w:pPr>
  </w:style>
  <w:style w:type="paragraph" w:styleId="50">
    <w:name w:val="toc 5"/>
    <w:basedOn w:val="a"/>
    <w:next w:val="a"/>
    <w:autoRedefine/>
    <w:uiPriority w:val="39"/>
    <w:unhideWhenUsed/>
    <w:rsid w:val="00D4326B"/>
    <w:pPr>
      <w:tabs>
        <w:tab w:val="left" w:pos="2127"/>
        <w:tab w:val="right" w:leader="dot" w:pos="10456"/>
      </w:tabs>
      <w:ind w:leftChars="921" w:left="1842" w:firstLine="1"/>
    </w:pPr>
  </w:style>
  <w:style w:type="paragraph" w:styleId="60">
    <w:name w:val="toc 6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C7D70"/>
    <w:pPr>
      <w:autoSpaceDE w:val="0"/>
      <w:autoSpaceDN w:val="0"/>
      <w:spacing w:after="160" w:line="259" w:lineRule="auto"/>
      <w:ind w:leftChars="1600" w:left="34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aradigm\&#49328;&#52636;&#47932;&#49436;&#49885;\3.%20Design\1.%20&#54168;&#51060;&#51648;%20&#49444;&#44228;\&#54168;&#51060;&#51648;&#49444;&#44228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10053-6064-4044-B997-93626B54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페이지설계서.dot</Template>
  <TotalTime>60</TotalTime>
  <Pages>17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산출물 양식</vt:lpstr>
    </vt:vector>
  </TitlesOfParts>
  <Company>Organization</Company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산출물 양식</dc:title>
  <dc:creator>Administrator</dc:creator>
  <cp:lastModifiedBy>FullName</cp:lastModifiedBy>
  <cp:revision>4</cp:revision>
  <dcterms:created xsi:type="dcterms:W3CDTF">2019-05-08T08:54:00Z</dcterms:created>
  <dcterms:modified xsi:type="dcterms:W3CDTF">2019-05-09T05:37:00Z</dcterms:modified>
</cp:coreProperties>
</file>