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213" w:rsidRPr="00FC6AC4" w:rsidRDefault="00EB0213" w:rsidP="00E61C20">
      <w:pPr>
        <w:pStyle w:val="10"/>
        <w:rPr>
          <w:rFonts w:asciiTheme="minorHAnsi" w:eastAsiaTheme="minorHAnsi" w:hAnsiTheme="minorHAnsi"/>
          <w:sz w:val="16"/>
          <w:szCs w:val="16"/>
        </w:rPr>
      </w:pPr>
      <w:bookmarkStart w:id="0" w:name="_Toc480799224"/>
    </w:p>
    <w:p w:rsidR="00EB0213" w:rsidRPr="00FC6AC4" w:rsidRDefault="00EB0213" w:rsidP="00EB0213">
      <w:pPr>
        <w:widowControl/>
        <w:wordWrap/>
        <w:jc w:val="center"/>
        <w:rPr>
          <w:rFonts w:asciiTheme="minorHAnsi" w:eastAsiaTheme="minorHAnsi" w:hAnsiTheme="minorHAnsi"/>
          <w:b/>
          <w:sz w:val="16"/>
          <w:szCs w:val="16"/>
        </w:rPr>
      </w:pPr>
    </w:p>
    <w:p w:rsidR="00173FC7" w:rsidRPr="00FC6AC4" w:rsidRDefault="00FB6A51" w:rsidP="00EB0213">
      <w:pPr>
        <w:widowControl/>
        <w:wordWrap/>
        <w:jc w:val="center"/>
        <w:rPr>
          <w:rFonts w:asciiTheme="minorHAnsi" w:eastAsiaTheme="minorHAnsi" w:hAnsiTheme="minorHAnsi"/>
          <w:b/>
          <w:sz w:val="16"/>
          <w:szCs w:val="16"/>
        </w:rPr>
      </w:pPr>
      <w:proofErr w:type="gramStart"/>
      <w:r w:rsidRPr="00FC6AC4">
        <w:rPr>
          <w:rFonts w:asciiTheme="minorHAnsi" w:eastAsiaTheme="minorHAnsi" w:hAnsiTheme="minorHAnsi" w:hint="eastAsia"/>
          <w:b/>
          <w:sz w:val="16"/>
          <w:szCs w:val="16"/>
        </w:rPr>
        <w:t xml:space="preserve">[ </w:t>
      </w:r>
      <w:r w:rsidR="00173FC7" w:rsidRPr="00FC6AC4">
        <w:rPr>
          <w:rFonts w:asciiTheme="minorHAnsi" w:eastAsiaTheme="minorHAnsi" w:hAnsiTheme="minorHAnsi" w:hint="eastAsia"/>
          <w:b/>
          <w:sz w:val="16"/>
          <w:szCs w:val="16"/>
        </w:rPr>
        <w:t>최종</w:t>
      </w:r>
      <w:proofErr w:type="gramEnd"/>
      <w:r w:rsidR="00173FC7" w:rsidRPr="00FC6AC4">
        <w:rPr>
          <w:rFonts w:asciiTheme="minorHAnsi" w:eastAsiaTheme="minorHAnsi" w:hAnsiTheme="minorHAnsi" w:hint="eastAsia"/>
          <w:b/>
          <w:sz w:val="16"/>
          <w:szCs w:val="16"/>
        </w:rPr>
        <w:t xml:space="preserve"> 프로젝트</w:t>
      </w:r>
      <w:r w:rsidRPr="00FC6AC4">
        <w:rPr>
          <w:rFonts w:asciiTheme="minorHAnsi" w:eastAsiaTheme="minorHAnsi" w:hAnsiTheme="minorHAnsi" w:hint="eastAsia"/>
          <w:b/>
          <w:sz w:val="16"/>
          <w:szCs w:val="16"/>
        </w:rPr>
        <w:t xml:space="preserve"> ]</w:t>
      </w:r>
    </w:p>
    <w:p w:rsidR="00EB0213" w:rsidRPr="00FC6AC4" w:rsidRDefault="00EB0213" w:rsidP="00EB0213">
      <w:pPr>
        <w:widowControl/>
        <w:wordWrap/>
        <w:jc w:val="center"/>
        <w:rPr>
          <w:rFonts w:asciiTheme="minorHAnsi" w:eastAsiaTheme="minorHAnsi" w:hAnsiTheme="minorHAnsi"/>
          <w:b/>
          <w:sz w:val="16"/>
          <w:szCs w:val="16"/>
        </w:rPr>
      </w:pPr>
    </w:p>
    <w:tbl>
      <w:tblPr>
        <w:tblStyle w:val="ab"/>
        <w:tblW w:w="0" w:type="auto"/>
        <w:jc w:val="center"/>
        <w:tblCellMar>
          <w:top w:w="567" w:type="dxa"/>
          <w:bottom w:w="567" w:type="dxa"/>
        </w:tblCellMar>
        <w:tblLook w:val="04A0" w:firstRow="1" w:lastRow="0" w:firstColumn="1" w:lastColumn="0" w:noHBand="0" w:noVBand="1"/>
      </w:tblPr>
      <w:tblGrid>
        <w:gridCol w:w="8846"/>
      </w:tblGrid>
      <w:tr w:rsidR="003D6300" w:rsidRPr="00FC6AC4" w:rsidTr="00B25254">
        <w:trPr>
          <w:trHeight w:val="1530"/>
          <w:jc w:val="center"/>
        </w:trPr>
        <w:tc>
          <w:tcPr>
            <w:tcW w:w="8846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nil"/>
            </w:tcBorders>
          </w:tcPr>
          <w:p w:rsidR="00402B4F" w:rsidRPr="00FC6AC4" w:rsidRDefault="00402B4F" w:rsidP="008F7283">
            <w:pPr>
              <w:widowControl/>
              <w:wordWrap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명세서</w:t>
            </w:r>
          </w:p>
          <w:p w:rsidR="003D6300" w:rsidRPr="00FC6AC4" w:rsidRDefault="00423612" w:rsidP="008F7283">
            <w:pPr>
              <w:widowControl/>
              <w:wordWrap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LMS</w:t>
            </w:r>
          </w:p>
        </w:tc>
      </w:tr>
    </w:tbl>
    <w:p w:rsidR="00EB0213" w:rsidRPr="00FC6AC4" w:rsidRDefault="00EB0213">
      <w:pPr>
        <w:rPr>
          <w:rFonts w:asciiTheme="minorHAnsi" w:eastAsiaTheme="minorHAnsi" w:hAnsiTheme="minorHAnsi"/>
          <w:sz w:val="16"/>
          <w:szCs w:val="16"/>
        </w:rPr>
      </w:pPr>
    </w:p>
    <w:p w:rsidR="00EB0213" w:rsidRPr="00FC6AC4" w:rsidRDefault="00EB0213">
      <w:pPr>
        <w:rPr>
          <w:rFonts w:asciiTheme="minorHAnsi" w:eastAsiaTheme="minorHAnsi" w:hAnsiTheme="minorHAnsi"/>
          <w:sz w:val="16"/>
          <w:szCs w:val="16"/>
        </w:rPr>
      </w:pPr>
    </w:p>
    <w:p w:rsidR="00EB0213" w:rsidRPr="00FC6AC4" w:rsidRDefault="00EB0213">
      <w:pPr>
        <w:rPr>
          <w:rFonts w:asciiTheme="minorHAnsi" w:eastAsiaTheme="minorHAnsi" w:hAnsiTheme="minorHAnsi"/>
          <w:sz w:val="16"/>
          <w:szCs w:val="16"/>
        </w:rPr>
      </w:pPr>
    </w:p>
    <w:p w:rsidR="00EB0213" w:rsidRPr="00FC6AC4" w:rsidRDefault="00EB0213">
      <w:pPr>
        <w:rPr>
          <w:rFonts w:asciiTheme="minorHAnsi" w:eastAsiaTheme="minorHAnsi" w:hAnsiTheme="minorHAnsi"/>
          <w:sz w:val="16"/>
          <w:szCs w:val="16"/>
        </w:rPr>
      </w:pPr>
    </w:p>
    <w:p w:rsidR="00EB0213" w:rsidRPr="00FC6AC4" w:rsidRDefault="00EB0213">
      <w:pPr>
        <w:rPr>
          <w:rFonts w:asciiTheme="minorHAnsi" w:eastAsiaTheme="minorHAnsi" w:hAnsiTheme="minorHAnsi"/>
          <w:sz w:val="16"/>
          <w:szCs w:val="16"/>
        </w:rPr>
      </w:pPr>
    </w:p>
    <w:p w:rsidR="00EB0213" w:rsidRPr="00FC6AC4" w:rsidRDefault="00EB0213">
      <w:pPr>
        <w:rPr>
          <w:rFonts w:asciiTheme="minorHAnsi" w:eastAsiaTheme="minorHAnsi" w:hAnsiTheme="minorHAnsi"/>
          <w:sz w:val="16"/>
          <w:szCs w:val="16"/>
        </w:rPr>
      </w:pPr>
    </w:p>
    <w:p w:rsidR="00173FC7" w:rsidRPr="00FC6AC4" w:rsidRDefault="00173FC7" w:rsidP="00EB0213">
      <w:pPr>
        <w:widowControl/>
        <w:wordWrap/>
        <w:jc w:val="right"/>
        <w:rPr>
          <w:rFonts w:asciiTheme="minorHAnsi" w:eastAsiaTheme="minorHAnsi" w:hAnsiTheme="minorHAnsi"/>
          <w:b/>
          <w:bCs/>
          <w:spacing w:val="-20"/>
          <w:sz w:val="16"/>
          <w:szCs w:val="16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173FC7" w:rsidRPr="00FC6AC4" w:rsidTr="00EB0213">
        <w:trPr>
          <w:trHeight w:val="885"/>
          <w:jc w:val="center"/>
        </w:trPr>
        <w:tc>
          <w:tcPr>
            <w:tcW w:w="8844" w:type="dxa"/>
            <w:tcBorders>
              <w:top w:val="nil"/>
              <w:left w:val="nil"/>
              <w:bottom w:val="nil"/>
              <w:right w:val="nil"/>
            </w:tcBorders>
          </w:tcPr>
          <w:p w:rsidR="00FB6A51" w:rsidRPr="00FC6AC4" w:rsidRDefault="00FB6A51" w:rsidP="00FB6A51">
            <w:pPr>
              <w:widowControl/>
              <w:wordWrap/>
              <w:jc w:val="right"/>
              <w:rPr>
                <w:rFonts w:asciiTheme="minorHAnsi" w:eastAsiaTheme="minorHAnsi" w:hAnsiTheme="minorHAnsi" w:cs="Times New Roman"/>
                <w:b/>
                <w:sz w:val="16"/>
                <w:szCs w:val="16"/>
              </w:rPr>
            </w:pPr>
            <w:proofErr w:type="gramStart"/>
            <w:r w:rsidRPr="00FC6AC4">
              <w:rPr>
                <w:rFonts w:asciiTheme="minorHAnsi" w:eastAsiaTheme="minorHAnsi" w:hAnsiTheme="minorHAnsi" w:hint="eastAsia"/>
                <w:b/>
                <w:bCs/>
                <w:spacing w:val="-20"/>
                <w:sz w:val="16"/>
                <w:szCs w:val="16"/>
              </w:rPr>
              <w:t xml:space="preserve">버전 </w:t>
            </w:r>
            <w:r w:rsidRPr="00FC6AC4">
              <w:rPr>
                <w:rFonts w:asciiTheme="minorHAnsi" w:eastAsiaTheme="minorHAnsi" w:hAnsiTheme="minorHAnsi"/>
                <w:b/>
                <w:bCs/>
                <w:spacing w:val="-20"/>
                <w:sz w:val="16"/>
                <w:szCs w:val="16"/>
              </w:rPr>
              <w:t>:</w:t>
            </w:r>
            <w:proofErr w:type="gramEnd"/>
            <w:r w:rsidRPr="00FC6AC4">
              <w:rPr>
                <w:rFonts w:asciiTheme="minorHAnsi" w:eastAsiaTheme="minorHAnsi" w:hAnsiTheme="minorHAnsi"/>
                <w:b/>
                <w:bCs/>
                <w:spacing w:val="-20"/>
                <w:sz w:val="16"/>
                <w:szCs w:val="16"/>
              </w:rPr>
              <w:t xml:space="preserve"> Ver. 1.0</w:t>
            </w:r>
          </w:p>
          <w:p w:rsidR="00173FC7" w:rsidRPr="00FC6AC4" w:rsidRDefault="00173FC7" w:rsidP="00FB6A51">
            <w:pPr>
              <w:widowControl/>
              <w:wordWrap/>
              <w:jc w:val="right"/>
              <w:rPr>
                <w:rFonts w:asciiTheme="minorHAnsi" w:eastAsiaTheme="minorHAnsi" w:hAnsiTheme="minorHAnsi"/>
                <w:b/>
                <w:bCs/>
                <w:spacing w:val="-20"/>
                <w:sz w:val="16"/>
                <w:szCs w:val="16"/>
              </w:rPr>
            </w:pPr>
            <w:proofErr w:type="spellStart"/>
            <w:proofErr w:type="gramStart"/>
            <w:r w:rsidRPr="00FC6AC4">
              <w:rPr>
                <w:rFonts w:asciiTheme="minorHAnsi" w:eastAsiaTheme="minorHAnsi" w:hAnsiTheme="minorHAnsi" w:cs="Times New Roman" w:hint="eastAsia"/>
                <w:b/>
                <w:sz w:val="16"/>
                <w:szCs w:val="16"/>
              </w:rPr>
              <w:t>팀명</w:t>
            </w:r>
            <w:proofErr w:type="spellEnd"/>
            <w:r w:rsidRPr="00FC6AC4">
              <w:rPr>
                <w:rFonts w:asciiTheme="minorHAnsi" w:eastAsiaTheme="minorHAnsi" w:hAnsiTheme="minorHAnsi" w:cs="Times New Roman" w:hint="eastAsia"/>
                <w:b/>
                <w:sz w:val="16"/>
                <w:szCs w:val="16"/>
              </w:rPr>
              <w:t xml:space="preserve"> :</w:t>
            </w:r>
            <w:proofErr w:type="gramEnd"/>
            <w:r w:rsidRPr="00FC6AC4">
              <w:rPr>
                <w:rFonts w:asciiTheme="minorHAnsi" w:eastAsiaTheme="minorHAnsi" w:hAnsiTheme="minorHAnsi" w:cs="Times New Roman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cs="Times New Roman" w:hint="eastAsia"/>
                <w:b/>
                <w:sz w:val="16"/>
                <w:szCs w:val="16"/>
              </w:rPr>
              <w:t>LandPeople</w:t>
            </w:r>
            <w:proofErr w:type="spellEnd"/>
          </w:p>
        </w:tc>
      </w:tr>
    </w:tbl>
    <w:p w:rsidR="00173FC7" w:rsidRPr="00FC6AC4" w:rsidRDefault="00173FC7" w:rsidP="00173FC7">
      <w:pPr>
        <w:widowControl/>
        <w:wordWrap/>
        <w:jc w:val="right"/>
        <w:rPr>
          <w:rFonts w:asciiTheme="minorHAnsi" w:eastAsiaTheme="minorHAnsi" w:hAnsiTheme="minorHAnsi"/>
          <w:b/>
          <w:bCs/>
          <w:spacing w:val="-20"/>
          <w:sz w:val="16"/>
          <w:szCs w:val="16"/>
        </w:rPr>
      </w:pPr>
    </w:p>
    <w:p w:rsidR="00B62CAE" w:rsidRPr="00FC6AC4" w:rsidRDefault="00B62CAE" w:rsidP="00173FC7">
      <w:pPr>
        <w:rPr>
          <w:rFonts w:asciiTheme="minorHAnsi" w:eastAsiaTheme="minorHAnsi" w:hAnsiTheme="minorHAnsi"/>
          <w:sz w:val="16"/>
          <w:szCs w:val="16"/>
        </w:rPr>
        <w:sectPr w:rsidR="00B62CAE" w:rsidRPr="00FC6AC4" w:rsidSect="000B70DD">
          <w:headerReference w:type="default" r:id="rId9"/>
          <w:footerReference w:type="even" r:id="rId10"/>
          <w:footerReference w:type="default" r:id="rId11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bookmarkEnd w:id="0"/>
    <w:p w:rsidR="00BD3440" w:rsidRPr="00FC6AC4" w:rsidRDefault="00BD3440" w:rsidP="00173FC7">
      <w:pPr>
        <w:pStyle w:val="a4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1228"/>
        <w:gridCol w:w="3145"/>
        <w:gridCol w:w="2186"/>
        <w:gridCol w:w="1938"/>
      </w:tblGrid>
      <w:tr w:rsidR="00D31DC1" w:rsidRPr="00FC6AC4" w:rsidTr="0071706A">
        <w:trPr>
          <w:trHeight w:val="435"/>
        </w:trPr>
        <w:tc>
          <w:tcPr>
            <w:tcW w:w="1023" w:type="pct"/>
            <w:shd w:val="clear" w:color="auto" w:fill="D9E2F3" w:themeFill="accent5" w:themeFillTint="33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날짜</w:t>
            </w:r>
          </w:p>
        </w:tc>
        <w:tc>
          <w:tcPr>
            <w:tcW w:w="575" w:type="pct"/>
            <w:shd w:val="clear" w:color="auto" w:fill="D9E2F3" w:themeFill="accent5" w:themeFillTint="33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버전</w:t>
            </w:r>
          </w:p>
        </w:tc>
        <w:tc>
          <w:tcPr>
            <w:tcW w:w="1472" w:type="pct"/>
            <w:shd w:val="clear" w:color="auto" w:fill="D9E2F3" w:themeFill="accent5" w:themeFillTint="33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작성 / 변경 / 추가 내역</w:t>
            </w:r>
          </w:p>
        </w:tc>
        <w:tc>
          <w:tcPr>
            <w:tcW w:w="1023" w:type="pct"/>
            <w:shd w:val="clear" w:color="auto" w:fill="D9E2F3" w:themeFill="accent5" w:themeFillTint="33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변경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요청자</w:t>
            </w:r>
            <w:proofErr w:type="spellEnd"/>
          </w:p>
        </w:tc>
        <w:tc>
          <w:tcPr>
            <w:tcW w:w="908" w:type="pct"/>
            <w:shd w:val="clear" w:color="auto" w:fill="D9E2F3" w:themeFill="accent5" w:themeFillTint="33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승인자</w:t>
            </w:r>
          </w:p>
        </w:tc>
      </w:tr>
      <w:tr w:rsidR="00D31DC1" w:rsidRPr="00FC6AC4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C6AC4" w:rsidRDefault="00587ED8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2019.05.03.</w:t>
            </w:r>
          </w:p>
        </w:tc>
        <w:tc>
          <w:tcPr>
            <w:tcW w:w="575" w:type="pct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1.0</w:t>
            </w:r>
          </w:p>
        </w:tc>
        <w:tc>
          <w:tcPr>
            <w:tcW w:w="1472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문서 최초 작성</w:t>
            </w:r>
          </w:p>
        </w:tc>
        <w:tc>
          <w:tcPr>
            <w:tcW w:w="1023" w:type="pct"/>
            <w:shd w:val="clear" w:color="auto" w:fill="auto"/>
          </w:tcPr>
          <w:p w:rsidR="00D31DC1" w:rsidRPr="00FC6AC4" w:rsidRDefault="00587ED8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이연지</w:t>
            </w:r>
          </w:p>
        </w:tc>
        <w:tc>
          <w:tcPr>
            <w:tcW w:w="908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D31DC1" w:rsidRPr="00FC6AC4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575" w:type="pct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472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023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08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D31DC1" w:rsidRPr="00FC6AC4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575" w:type="pct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472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023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08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D31DC1" w:rsidRPr="00FC6AC4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575" w:type="pct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472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023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08" w:type="pct"/>
            <w:shd w:val="clear" w:color="auto" w:fill="auto"/>
          </w:tcPr>
          <w:p w:rsidR="00D31DC1" w:rsidRPr="00FC6AC4" w:rsidRDefault="00D31DC1" w:rsidP="003F5283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</w:tbl>
    <w:p w:rsidR="00B67447" w:rsidRPr="00FC6AC4" w:rsidRDefault="00B67447">
      <w:pPr>
        <w:rPr>
          <w:rFonts w:asciiTheme="minorHAnsi" w:eastAsiaTheme="minorHAnsi" w:hAnsiTheme="minorHAnsi"/>
          <w:sz w:val="16"/>
          <w:szCs w:val="16"/>
        </w:rPr>
        <w:sectPr w:rsidR="00B67447" w:rsidRPr="00FC6AC4" w:rsidSect="000B70DD">
          <w:headerReference w:type="default" r:id="rId12"/>
          <w:footerReference w:type="default" r:id="rId13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:rsidR="009B6B22" w:rsidRPr="00FC6AC4" w:rsidRDefault="009B6B22">
      <w:pPr>
        <w:widowControl/>
        <w:wordWrap/>
        <w:jc w:val="left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lastRenderedPageBreak/>
        <w:br w:type="page"/>
      </w:r>
    </w:p>
    <w:p w:rsidR="00F44680" w:rsidRPr="00FC6AC4" w:rsidRDefault="00402B4F" w:rsidP="00000238">
      <w:pPr>
        <w:pStyle w:val="10"/>
        <w:numPr>
          <w:ilvl w:val="0"/>
          <w:numId w:val="1"/>
        </w:numPr>
        <w:tabs>
          <w:tab w:val="left" w:pos="284"/>
        </w:tabs>
        <w:spacing w:before="120" w:after="120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lastRenderedPageBreak/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패키지 목록</w:t>
      </w:r>
    </w:p>
    <w:tbl>
      <w:tblPr>
        <w:tblStyle w:val="ab"/>
        <w:tblW w:w="4867" w:type="pct"/>
        <w:tblInd w:w="2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39"/>
        <w:gridCol w:w="1882"/>
        <w:gridCol w:w="6777"/>
      </w:tblGrid>
      <w:tr w:rsidR="00F44680" w:rsidRPr="00FC6AC4" w:rsidTr="00F51D70">
        <w:trPr>
          <w:trHeight w:val="31"/>
        </w:trPr>
        <w:tc>
          <w:tcPr>
            <w:tcW w:w="836" w:type="pct"/>
            <w:shd w:val="clear" w:color="auto" w:fill="D9E2F3" w:themeFill="accent5" w:themeFillTint="33"/>
            <w:vAlign w:val="center"/>
          </w:tcPr>
          <w:p w:rsidR="00F44680" w:rsidRPr="00FC6AC4" w:rsidRDefault="00F44680" w:rsidP="007754A0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유스케이스ID</w:t>
            </w:r>
            <w:proofErr w:type="spellEnd"/>
          </w:p>
        </w:tc>
        <w:tc>
          <w:tcPr>
            <w:tcW w:w="905" w:type="pct"/>
            <w:shd w:val="clear" w:color="auto" w:fill="D9E2F3" w:themeFill="accent5" w:themeFillTint="33"/>
            <w:vAlign w:val="center"/>
          </w:tcPr>
          <w:p w:rsidR="00F44680" w:rsidRPr="00FC6AC4" w:rsidRDefault="00F44680" w:rsidP="007754A0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유스케이스명</w:t>
            </w:r>
            <w:proofErr w:type="spellEnd"/>
          </w:p>
        </w:tc>
        <w:tc>
          <w:tcPr>
            <w:tcW w:w="3259" w:type="pct"/>
            <w:shd w:val="clear" w:color="auto" w:fill="D9E2F3" w:themeFill="accent5" w:themeFillTint="33"/>
            <w:vAlign w:val="center"/>
          </w:tcPr>
          <w:p w:rsidR="00F44680" w:rsidRPr="00FC6AC4" w:rsidRDefault="00F44680" w:rsidP="007754A0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423612" w:rsidRPr="00FC6AC4" w:rsidTr="00F51D70">
        <w:trPr>
          <w:trHeight w:val="31"/>
        </w:trPr>
        <w:tc>
          <w:tcPr>
            <w:tcW w:w="836" w:type="pct"/>
            <w:vAlign w:val="center"/>
          </w:tcPr>
          <w:p w:rsidR="00423612" w:rsidRPr="00FC6AC4" w:rsidRDefault="00423612" w:rsidP="007754A0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_1</w:t>
            </w:r>
          </w:p>
        </w:tc>
        <w:tc>
          <w:tcPr>
            <w:tcW w:w="905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메인</w:t>
            </w:r>
            <w:proofErr w:type="spellEnd"/>
          </w:p>
        </w:tc>
        <w:tc>
          <w:tcPr>
            <w:tcW w:w="3259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메인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페이지</w:t>
            </w:r>
            <w:proofErr w:type="spellEnd"/>
          </w:p>
        </w:tc>
      </w:tr>
      <w:tr w:rsidR="00423612" w:rsidRPr="00FC6AC4" w:rsidTr="00F51D70">
        <w:trPr>
          <w:trHeight w:val="31"/>
        </w:trPr>
        <w:tc>
          <w:tcPr>
            <w:tcW w:w="836" w:type="pct"/>
            <w:vAlign w:val="center"/>
          </w:tcPr>
          <w:p w:rsidR="00423612" w:rsidRPr="00FC6AC4" w:rsidRDefault="00423612" w:rsidP="007754A0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_2</w:t>
            </w:r>
          </w:p>
        </w:tc>
        <w:tc>
          <w:tcPr>
            <w:tcW w:w="905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회원관리</w:t>
            </w:r>
            <w:proofErr w:type="spellEnd"/>
          </w:p>
        </w:tc>
        <w:tc>
          <w:tcPr>
            <w:tcW w:w="3259" w:type="pct"/>
            <w:vAlign w:val="center"/>
          </w:tcPr>
          <w:p w:rsidR="00423612" w:rsidRPr="00FC6AC4" w:rsidRDefault="00423612" w:rsidP="00945C2C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회원가입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/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로그아웃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비밀번호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초기화</w:t>
            </w:r>
            <w:proofErr w:type="gram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,강사등록</w:t>
            </w:r>
            <w:proofErr w:type="spellEnd"/>
            <w:proofErr w:type="gram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회원가입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회원정보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수정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신고내역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조회</w:t>
            </w:r>
            <w:proofErr w:type="spellEnd"/>
            <w:r w:rsidR="00F03469"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, 전체회원 조회, 자기 과정 수강중인 학생 조회, 자기 과정에 포함된 과목 조회</w:t>
            </w:r>
          </w:p>
        </w:tc>
      </w:tr>
      <w:tr w:rsidR="00423612" w:rsidRPr="00FC6AC4" w:rsidTr="00F51D70">
        <w:trPr>
          <w:trHeight w:val="31"/>
        </w:trPr>
        <w:tc>
          <w:tcPr>
            <w:tcW w:w="836" w:type="pct"/>
            <w:vAlign w:val="center"/>
          </w:tcPr>
          <w:p w:rsidR="00423612" w:rsidRPr="00FC6AC4" w:rsidRDefault="00423612" w:rsidP="007754A0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_3</w:t>
            </w:r>
          </w:p>
        </w:tc>
        <w:tc>
          <w:tcPr>
            <w:tcW w:w="905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게시판</w:t>
            </w:r>
            <w:proofErr w:type="spellEnd"/>
          </w:p>
        </w:tc>
        <w:tc>
          <w:tcPr>
            <w:tcW w:w="3259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공지사항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FAQ, 1:1건의,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자료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취업정보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빈강의실</w:t>
            </w:r>
            <w:proofErr w:type="spellEnd"/>
          </w:p>
        </w:tc>
      </w:tr>
      <w:tr w:rsidR="00423612" w:rsidRPr="00FC6AC4" w:rsidTr="00F51D70">
        <w:trPr>
          <w:trHeight w:val="31"/>
        </w:trPr>
        <w:tc>
          <w:tcPr>
            <w:tcW w:w="836" w:type="pct"/>
            <w:vAlign w:val="center"/>
          </w:tcPr>
          <w:p w:rsidR="00423612" w:rsidRPr="00FC6AC4" w:rsidRDefault="00423612" w:rsidP="007754A0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_4</w:t>
            </w:r>
          </w:p>
        </w:tc>
        <w:tc>
          <w:tcPr>
            <w:tcW w:w="905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과정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</w:t>
            </w:r>
            <w:proofErr w:type="spellEnd"/>
          </w:p>
        </w:tc>
        <w:tc>
          <w:tcPr>
            <w:tcW w:w="3259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과정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등록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과정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수정</w:t>
            </w:r>
            <w:proofErr w:type="spellEnd"/>
          </w:p>
        </w:tc>
      </w:tr>
      <w:tr w:rsidR="00423612" w:rsidRPr="00FC6AC4" w:rsidTr="00F51D70">
        <w:trPr>
          <w:trHeight w:val="31"/>
        </w:trPr>
        <w:tc>
          <w:tcPr>
            <w:tcW w:w="836" w:type="pct"/>
            <w:vAlign w:val="center"/>
          </w:tcPr>
          <w:p w:rsidR="00423612" w:rsidRPr="00FC6AC4" w:rsidRDefault="00423612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_5</w:t>
            </w:r>
          </w:p>
        </w:tc>
        <w:tc>
          <w:tcPr>
            <w:tcW w:w="905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과제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</w:t>
            </w:r>
            <w:proofErr w:type="spellEnd"/>
          </w:p>
        </w:tc>
        <w:tc>
          <w:tcPr>
            <w:tcW w:w="3259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등록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제출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성적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확인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채점</w:t>
            </w:r>
            <w:proofErr w:type="spellEnd"/>
          </w:p>
        </w:tc>
      </w:tr>
      <w:tr w:rsidR="00423612" w:rsidRPr="00FC6AC4" w:rsidTr="00F51D70">
        <w:trPr>
          <w:trHeight w:val="31"/>
        </w:trPr>
        <w:tc>
          <w:tcPr>
            <w:tcW w:w="836" w:type="pct"/>
            <w:vAlign w:val="center"/>
          </w:tcPr>
          <w:p w:rsidR="00423612" w:rsidRPr="00FC6AC4" w:rsidRDefault="00423612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05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출결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</w:t>
            </w:r>
            <w:proofErr w:type="spellEnd"/>
          </w:p>
        </w:tc>
        <w:tc>
          <w:tcPr>
            <w:tcW w:w="3259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Beacon,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출결관리</w:t>
            </w:r>
            <w:proofErr w:type="spellEnd"/>
          </w:p>
        </w:tc>
      </w:tr>
      <w:tr w:rsidR="00423612" w:rsidRPr="00FC6AC4" w:rsidTr="00F51D70">
        <w:trPr>
          <w:trHeight w:val="31"/>
        </w:trPr>
        <w:tc>
          <w:tcPr>
            <w:tcW w:w="836" w:type="pct"/>
            <w:vAlign w:val="center"/>
          </w:tcPr>
          <w:p w:rsidR="00423612" w:rsidRPr="00FC6AC4" w:rsidRDefault="00423612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05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</w:t>
            </w:r>
            <w:proofErr w:type="spellEnd"/>
          </w:p>
        </w:tc>
        <w:tc>
          <w:tcPr>
            <w:tcW w:w="3259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상세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조회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내역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수리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이미지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등록</w:t>
            </w:r>
            <w:proofErr w:type="spellEnd"/>
          </w:p>
        </w:tc>
      </w:tr>
    </w:tbl>
    <w:p w:rsidR="00402B4F" w:rsidRPr="00FC6AC4" w:rsidRDefault="00402B4F" w:rsidP="00000238">
      <w:pPr>
        <w:pStyle w:val="10"/>
        <w:numPr>
          <w:ilvl w:val="0"/>
          <w:numId w:val="1"/>
        </w:numPr>
        <w:tabs>
          <w:tab w:val="left" w:pos="284"/>
        </w:tabs>
        <w:spacing w:before="120" w:after="120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액터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867" w:type="pct"/>
        <w:tblInd w:w="2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39"/>
        <w:gridCol w:w="1880"/>
        <w:gridCol w:w="6779"/>
      </w:tblGrid>
      <w:tr w:rsidR="00402B4F" w:rsidRPr="00FC6AC4" w:rsidTr="00691EC7">
        <w:tc>
          <w:tcPr>
            <w:tcW w:w="836" w:type="pct"/>
            <w:shd w:val="clear" w:color="auto" w:fill="D9E2F3" w:themeFill="accent5" w:themeFillTint="33"/>
            <w:vAlign w:val="center"/>
          </w:tcPr>
          <w:p w:rsidR="00402B4F" w:rsidRPr="00FC6AC4" w:rsidRDefault="00F51D70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  <w:lang w:eastAsia="ko-KR"/>
              </w:rPr>
              <w:t>액터</w:t>
            </w:r>
            <w:proofErr w:type="spellEnd"/>
            <w:r w:rsidR="00402B4F"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904" w:type="pct"/>
            <w:shd w:val="clear" w:color="auto" w:fill="D9E2F3" w:themeFill="accent5" w:themeFillTint="33"/>
            <w:vAlign w:val="center"/>
          </w:tcPr>
          <w:p w:rsidR="00402B4F" w:rsidRPr="00FC6AC4" w:rsidRDefault="00F51D70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  <w:lang w:eastAsia="ko-KR"/>
              </w:rPr>
              <w:t>액터</w:t>
            </w:r>
            <w:proofErr w:type="spellEnd"/>
            <w:r w:rsidR="00402B4F"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명</w:t>
            </w:r>
          </w:p>
        </w:tc>
        <w:tc>
          <w:tcPr>
            <w:tcW w:w="3260" w:type="pct"/>
            <w:shd w:val="clear" w:color="auto" w:fill="D9E2F3" w:themeFill="accent5" w:themeFillTint="33"/>
            <w:vAlign w:val="center"/>
          </w:tcPr>
          <w:p w:rsidR="00402B4F" w:rsidRPr="00FC6AC4" w:rsidRDefault="00F51D70" w:rsidP="00675CF7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  <w:lang w:eastAsia="ko-KR"/>
              </w:rPr>
              <w:t>액터</w:t>
            </w:r>
            <w:proofErr w:type="spellEnd"/>
            <w:r w:rsidR="00402B4F"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</w:t>
            </w:r>
            <w:proofErr w:type="spellStart"/>
            <w:r w:rsidR="00402B4F"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423612" w:rsidRPr="00FC6AC4" w:rsidTr="00691EC7">
        <w:trPr>
          <w:trHeight w:val="31"/>
        </w:trPr>
        <w:tc>
          <w:tcPr>
            <w:tcW w:w="836" w:type="pct"/>
            <w:vAlign w:val="center"/>
          </w:tcPr>
          <w:p w:rsidR="00423612" w:rsidRPr="00FC6AC4" w:rsidRDefault="00423612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LP_AC_1</w:t>
            </w:r>
          </w:p>
        </w:tc>
        <w:tc>
          <w:tcPr>
            <w:tcW w:w="904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비회원</w:t>
            </w:r>
            <w:proofErr w:type="spellEnd"/>
          </w:p>
        </w:tc>
        <w:tc>
          <w:tcPr>
            <w:tcW w:w="3260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가입을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하지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않은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되지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않은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423612" w:rsidRPr="00FC6AC4" w:rsidTr="00691EC7">
        <w:tc>
          <w:tcPr>
            <w:tcW w:w="836" w:type="pct"/>
            <w:vAlign w:val="center"/>
          </w:tcPr>
          <w:p w:rsidR="00423612" w:rsidRPr="00FC6AC4" w:rsidRDefault="00423612" w:rsidP="0063248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LP_AC_2</w:t>
            </w:r>
          </w:p>
        </w:tc>
        <w:tc>
          <w:tcPr>
            <w:tcW w:w="904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</w:t>
            </w:r>
            <w:proofErr w:type="spellEnd"/>
          </w:p>
        </w:tc>
        <w:tc>
          <w:tcPr>
            <w:tcW w:w="3260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아니면서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완료된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423612" w:rsidRPr="00FC6AC4" w:rsidTr="00691EC7">
        <w:tc>
          <w:tcPr>
            <w:tcW w:w="836" w:type="pct"/>
            <w:vAlign w:val="center"/>
          </w:tcPr>
          <w:p w:rsidR="00423612" w:rsidRPr="00FC6AC4" w:rsidRDefault="00423612" w:rsidP="008A7562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LP_AC_3</w:t>
            </w:r>
          </w:p>
        </w:tc>
        <w:tc>
          <w:tcPr>
            <w:tcW w:w="904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</w:t>
            </w:r>
            <w:proofErr w:type="spellEnd"/>
          </w:p>
        </w:tc>
        <w:tc>
          <w:tcPr>
            <w:tcW w:w="3260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아니면서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등록이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완료된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423612" w:rsidRPr="00FC6AC4" w:rsidTr="00691EC7">
        <w:tc>
          <w:tcPr>
            <w:tcW w:w="836" w:type="pct"/>
            <w:vAlign w:val="center"/>
          </w:tcPr>
          <w:p w:rsidR="00423612" w:rsidRPr="00FC6AC4" w:rsidRDefault="00423612" w:rsidP="008A7562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val="en-US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LP_AC_4</w:t>
            </w:r>
          </w:p>
        </w:tc>
        <w:tc>
          <w:tcPr>
            <w:tcW w:w="904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</w:t>
            </w:r>
            <w:proofErr w:type="spellEnd"/>
          </w:p>
        </w:tc>
        <w:tc>
          <w:tcPr>
            <w:tcW w:w="3260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</w:tbl>
    <w:p w:rsidR="00402B4F" w:rsidRPr="00FC6AC4" w:rsidRDefault="00402B4F" w:rsidP="00F44680">
      <w:pPr>
        <w:widowControl/>
        <w:wordWrap/>
        <w:jc w:val="left"/>
        <w:rPr>
          <w:rFonts w:asciiTheme="minorHAnsi" w:eastAsiaTheme="minorHAnsi" w:hAnsiTheme="minorHAnsi" w:cs="Times New Roman"/>
          <w:sz w:val="16"/>
          <w:szCs w:val="16"/>
          <w:lang w:val="x-none" w:eastAsia="x-none"/>
        </w:rPr>
      </w:pPr>
    </w:p>
    <w:p w:rsidR="00F44680" w:rsidRPr="00FC6AC4" w:rsidRDefault="008A7562">
      <w:pPr>
        <w:widowControl/>
        <w:wordWrap/>
        <w:jc w:val="left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br w:type="page"/>
      </w:r>
    </w:p>
    <w:p w:rsidR="00000238" w:rsidRPr="00FC6AC4" w:rsidRDefault="00402B4F" w:rsidP="00000238">
      <w:pPr>
        <w:pStyle w:val="10"/>
        <w:numPr>
          <w:ilvl w:val="0"/>
          <w:numId w:val="1"/>
        </w:numPr>
        <w:tabs>
          <w:tab w:val="left" w:pos="284"/>
        </w:tabs>
        <w:spacing w:before="120" w:after="120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lastRenderedPageBreak/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패키지 명세</w:t>
      </w:r>
    </w:p>
    <w:p w:rsidR="00000238" w:rsidRPr="00FC6AC4" w:rsidRDefault="002C370A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메인</w:t>
      </w:r>
    </w:p>
    <w:p w:rsidR="002C370A" w:rsidRPr="00FC6AC4" w:rsidRDefault="002C370A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C370A" w:rsidRPr="00FC6AC4" w:rsidTr="002C370A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2C370A" w:rsidRPr="00FC6AC4" w:rsidRDefault="00423612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  <w:lang w:val="en-US"/>
              </w:rPr>
            </w:pPr>
            <w:r w:rsidRPr="00FC6AC4">
              <w:rPr>
                <w:rFonts w:asciiTheme="minorHAnsi" w:eastAsiaTheme="minorHAnsi" w:hAnsiTheme="minorHAnsi"/>
                <w:noProof/>
                <w:sz w:val="16"/>
                <w:szCs w:val="16"/>
              </w:rPr>
              <w:drawing>
                <wp:inline distT="0" distB="0" distL="0" distR="0" wp14:anchorId="2CD13359" wp14:editId="70ABB033">
                  <wp:extent cx="5731510" cy="517017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7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70A" w:rsidRPr="00FC6AC4" w:rsidRDefault="002C370A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액터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C370A" w:rsidRPr="00FC6AC4" w:rsidTr="007754A0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C370A" w:rsidRPr="00FC6AC4" w:rsidRDefault="002C370A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C370A" w:rsidRPr="00FC6AC4" w:rsidRDefault="002C370A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C370A" w:rsidRPr="00FC6AC4" w:rsidRDefault="002C370A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423612" w:rsidRPr="00FC6AC4" w:rsidTr="00423612">
        <w:trPr>
          <w:trHeight w:val="31"/>
        </w:trPr>
        <w:tc>
          <w:tcPr>
            <w:tcW w:w="970" w:type="pct"/>
          </w:tcPr>
          <w:p w:rsidR="00423612" w:rsidRPr="00FC6AC4" w:rsidRDefault="00423612" w:rsidP="007754A0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LP_AC_1</w:t>
            </w:r>
          </w:p>
        </w:tc>
        <w:tc>
          <w:tcPr>
            <w:tcW w:w="671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비회원</w:t>
            </w:r>
            <w:proofErr w:type="spellEnd"/>
          </w:p>
        </w:tc>
        <w:tc>
          <w:tcPr>
            <w:tcW w:w="3359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가입을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하지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않은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되지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않은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423612" w:rsidRPr="00FC6AC4" w:rsidTr="00423612">
        <w:trPr>
          <w:trHeight w:val="31"/>
        </w:trPr>
        <w:tc>
          <w:tcPr>
            <w:tcW w:w="970" w:type="pct"/>
          </w:tcPr>
          <w:p w:rsidR="00423612" w:rsidRPr="00FC6AC4" w:rsidRDefault="00423612" w:rsidP="007754A0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LP_AC_2</w:t>
            </w:r>
          </w:p>
        </w:tc>
        <w:tc>
          <w:tcPr>
            <w:tcW w:w="671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</w:t>
            </w:r>
            <w:proofErr w:type="spellEnd"/>
          </w:p>
        </w:tc>
        <w:tc>
          <w:tcPr>
            <w:tcW w:w="3359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아니면서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완료된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423612" w:rsidRPr="00FC6AC4" w:rsidTr="00423612">
        <w:trPr>
          <w:trHeight w:val="31"/>
        </w:trPr>
        <w:tc>
          <w:tcPr>
            <w:tcW w:w="970" w:type="pct"/>
          </w:tcPr>
          <w:p w:rsidR="00423612" w:rsidRPr="00FC6AC4" w:rsidRDefault="00423612" w:rsidP="007754A0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LP_AC_3</w:t>
            </w:r>
          </w:p>
        </w:tc>
        <w:tc>
          <w:tcPr>
            <w:tcW w:w="671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</w:t>
            </w:r>
            <w:proofErr w:type="spellEnd"/>
          </w:p>
        </w:tc>
        <w:tc>
          <w:tcPr>
            <w:tcW w:w="3359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아니면서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등록이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완료된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423612" w:rsidRPr="00FC6AC4" w:rsidTr="00423612">
        <w:trPr>
          <w:trHeight w:val="31"/>
        </w:trPr>
        <w:tc>
          <w:tcPr>
            <w:tcW w:w="970" w:type="pct"/>
          </w:tcPr>
          <w:p w:rsidR="00423612" w:rsidRPr="00FC6AC4" w:rsidRDefault="00423612" w:rsidP="007754A0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LP_AC_4</w:t>
            </w:r>
          </w:p>
        </w:tc>
        <w:tc>
          <w:tcPr>
            <w:tcW w:w="671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</w:t>
            </w:r>
            <w:proofErr w:type="spellEnd"/>
          </w:p>
        </w:tc>
        <w:tc>
          <w:tcPr>
            <w:tcW w:w="3359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</w:tbl>
    <w:p w:rsidR="002C370A" w:rsidRPr="00FC6AC4" w:rsidRDefault="002C370A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2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3"/>
        <w:gridCol w:w="1925"/>
        <w:gridCol w:w="5896"/>
      </w:tblGrid>
      <w:tr w:rsidR="002C370A" w:rsidRPr="00FC6AC4" w:rsidTr="002C370A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C370A" w:rsidRPr="00FC6AC4" w:rsidRDefault="002C370A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lastRenderedPageBreak/>
              <w:t>유스케이스ID</w:t>
            </w:r>
            <w:proofErr w:type="spellEnd"/>
          </w:p>
        </w:tc>
        <w:tc>
          <w:tcPr>
            <w:tcW w:w="992" w:type="pct"/>
            <w:shd w:val="clear" w:color="auto" w:fill="D9E2F3" w:themeFill="accent5" w:themeFillTint="33"/>
            <w:vAlign w:val="center"/>
          </w:tcPr>
          <w:p w:rsidR="002C370A" w:rsidRPr="00FC6AC4" w:rsidRDefault="002C370A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유스케이스명</w:t>
            </w:r>
            <w:proofErr w:type="spellEnd"/>
          </w:p>
        </w:tc>
        <w:tc>
          <w:tcPr>
            <w:tcW w:w="3038" w:type="pct"/>
            <w:shd w:val="clear" w:color="auto" w:fill="D9E2F3" w:themeFill="accent5" w:themeFillTint="33"/>
            <w:vAlign w:val="center"/>
          </w:tcPr>
          <w:p w:rsidR="002C370A" w:rsidRPr="00FC6AC4" w:rsidRDefault="002C370A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423612" w:rsidRPr="00FC6AC4" w:rsidTr="002C370A">
        <w:trPr>
          <w:trHeight w:val="31"/>
        </w:trPr>
        <w:tc>
          <w:tcPr>
            <w:tcW w:w="970" w:type="pct"/>
            <w:vAlign w:val="center"/>
          </w:tcPr>
          <w:p w:rsidR="00423612" w:rsidRPr="00FC6AC4" w:rsidRDefault="00423612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_1_1</w:t>
            </w:r>
          </w:p>
        </w:tc>
        <w:tc>
          <w:tcPr>
            <w:tcW w:w="992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메인</w:t>
            </w:r>
            <w:proofErr w:type="spellEnd"/>
          </w:p>
        </w:tc>
        <w:tc>
          <w:tcPr>
            <w:tcW w:w="3038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메인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페이지</w:t>
            </w:r>
            <w:proofErr w:type="spellEnd"/>
          </w:p>
        </w:tc>
      </w:tr>
      <w:tr w:rsidR="00423612" w:rsidRPr="00FC6AC4" w:rsidTr="002C370A">
        <w:trPr>
          <w:trHeight w:val="31"/>
        </w:trPr>
        <w:tc>
          <w:tcPr>
            <w:tcW w:w="970" w:type="pct"/>
            <w:vAlign w:val="center"/>
          </w:tcPr>
          <w:p w:rsidR="00423612" w:rsidRPr="00FC6AC4" w:rsidRDefault="00423612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_1_2</w:t>
            </w:r>
          </w:p>
        </w:tc>
        <w:tc>
          <w:tcPr>
            <w:tcW w:w="992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회원관리</w:t>
            </w:r>
            <w:proofErr w:type="spellEnd"/>
          </w:p>
        </w:tc>
        <w:tc>
          <w:tcPr>
            <w:tcW w:w="3038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하는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페이지</w:t>
            </w:r>
            <w:proofErr w:type="spellEnd"/>
          </w:p>
        </w:tc>
      </w:tr>
      <w:tr w:rsidR="00423612" w:rsidRPr="00FC6AC4" w:rsidTr="002C370A">
        <w:trPr>
          <w:trHeight w:val="31"/>
        </w:trPr>
        <w:tc>
          <w:tcPr>
            <w:tcW w:w="970" w:type="pct"/>
            <w:vAlign w:val="center"/>
          </w:tcPr>
          <w:p w:rsidR="00423612" w:rsidRPr="00FC6AC4" w:rsidRDefault="00423612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_1_3</w:t>
            </w:r>
          </w:p>
        </w:tc>
        <w:tc>
          <w:tcPr>
            <w:tcW w:w="992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게시판</w:t>
            </w:r>
            <w:proofErr w:type="spellEnd"/>
          </w:p>
        </w:tc>
        <w:tc>
          <w:tcPr>
            <w:tcW w:w="3038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게시판을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보는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페이지</w:t>
            </w:r>
            <w:proofErr w:type="spellEnd"/>
          </w:p>
        </w:tc>
      </w:tr>
      <w:tr w:rsidR="00423612" w:rsidRPr="00FC6AC4" w:rsidTr="002C370A">
        <w:trPr>
          <w:trHeight w:val="31"/>
        </w:trPr>
        <w:tc>
          <w:tcPr>
            <w:tcW w:w="970" w:type="pct"/>
            <w:vAlign w:val="center"/>
          </w:tcPr>
          <w:p w:rsidR="00423612" w:rsidRPr="00FC6AC4" w:rsidRDefault="00423612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_1_4</w:t>
            </w:r>
          </w:p>
        </w:tc>
        <w:tc>
          <w:tcPr>
            <w:tcW w:w="992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과정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</w:t>
            </w:r>
            <w:proofErr w:type="spellEnd"/>
          </w:p>
        </w:tc>
        <w:tc>
          <w:tcPr>
            <w:tcW w:w="3038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과정을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관리하는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페이지</w:t>
            </w:r>
            <w:proofErr w:type="spellEnd"/>
          </w:p>
        </w:tc>
      </w:tr>
      <w:tr w:rsidR="00423612" w:rsidRPr="00FC6AC4" w:rsidTr="002C370A">
        <w:trPr>
          <w:trHeight w:val="31"/>
        </w:trPr>
        <w:tc>
          <w:tcPr>
            <w:tcW w:w="970" w:type="pct"/>
            <w:vAlign w:val="center"/>
          </w:tcPr>
          <w:p w:rsidR="00423612" w:rsidRPr="00FC6AC4" w:rsidRDefault="00423612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과제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</w:t>
            </w:r>
            <w:proofErr w:type="spellEnd"/>
          </w:p>
        </w:tc>
        <w:tc>
          <w:tcPr>
            <w:tcW w:w="3038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과제를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관리하는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페이지</w:t>
            </w:r>
            <w:proofErr w:type="spellEnd"/>
          </w:p>
        </w:tc>
      </w:tr>
      <w:tr w:rsidR="00423612" w:rsidRPr="00FC6AC4" w:rsidTr="002C370A">
        <w:trPr>
          <w:trHeight w:val="31"/>
        </w:trPr>
        <w:tc>
          <w:tcPr>
            <w:tcW w:w="970" w:type="pct"/>
            <w:vAlign w:val="center"/>
          </w:tcPr>
          <w:p w:rsidR="00423612" w:rsidRPr="00FC6AC4" w:rsidRDefault="00423612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출결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</w:t>
            </w:r>
            <w:proofErr w:type="spellEnd"/>
          </w:p>
        </w:tc>
        <w:tc>
          <w:tcPr>
            <w:tcW w:w="3038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출결을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관리하는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페이지</w:t>
            </w:r>
            <w:proofErr w:type="spellEnd"/>
          </w:p>
        </w:tc>
      </w:tr>
      <w:tr w:rsidR="00423612" w:rsidRPr="00FC6AC4" w:rsidTr="002C370A">
        <w:trPr>
          <w:trHeight w:val="31"/>
        </w:trPr>
        <w:tc>
          <w:tcPr>
            <w:tcW w:w="970" w:type="pct"/>
            <w:vAlign w:val="center"/>
          </w:tcPr>
          <w:p w:rsidR="00423612" w:rsidRPr="00FC6AC4" w:rsidRDefault="00423612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</w:t>
            </w:r>
            <w:proofErr w:type="spellEnd"/>
          </w:p>
        </w:tc>
        <w:tc>
          <w:tcPr>
            <w:tcW w:w="3038" w:type="pct"/>
            <w:vAlign w:val="center"/>
          </w:tcPr>
          <w:p w:rsidR="00423612" w:rsidRPr="00FC6AC4" w:rsidRDefault="00423612" w:rsidP="00423612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신청하는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페이지</w:t>
            </w:r>
            <w:proofErr w:type="spellEnd"/>
          </w:p>
        </w:tc>
      </w:tr>
    </w:tbl>
    <w:p w:rsidR="00000238" w:rsidRPr="00FC6AC4" w:rsidRDefault="002C370A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명세</w:t>
      </w:r>
    </w:p>
    <w:p w:rsidR="002C370A" w:rsidRPr="00FC6AC4" w:rsidRDefault="00FC6AC4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메인</w:t>
      </w:r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AF7C7D" w:rsidRPr="00FC6AC4" w:rsidRDefault="00423612" w:rsidP="00AF7C7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학생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강사</w:t>
      </w:r>
      <w:proofErr w:type="spellEnd"/>
      <w:r w:rsidR="00AF7C7D" w:rsidRPr="00FC6AC4">
        <w:rPr>
          <w:rFonts w:asciiTheme="minorHAnsi" w:eastAsiaTheme="minorHAnsi" w:hAnsiTheme="minorHAnsi" w:hint="eastAsia"/>
          <w:sz w:val="16"/>
          <w:szCs w:val="16"/>
        </w:rPr>
        <w:t xml:space="preserve">, </w:t>
      </w:r>
      <w:proofErr w:type="spellStart"/>
      <w:r w:rsidR="00AF7C7D" w:rsidRPr="00FC6AC4">
        <w:rPr>
          <w:rFonts w:asciiTheme="minorHAnsi" w:eastAsiaTheme="minorHAnsi" w:hAnsiTheme="minorHAnsi" w:hint="eastAsia"/>
          <w:sz w:val="16"/>
          <w:szCs w:val="16"/>
        </w:rPr>
        <w:t>관리자</w:t>
      </w:r>
      <w:proofErr w:type="spellEnd"/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2C370A" w:rsidRPr="00FC6AC4" w:rsidRDefault="00423612" w:rsidP="00FA3260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세션에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로그인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정보가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등록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되어야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FA3260"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="00FA3260"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5E423B" w:rsidRDefault="00FC6AC4" w:rsidP="005E423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로그인을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성공하면 메인 페이지로 이동한다.</w:t>
      </w:r>
    </w:p>
    <w:p w:rsidR="00FC6AC4" w:rsidRPr="00FC6AC4" w:rsidRDefault="00FC6AC4" w:rsidP="005E423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메인 페이지에서 </w:t>
      </w: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네비게이션바를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통해 각 페이지로 이동할 수 있다.</w:t>
      </w:r>
    </w:p>
    <w:p w:rsidR="002C370A" w:rsidRPr="00FC6AC4" w:rsidRDefault="00FC6AC4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회원 관리</w:t>
      </w:r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170665" w:rsidRPr="00FC6AC4" w:rsidRDefault="00170665" w:rsidP="0017066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비회원,</w:t>
      </w:r>
      <w:r w:rsidRPr="00FC6AC4">
        <w:rPr>
          <w:rFonts w:asciiTheme="minorHAnsi" w:eastAsiaTheme="minorHAnsi" w:hAnsiTheme="minorHAnsi"/>
          <w:sz w:val="16"/>
          <w:szCs w:val="16"/>
          <w:lang w:eastAsia="ko-KR"/>
        </w:rPr>
        <w:t xml:space="preserve"> </w:t>
      </w:r>
      <w:r w:rsid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학생, 강사, 관리자</w:t>
      </w:r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FA5C6D" w:rsidRDefault="00FC6AC4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  <w:lang w:eastAsia="ko-KR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회원 가입을 했더라도 승인이 안된 경우 비회원으로 취급한다.</w:t>
      </w:r>
    </w:p>
    <w:p w:rsidR="00FC6AC4" w:rsidRDefault="00FC6AC4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  <w:lang w:eastAsia="ko-KR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학생 로그인시 회원가입과 승인이 완료된 회원이어야 한다.</w:t>
      </w:r>
    </w:p>
    <w:p w:rsidR="00FC6AC4" w:rsidRDefault="00FC6AC4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  <w:lang w:eastAsia="ko-KR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강사 로그인시 강사 등록이 완료된 회원이어야 한다.</w:t>
      </w:r>
    </w:p>
    <w:p w:rsidR="00FC6AC4" w:rsidRPr="00FC6AC4" w:rsidRDefault="00FC6AC4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  <w:lang w:eastAsia="ko-KR"/>
        </w:rPr>
      </w:pP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로그아웃시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세션에 로그인 정보가 담겨있어야 한다.</w:t>
      </w:r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101623" w:rsidRDefault="00FC6AC4" w:rsidP="001016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  <w:lang w:eastAsia="ko-KR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회원가입, 로그인/</w:t>
      </w: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로그아웃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, 비밀번호 초기화를 할 수 있다.</w:t>
      </w:r>
    </w:p>
    <w:p w:rsidR="00FC6AC4" w:rsidRPr="00FC6AC4" w:rsidRDefault="00FC6AC4" w:rsidP="001016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  <w:lang w:eastAsia="ko-KR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로그인 후에 관리자의 경우 강사등록, 회원가입 승인, 회원정보 수정, 신고내역 조회를 할 수 있다.</w:t>
      </w:r>
    </w:p>
    <w:p w:rsidR="002C370A" w:rsidRPr="00FC6AC4" w:rsidRDefault="00FC6AC4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게시판</w:t>
      </w:r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170665" w:rsidRPr="00FC6AC4" w:rsidRDefault="00FC6AC4" w:rsidP="0017066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학생, 강사, 관리자</w:t>
      </w:r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FC6AC4" w:rsidRDefault="00FC6AC4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메인 페이지에서 접근이 가능하다.</w:t>
      </w:r>
    </w:p>
    <w:p w:rsidR="002C370A" w:rsidRPr="00FC6AC4" w:rsidRDefault="00FC6AC4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로그인이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되어 있어야 한다</w:t>
      </w:r>
      <w:proofErr w:type="gram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  <w:r w:rsidR="005E423B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  <w:proofErr w:type="gramEnd"/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101623" w:rsidRPr="00FC6AC4" w:rsidRDefault="00FC6AC4" w:rsidP="001016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  <w:lang w:eastAsia="ko-KR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lastRenderedPageBreak/>
        <w:t>게시판 작성, 수정, 조회, 삭제를 할 수 있다.</w:t>
      </w:r>
      <w:r w:rsidR="00101623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</w:p>
    <w:p w:rsidR="002C370A" w:rsidRPr="00FC6AC4" w:rsidRDefault="00FC6AC4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과정 관리</w:t>
      </w:r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170665" w:rsidRPr="00FC6AC4" w:rsidRDefault="00FC6AC4" w:rsidP="0017066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관리자</w:t>
      </w:r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FA5C6D" w:rsidRDefault="00FC6AC4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관리자만 접근 가능하다.</w:t>
      </w:r>
    </w:p>
    <w:p w:rsidR="00FC6AC4" w:rsidRPr="00FC6AC4" w:rsidRDefault="00FC6AC4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메인 페이지에서 접근이 가능하다.</w:t>
      </w:r>
    </w:p>
    <w:p w:rsidR="002C370A" w:rsidRPr="00FC6AC4" w:rsidRDefault="002C370A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FC6AC4" w:rsidRDefault="00FC6AC4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과정을 조회, 등록, 수정이 가능하다.</w:t>
      </w:r>
    </w:p>
    <w:p w:rsidR="00FC6AC4" w:rsidRPr="00FC6AC4" w:rsidRDefault="00FC6AC4" w:rsidP="00FC6AC4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과제 관리</w:t>
      </w:r>
    </w:p>
    <w:p w:rsidR="00FC6AC4" w:rsidRPr="00FC6AC4" w:rsidRDefault="00FC6AC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FC6AC4" w:rsidRPr="00FC6AC4" w:rsidRDefault="00FC6AC4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강사, 학생</w:t>
      </w:r>
    </w:p>
    <w:p w:rsidR="00FC6AC4" w:rsidRPr="00FC6AC4" w:rsidRDefault="00FC6AC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FC6AC4" w:rsidRDefault="00FC6AC4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강사와 학생만 접근</w:t>
      </w:r>
      <w:r w:rsidR="00AD782E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가능하다.</w:t>
      </w:r>
    </w:p>
    <w:p w:rsidR="00AD782E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메인 페이지에서 접근이 가능하다.</w:t>
      </w:r>
    </w:p>
    <w:p w:rsidR="00AD782E" w:rsidRPr="00FC6AC4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과정이 있어야 접근이 가능하다</w:t>
      </w:r>
    </w:p>
    <w:p w:rsidR="00FC6AC4" w:rsidRPr="00FC6AC4" w:rsidRDefault="00FC6AC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FC6AC4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강사는 과제를 조회, 등록만 가능하다</w:t>
      </w:r>
    </w:p>
    <w:p w:rsidR="00AD782E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학생은 과제를 제출 할 수 있다.</w:t>
      </w:r>
    </w:p>
    <w:p w:rsidR="00AD782E" w:rsidRPr="00FC6AC4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학생과 강사는 성적 조회가 가능하다.</w:t>
      </w:r>
    </w:p>
    <w:p w:rsidR="00FC6AC4" w:rsidRPr="00FC6AC4" w:rsidRDefault="00FC6AC4" w:rsidP="00FC6AC4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출결 관리</w:t>
      </w:r>
    </w:p>
    <w:p w:rsidR="00FC6AC4" w:rsidRPr="00FC6AC4" w:rsidRDefault="00FC6AC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FC6AC4" w:rsidRPr="00FC6AC4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강사, 학생</w:t>
      </w:r>
    </w:p>
    <w:p w:rsidR="00FC6AC4" w:rsidRPr="00FC6AC4" w:rsidRDefault="00FC6AC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FC6AC4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학생은 출결관리 </w:t>
      </w: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application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을 가지고 </w:t>
      </w: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있어야한다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</w:p>
    <w:p w:rsidR="00AD782E" w:rsidRPr="00FC6AC4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과정이 있어야 접근이 가능하다.</w:t>
      </w:r>
    </w:p>
    <w:p w:rsidR="00FC6AC4" w:rsidRPr="00FC6AC4" w:rsidRDefault="00FC6AC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FC6AC4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비콘을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사용해 출석을 할 수 있다.</w:t>
      </w:r>
    </w:p>
    <w:p w:rsidR="00AD782E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강사는 학생의 출결을 조회 할 수 있다.</w:t>
      </w:r>
    </w:p>
    <w:p w:rsidR="00AD782E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학생은 자신의 출결을 조회 할 수 있다.</w:t>
      </w:r>
    </w:p>
    <w:p w:rsidR="00FC6AC4" w:rsidRPr="00FC6AC4" w:rsidRDefault="00FC6AC4" w:rsidP="00FC6AC4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결석 신청</w:t>
      </w:r>
    </w:p>
    <w:p w:rsidR="00FC6AC4" w:rsidRPr="00FC6AC4" w:rsidRDefault="00FC6AC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FC6AC4" w:rsidRPr="00FC6AC4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학생, 강사, 관리자</w:t>
      </w:r>
    </w:p>
    <w:p w:rsidR="00FC6AC4" w:rsidRPr="00FC6AC4" w:rsidRDefault="00FC6AC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FC6AC4" w:rsidRPr="00FC6AC4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과정이 있어</w:t>
      </w:r>
      <w:r>
        <w:rPr>
          <w:rFonts w:asciiTheme="minorHAnsi" w:eastAsiaTheme="minorHAnsi" w:hAnsiTheme="minorHAnsi" w:hint="eastAsia"/>
          <w:sz w:val="16"/>
          <w:szCs w:val="16"/>
        </w:rPr>
        <w:t>야</w:t>
      </w: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접근이 </w:t>
      </w: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가능하</w:t>
      </w:r>
      <w:proofErr w:type="spellEnd"/>
      <w:r>
        <w:rPr>
          <w:rFonts w:asciiTheme="minorHAnsi" w:eastAsiaTheme="minorHAnsi" w:hAnsiTheme="minorHAnsi" w:hint="eastAsia"/>
          <w:sz w:val="16"/>
          <w:szCs w:val="16"/>
        </w:rPr>
        <w:t>다</w:t>
      </w: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</w:p>
    <w:p w:rsidR="00FC6AC4" w:rsidRPr="00FC6AC4" w:rsidRDefault="00FC6AC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AD782E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학생은 결석을 신청, 조회</w:t>
      </w:r>
      <w:r>
        <w:rPr>
          <w:rFonts w:asciiTheme="minorHAnsi" w:eastAsiaTheme="minorHAnsi" w:hAnsiTheme="minorHAnsi" w:hint="eastAsia"/>
          <w:sz w:val="16"/>
          <w:szCs w:val="16"/>
        </w:rPr>
        <w:t>가</w:t>
      </w: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가능하</w:t>
      </w:r>
      <w:proofErr w:type="spellEnd"/>
      <w:r>
        <w:rPr>
          <w:rFonts w:asciiTheme="minorHAnsi" w:eastAsiaTheme="minorHAnsi" w:hAnsiTheme="minorHAnsi" w:hint="eastAsia"/>
          <w:sz w:val="16"/>
          <w:szCs w:val="16"/>
        </w:rPr>
        <w:t>다</w:t>
      </w:r>
    </w:p>
    <w:p w:rsidR="00FC6AC4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강사, 관리자는 학생의 결석 신청 사항을 조회</w:t>
      </w:r>
      <w:proofErr w:type="spellStart"/>
      <w:r>
        <w:rPr>
          <w:rFonts w:asciiTheme="minorHAnsi" w:eastAsiaTheme="minorHAnsi" w:hAnsiTheme="minorHAnsi" w:hint="eastAsia"/>
          <w:sz w:val="16"/>
          <w:szCs w:val="16"/>
        </w:rPr>
        <w:t>하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거나 수리할 수 있다.</w:t>
      </w:r>
    </w:p>
    <w:p w:rsidR="00FC6AC4" w:rsidRPr="00AD782E" w:rsidRDefault="00AD782E" w:rsidP="00FC6AC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AD782E">
        <w:rPr>
          <w:rFonts w:asciiTheme="minorHAnsi" w:eastAsiaTheme="minorHAnsi" w:hAnsiTheme="minorHAnsi" w:hint="eastAsia"/>
          <w:sz w:val="16"/>
          <w:szCs w:val="16"/>
          <w:lang w:eastAsia="ko-KR"/>
        </w:rPr>
        <w:t>강사, 관리자는 사인 이미지를 등록 할 수 있다.</w:t>
      </w:r>
    </w:p>
    <w:p w:rsidR="00101623" w:rsidRPr="00FC6AC4" w:rsidRDefault="000F3981">
      <w:pPr>
        <w:widowControl/>
        <w:wordWrap/>
        <w:jc w:val="left"/>
        <w:rPr>
          <w:rFonts w:asciiTheme="minorHAnsi" w:eastAsiaTheme="minorHAnsi" w:hAnsiTheme="minorHAnsi" w:cs="Times New Roman"/>
          <w:sz w:val="16"/>
          <w:szCs w:val="16"/>
          <w:lang w:val="x-none" w:eastAsia="x-none"/>
        </w:rPr>
      </w:pPr>
      <w:r w:rsidRPr="00FC6AC4">
        <w:rPr>
          <w:rFonts w:asciiTheme="minorHAnsi" w:eastAsiaTheme="minorHAnsi" w:hAnsiTheme="minorHAnsi" w:cs="Times New Roman"/>
          <w:sz w:val="16"/>
          <w:szCs w:val="16"/>
          <w:lang w:val="x-none" w:eastAsia="x-none"/>
        </w:rPr>
        <w:br w:type="page"/>
      </w:r>
    </w:p>
    <w:p w:rsidR="00402B4F" w:rsidRPr="00FC6AC4" w:rsidRDefault="00945C2C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lastRenderedPageBreak/>
        <w:t>회원 관리</w:t>
      </w:r>
    </w:p>
    <w:p w:rsidR="00402B4F" w:rsidRPr="00FC6AC4" w:rsidRDefault="00402B4F" w:rsidP="00FC6AC4">
      <w:pPr>
        <w:pStyle w:val="3"/>
        <w:numPr>
          <w:ilvl w:val="2"/>
          <w:numId w:val="12"/>
        </w:numPr>
        <w:tabs>
          <w:tab w:val="left" w:pos="1843"/>
        </w:tabs>
        <w:spacing w:before="120"/>
        <w:ind w:leftChars="354" w:left="935" w:hangingChars="142" w:hanging="227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D4326B" w:rsidRPr="00FC6AC4" w:rsidTr="002E5BBE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D4326B" w:rsidRPr="00FC6AC4" w:rsidRDefault="00945C2C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b/>
                <w:noProof/>
                <w:sz w:val="16"/>
                <w:szCs w:val="16"/>
                <w:lang w:val="en-US" w:eastAsia="ko-KR"/>
              </w:rPr>
              <w:drawing>
                <wp:inline distT="0" distB="0" distL="0" distR="0" wp14:anchorId="059390B0" wp14:editId="092262AB">
                  <wp:extent cx="4829849" cy="5534798"/>
                  <wp:effectExtent l="0" t="0" r="8890" b="889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유스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553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53ED" w:rsidRPr="00FC6AC4" w:rsidRDefault="00402B4F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액터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953ED" w:rsidRPr="00FC6AC4" w:rsidTr="00EF37D8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953ED" w:rsidRPr="00FC6AC4" w:rsidRDefault="002953ED" w:rsidP="00EF37D8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953ED" w:rsidRPr="00FC6AC4" w:rsidRDefault="002953ED" w:rsidP="00EF37D8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953ED" w:rsidRPr="00FC6AC4" w:rsidRDefault="002953ED" w:rsidP="00EF37D8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4D6A61" w:rsidRPr="00FC6AC4" w:rsidTr="00FC6AC4">
        <w:trPr>
          <w:trHeight w:val="31"/>
        </w:trPr>
        <w:tc>
          <w:tcPr>
            <w:tcW w:w="970" w:type="pct"/>
          </w:tcPr>
          <w:p w:rsidR="004D6A61" w:rsidRPr="00FC6AC4" w:rsidRDefault="004D6A61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LP_AC_2</w:t>
            </w:r>
          </w:p>
        </w:tc>
        <w:tc>
          <w:tcPr>
            <w:tcW w:w="671" w:type="pct"/>
            <w:vAlign w:val="center"/>
          </w:tcPr>
          <w:p w:rsidR="004D6A61" w:rsidRPr="00FC6AC4" w:rsidRDefault="00F03469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비회원</w:t>
            </w:r>
          </w:p>
        </w:tc>
        <w:tc>
          <w:tcPr>
            <w:tcW w:w="3359" w:type="pct"/>
            <w:vAlign w:val="center"/>
          </w:tcPr>
          <w:p w:rsidR="004D6A61" w:rsidRPr="00FC6AC4" w:rsidRDefault="00F03469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가입을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하지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않은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되지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않은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F03469" w:rsidRPr="00FC6AC4" w:rsidTr="00FC6AC4">
        <w:trPr>
          <w:trHeight w:val="31"/>
        </w:trPr>
        <w:tc>
          <w:tcPr>
            <w:tcW w:w="970" w:type="pct"/>
          </w:tcPr>
          <w:p w:rsidR="00F03469" w:rsidRPr="00FC6AC4" w:rsidRDefault="00F03469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LP_AC_3</w:t>
            </w:r>
          </w:p>
        </w:tc>
        <w:tc>
          <w:tcPr>
            <w:tcW w:w="671" w:type="pct"/>
            <w:vAlign w:val="center"/>
          </w:tcPr>
          <w:p w:rsidR="00F03469" w:rsidRPr="00FC6AC4" w:rsidRDefault="00F03469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</w:t>
            </w:r>
            <w:proofErr w:type="spellEnd"/>
          </w:p>
        </w:tc>
        <w:tc>
          <w:tcPr>
            <w:tcW w:w="3359" w:type="pct"/>
            <w:vAlign w:val="center"/>
          </w:tcPr>
          <w:p w:rsidR="00F03469" w:rsidRPr="00FC6AC4" w:rsidRDefault="00F03469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아니면서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완료된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F03469" w:rsidRPr="00FC6AC4" w:rsidTr="00FC6AC4">
        <w:trPr>
          <w:trHeight w:val="31"/>
        </w:trPr>
        <w:tc>
          <w:tcPr>
            <w:tcW w:w="970" w:type="pct"/>
          </w:tcPr>
          <w:p w:rsidR="00F03469" w:rsidRPr="00FC6AC4" w:rsidRDefault="00F03469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LP_AC_4</w:t>
            </w:r>
          </w:p>
        </w:tc>
        <w:tc>
          <w:tcPr>
            <w:tcW w:w="671" w:type="pct"/>
            <w:vAlign w:val="center"/>
          </w:tcPr>
          <w:p w:rsidR="00F03469" w:rsidRPr="00FC6AC4" w:rsidRDefault="00F03469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</w:t>
            </w:r>
            <w:proofErr w:type="spellEnd"/>
          </w:p>
        </w:tc>
        <w:tc>
          <w:tcPr>
            <w:tcW w:w="3359" w:type="pct"/>
            <w:vAlign w:val="center"/>
          </w:tcPr>
          <w:p w:rsidR="00F03469" w:rsidRPr="00FC6AC4" w:rsidRDefault="00F03469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아니면서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등록이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완료된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F03469" w:rsidRPr="00FC6AC4" w:rsidTr="00FC6AC4">
        <w:trPr>
          <w:trHeight w:val="31"/>
        </w:trPr>
        <w:tc>
          <w:tcPr>
            <w:tcW w:w="970" w:type="pct"/>
          </w:tcPr>
          <w:p w:rsidR="00F03469" w:rsidRPr="00FC6AC4" w:rsidRDefault="00F03469" w:rsidP="00EF37D8">
            <w:pPr>
              <w:jc w:val="center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</w:tc>
        <w:tc>
          <w:tcPr>
            <w:tcW w:w="671" w:type="pct"/>
            <w:vAlign w:val="center"/>
          </w:tcPr>
          <w:p w:rsidR="00F03469" w:rsidRPr="00FC6AC4" w:rsidRDefault="00F03469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</w:t>
            </w:r>
            <w:proofErr w:type="spellEnd"/>
          </w:p>
        </w:tc>
        <w:tc>
          <w:tcPr>
            <w:tcW w:w="3359" w:type="pct"/>
            <w:vAlign w:val="center"/>
          </w:tcPr>
          <w:p w:rsidR="00F03469" w:rsidRPr="00FC6AC4" w:rsidRDefault="00F03469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</w:tbl>
    <w:p w:rsidR="00402B4F" w:rsidRPr="00FC6AC4" w:rsidRDefault="00402B4F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2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3"/>
        <w:gridCol w:w="1925"/>
        <w:gridCol w:w="5896"/>
      </w:tblGrid>
      <w:tr w:rsidR="004A69B2" w:rsidRPr="00FC6AC4" w:rsidTr="00870284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402B4F" w:rsidRPr="00FC6AC4" w:rsidRDefault="00402B4F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lastRenderedPageBreak/>
              <w:t>유스케이스ID</w:t>
            </w:r>
            <w:proofErr w:type="spellEnd"/>
          </w:p>
        </w:tc>
        <w:tc>
          <w:tcPr>
            <w:tcW w:w="992" w:type="pct"/>
            <w:shd w:val="clear" w:color="auto" w:fill="D9E2F3" w:themeFill="accent5" w:themeFillTint="33"/>
            <w:vAlign w:val="center"/>
          </w:tcPr>
          <w:p w:rsidR="00402B4F" w:rsidRPr="00FC6AC4" w:rsidRDefault="00402B4F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유스케이스명</w:t>
            </w:r>
            <w:proofErr w:type="spellEnd"/>
          </w:p>
        </w:tc>
        <w:tc>
          <w:tcPr>
            <w:tcW w:w="3038" w:type="pct"/>
            <w:shd w:val="clear" w:color="auto" w:fill="D9E2F3" w:themeFill="accent5" w:themeFillTint="33"/>
            <w:vAlign w:val="center"/>
          </w:tcPr>
          <w:p w:rsidR="00402B4F" w:rsidRPr="00FC6AC4" w:rsidRDefault="00402B4F" w:rsidP="00B7123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402B4F" w:rsidRPr="00FC6AC4" w:rsidTr="00870284">
        <w:trPr>
          <w:trHeight w:val="31"/>
        </w:trPr>
        <w:tc>
          <w:tcPr>
            <w:tcW w:w="970" w:type="pct"/>
            <w:vAlign w:val="center"/>
          </w:tcPr>
          <w:p w:rsidR="00402B4F" w:rsidRPr="00FC6AC4" w:rsidRDefault="003F425F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_2_1</w:t>
            </w:r>
          </w:p>
        </w:tc>
        <w:tc>
          <w:tcPr>
            <w:tcW w:w="992" w:type="pct"/>
            <w:vAlign w:val="center"/>
          </w:tcPr>
          <w:p w:rsidR="00402B4F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회원 가입</w:t>
            </w:r>
          </w:p>
        </w:tc>
        <w:tc>
          <w:tcPr>
            <w:tcW w:w="3038" w:type="pct"/>
            <w:vAlign w:val="center"/>
          </w:tcPr>
          <w:p w:rsidR="00402B4F" w:rsidRPr="00FC6AC4" w:rsidRDefault="00B7123E" w:rsidP="00B7123E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일반 회원가입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  <w:t>, AP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I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  <w:t xml:space="preserve"> 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회원가입</w:t>
            </w:r>
          </w:p>
        </w:tc>
      </w:tr>
      <w:tr w:rsidR="00402B4F" w:rsidRPr="00FC6AC4" w:rsidTr="00870284">
        <w:trPr>
          <w:trHeight w:val="31"/>
        </w:trPr>
        <w:tc>
          <w:tcPr>
            <w:tcW w:w="970" w:type="pct"/>
            <w:vAlign w:val="center"/>
          </w:tcPr>
          <w:p w:rsidR="00402B4F" w:rsidRPr="00FC6AC4" w:rsidRDefault="003F425F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_2_2</w:t>
            </w:r>
          </w:p>
        </w:tc>
        <w:tc>
          <w:tcPr>
            <w:tcW w:w="992" w:type="pct"/>
            <w:vAlign w:val="center"/>
          </w:tcPr>
          <w:p w:rsidR="00402B4F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로그인/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로그아웃</w:t>
            </w:r>
            <w:proofErr w:type="spellEnd"/>
          </w:p>
        </w:tc>
        <w:tc>
          <w:tcPr>
            <w:tcW w:w="3038" w:type="pct"/>
            <w:vAlign w:val="center"/>
          </w:tcPr>
          <w:p w:rsidR="00402B4F" w:rsidRPr="00FC6AC4" w:rsidRDefault="00B7123E" w:rsidP="00B7123E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일반/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관리자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 xml:space="preserve"> 로그인/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로그아웃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,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  <w:t xml:space="preserve"> 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API 로그인/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로그아웃</w:t>
            </w:r>
            <w:proofErr w:type="spellEnd"/>
          </w:p>
        </w:tc>
      </w:tr>
      <w:tr w:rsidR="00402B4F" w:rsidRPr="00FC6AC4" w:rsidTr="00870284">
        <w:trPr>
          <w:trHeight w:val="31"/>
        </w:trPr>
        <w:tc>
          <w:tcPr>
            <w:tcW w:w="970" w:type="pct"/>
            <w:vAlign w:val="center"/>
          </w:tcPr>
          <w:p w:rsidR="00402B4F" w:rsidRPr="00FC6AC4" w:rsidRDefault="003F425F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_2_3</w:t>
            </w:r>
          </w:p>
        </w:tc>
        <w:tc>
          <w:tcPr>
            <w:tcW w:w="992" w:type="pct"/>
            <w:vAlign w:val="center"/>
          </w:tcPr>
          <w:p w:rsidR="00402B4F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비밀번호 초기화</w:t>
            </w:r>
          </w:p>
        </w:tc>
        <w:tc>
          <w:tcPr>
            <w:tcW w:w="3038" w:type="pct"/>
            <w:vAlign w:val="center"/>
          </w:tcPr>
          <w:p w:rsidR="00402B4F" w:rsidRPr="00FC6AC4" w:rsidRDefault="00B7123E" w:rsidP="00DD4000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일반 회원가입 사용자의 비밀번호 찾기</w:t>
            </w:r>
          </w:p>
        </w:tc>
      </w:tr>
      <w:tr w:rsidR="00402B4F" w:rsidRPr="00FC6AC4" w:rsidTr="00870284">
        <w:trPr>
          <w:trHeight w:val="31"/>
        </w:trPr>
        <w:tc>
          <w:tcPr>
            <w:tcW w:w="970" w:type="pct"/>
            <w:vAlign w:val="center"/>
          </w:tcPr>
          <w:p w:rsidR="00402B4F" w:rsidRPr="00FC6AC4" w:rsidRDefault="003F425F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_2_5</w:t>
            </w:r>
          </w:p>
        </w:tc>
        <w:tc>
          <w:tcPr>
            <w:tcW w:w="992" w:type="pct"/>
            <w:vAlign w:val="center"/>
          </w:tcPr>
          <w:p w:rsidR="00402B4F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강사 등록</w:t>
            </w:r>
          </w:p>
        </w:tc>
        <w:tc>
          <w:tcPr>
            <w:tcW w:w="3038" w:type="pct"/>
            <w:vAlign w:val="center"/>
          </w:tcPr>
          <w:p w:rsidR="00402B4F" w:rsidRPr="00FC6AC4" w:rsidRDefault="003E6636" w:rsidP="00B7123E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개인 정보 변경(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)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  <w:t xml:space="preserve">, 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사용자 작성권한 변경(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관리자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)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  <w:t xml:space="preserve">, 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회원 탈퇴</w:t>
            </w:r>
          </w:p>
        </w:tc>
      </w:tr>
      <w:tr w:rsidR="00F03469" w:rsidRPr="00FC6AC4" w:rsidTr="00870284">
        <w:trPr>
          <w:trHeight w:val="31"/>
        </w:trPr>
        <w:tc>
          <w:tcPr>
            <w:tcW w:w="970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회원가입 승인</w:t>
            </w:r>
          </w:p>
        </w:tc>
        <w:tc>
          <w:tcPr>
            <w:tcW w:w="3038" w:type="pct"/>
            <w:vAlign w:val="center"/>
          </w:tcPr>
          <w:p w:rsidR="00F03469" w:rsidRPr="00FC6AC4" w:rsidRDefault="00F03469" w:rsidP="00B7123E">
            <w:pPr>
              <w:pStyle w:val="a5"/>
              <w:ind w:leftChars="0" w:left="0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가입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신청을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승인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/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비승인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할 수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있는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기능</w:t>
            </w:r>
            <w:proofErr w:type="spellEnd"/>
          </w:p>
        </w:tc>
      </w:tr>
      <w:tr w:rsidR="00F03469" w:rsidRPr="00FC6AC4" w:rsidTr="00870284">
        <w:trPr>
          <w:trHeight w:val="31"/>
        </w:trPr>
        <w:tc>
          <w:tcPr>
            <w:tcW w:w="970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회원정보 수정</w:t>
            </w:r>
          </w:p>
        </w:tc>
        <w:tc>
          <w:tcPr>
            <w:tcW w:w="3038" w:type="pct"/>
            <w:vAlign w:val="center"/>
          </w:tcPr>
          <w:p w:rsidR="00F03469" w:rsidRPr="00FC6AC4" w:rsidRDefault="00AD782E" w:rsidP="00B7123E">
            <w:pPr>
              <w:pStyle w:val="a5"/>
              <w:ind w:leftChars="0" w:left="0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회원 본인의 정보를 수정 할 수 있는 기능</w:t>
            </w:r>
          </w:p>
        </w:tc>
      </w:tr>
      <w:tr w:rsidR="00F03469" w:rsidRPr="00FC6AC4" w:rsidTr="00870284">
        <w:trPr>
          <w:trHeight w:val="31"/>
        </w:trPr>
        <w:tc>
          <w:tcPr>
            <w:tcW w:w="970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신고내역 조회</w:t>
            </w:r>
          </w:p>
        </w:tc>
        <w:tc>
          <w:tcPr>
            <w:tcW w:w="3038" w:type="pct"/>
            <w:vAlign w:val="center"/>
          </w:tcPr>
          <w:p w:rsidR="00F03469" w:rsidRPr="00FC6AC4" w:rsidRDefault="00F03469" w:rsidP="00B7123E">
            <w:pPr>
              <w:pStyle w:val="a5"/>
              <w:ind w:leftChars="0" w:left="0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게시판에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있는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신고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글들을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따로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모아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조회할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수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있는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기능</w:t>
            </w:r>
            <w:proofErr w:type="spellEnd"/>
          </w:p>
        </w:tc>
      </w:tr>
      <w:tr w:rsidR="00F03469" w:rsidRPr="00FC6AC4" w:rsidTr="00870284">
        <w:trPr>
          <w:trHeight w:val="31"/>
        </w:trPr>
        <w:tc>
          <w:tcPr>
            <w:tcW w:w="970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전체회원 조회</w:t>
            </w:r>
          </w:p>
        </w:tc>
        <w:tc>
          <w:tcPr>
            <w:tcW w:w="3038" w:type="pct"/>
            <w:vAlign w:val="center"/>
          </w:tcPr>
          <w:p w:rsidR="00F03469" w:rsidRPr="00FC6AC4" w:rsidRDefault="00F03469" w:rsidP="00B7123E">
            <w:pPr>
              <w:pStyle w:val="a5"/>
              <w:ind w:leftChars="0" w:left="0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전체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회원을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조회할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수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있는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기능</w:t>
            </w:r>
            <w:proofErr w:type="spellEnd"/>
          </w:p>
        </w:tc>
      </w:tr>
      <w:tr w:rsidR="00F03469" w:rsidRPr="00FC6AC4" w:rsidTr="00870284">
        <w:trPr>
          <w:trHeight w:val="31"/>
        </w:trPr>
        <w:tc>
          <w:tcPr>
            <w:tcW w:w="970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자기 과정 수강중인 학생 조회</w:t>
            </w:r>
          </w:p>
        </w:tc>
        <w:tc>
          <w:tcPr>
            <w:tcW w:w="3038" w:type="pct"/>
            <w:vAlign w:val="center"/>
          </w:tcPr>
          <w:p w:rsidR="00F03469" w:rsidRPr="00FC6AC4" w:rsidRDefault="00F03469" w:rsidP="00B7123E">
            <w:pPr>
              <w:pStyle w:val="a5"/>
              <w:ind w:leftChars="0" w:left="0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강사가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자신의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과정을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수강중인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학생을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조회할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수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있는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기능</w:t>
            </w:r>
            <w:proofErr w:type="spellEnd"/>
          </w:p>
        </w:tc>
      </w:tr>
      <w:tr w:rsidR="00F03469" w:rsidRPr="00FC6AC4" w:rsidTr="00870284">
        <w:trPr>
          <w:trHeight w:val="31"/>
        </w:trPr>
        <w:tc>
          <w:tcPr>
            <w:tcW w:w="970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F03469" w:rsidRPr="00FC6AC4" w:rsidRDefault="00F03469" w:rsidP="0081554D">
            <w:pPr>
              <w:pStyle w:val="a5"/>
              <w:ind w:leftChars="0" w:left="0"/>
              <w:jc w:val="center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자기 과정에 포함된 과목 조회</w:t>
            </w:r>
          </w:p>
        </w:tc>
        <w:tc>
          <w:tcPr>
            <w:tcW w:w="3038" w:type="pct"/>
            <w:vAlign w:val="center"/>
          </w:tcPr>
          <w:p w:rsidR="00F03469" w:rsidRPr="00FC6AC4" w:rsidRDefault="00F03469" w:rsidP="00B7123E">
            <w:pPr>
              <w:pStyle w:val="a5"/>
              <w:ind w:leftChars="0" w:left="0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강사가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현재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자신의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과정에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포함된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과목을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조회할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수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있는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기능</w:t>
            </w:r>
            <w:proofErr w:type="spellEnd"/>
          </w:p>
        </w:tc>
      </w:tr>
    </w:tbl>
    <w:p w:rsidR="0081554D" w:rsidRPr="00FC6AC4" w:rsidRDefault="00402B4F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명세</w:t>
      </w:r>
    </w:p>
    <w:p w:rsidR="00402B4F" w:rsidRPr="00FC6AC4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회원가입</w:t>
      </w:r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402B4F" w:rsidRPr="00FC6AC4" w:rsidRDefault="00F44680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비회원</w:t>
      </w:r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F44680" w:rsidRPr="00FC6AC4" w:rsidRDefault="00AD782E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해당 없음</w:t>
      </w:r>
      <w:r w:rsidR="003E6636"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402B4F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사용자는 회원가입 버튼을 통해 자신이 사용할 계정을 생성할 수 있다</w:t>
      </w:r>
      <w:proofErr w:type="gram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.(</w:t>
      </w:r>
      <w:proofErr w:type="spellStart"/>
      <w:proofErr w:type="gram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다만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, 계정이 활성화 되려면 관리자의 승인을 받아야 한다)</w:t>
      </w:r>
    </w:p>
    <w:p w:rsidR="00AD782E" w:rsidRPr="00AD782E" w:rsidRDefault="00AD782E" w:rsidP="00AD782E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로그인/로그아웃</w:t>
      </w:r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402B4F" w:rsidRPr="00FC6AC4" w:rsidRDefault="00AD782E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학생, 강사, 관리자</w:t>
      </w:r>
      <w:bookmarkStart w:id="1" w:name="_GoBack"/>
      <w:bookmarkEnd w:id="1"/>
    </w:p>
    <w:p w:rsidR="003E6636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</w:t>
      </w:r>
      <w:r w:rsidR="003E6636" w:rsidRPr="00FC6AC4">
        <w:rPr>
          <w:rFonts w:asciiTheme="minorHAnsi" w:eastAsiaTheme="minorHAnsi" w:hAnsiTheme="minorHAnsi" w:hint="eastAsia"/>
          <w:b w:val="0"/>
          <w:sz w:val="16"/>
          <w:szCs w:val="16"/>
        </w:rPr>
        <w:t>건</w:t>
      </w:r>
    </w:p>
    <w:p w:rsidR="00402B4F" w:rsidRDefault="00F3189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학생의 경우 회원가입 신청을 한 후, 관리자로부터 회원가입 신청 승인을 받은 상태인 회원만 </w:t>
      </w: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로그인이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가능하다.</w:t>
      </w:r>
    </w:p>
    <w:p w:rsidR="00F31898" w:rsidRPr="00FC6AC4" w:rsidRDefault="00F3189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로그아웃 시 세션에 로그인 정보가 담겨 있어야 한다.</w:t>
      </w:r>
    </w:p>
    <w:p w:rsidR="003E6636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402B4F" w:rsidRDefault="00F3189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사용자는 아이디, 비밀번호를 입력한 후 로그인 버튼을 클릭하여 </w:t>
      </w:r>
      <w:proofErr w:type="spellStart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메인페이지로</w:t>
      </w:r>
      <w:proofErr w:type="spellEnd"/>
      <w:r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이동할 수 있다.</w:t>
      </w:r>
    </w:p>
    <w:p w:rsidR="00F31898" w:rsidRDefault="00F3189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로그인 할 시에 학생, 강사, 관리자 중 하나를 선택해서 로그인 할 수 있다.</w:t>
      </w:r>
    </w:p>
    <w:p w:rsidR="00F31898" w:rsidRPr="00FC6AC4" w:rsidRDefault="00F3189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  <w:lang w:eastAsia="ko-KR"/>
        </w:rPr>
        <w:t>각 회원이 가진 권한이 세션에 담기게 된다. (S,T,A)</w:t>
      </w:r>
    </w:p>
    <w:p w:rsidR="00402B4F" w:rsidRPr="00FC6AC4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비밀번호 </w:t>
      </w:r>
      <w:r w:rsidR="00AD782E">
        <w:rPr>
          <w:rFonts w:asciiTheme="minorHAnsi" w:eastAsiaTheme="minorHAnsi" w:hAnsiTheme="minorHAnsi" w:hint="eastAsia"/>
          <w:sz w:val="16"/>
          <w:szCs w:val="16"/>
        </w:rPr>
        <w:t>초기화</w:t>
      </w:r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lastRenderedPageBreak/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402B4F" w:rsidRPr="00FC6AC4" w:rsidRDefault="0082375B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</w:t>
      </w:r>
      <w:proofErr w:type="spellStart"/>
      <w:r w:rsidR="003E6636"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402B4F" w:rsidRPr="00FC6AC4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중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일반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회원이어야한다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3E6636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3E6636" w:rsidRPr="00FC6AC4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일반회원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비밀번호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 w:rsidR="00B436FF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변경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메일을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>받을</w:t>
      </w:r>
      <w:proofErr w:type="spellEnd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 xml:space="preserve"> 수 </w:t>
      </w:r>
      <w:proofErr w:type="spellStart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>있다</w:t>
      </w:r>
      <w:proofErr w:type="spellEnd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402B4F" w:rsidRPr="00FC6AC4" w:rsidRDefault="00AD782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강사 등록</w:t>
      </w:r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402B4F" w:rsidRPr="00FC6AC4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</w:t>
      </w:r>
      <w:proofErr w:type="spellEnd"/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402B4F" w:rsidRPr="00FC6AC4" w:rsidRDefault="00E5170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="003E6636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3E6636"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="003E6636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3E6636" w:rsidRPr="00FC6AC4">
        <w:rPr>
          <w:rFonts w:asciiTheme="minorHAnsi" w:eastAsiaTheme="minorHAnsi" w:hAnsiTheme="minorHAnsi" w:hint="eastAsia"/>
          <w:sz w:val="16"/>
          <w:szCs w:val="16"/>
        </w:rPr>
        <w:t>관리자이어야</w:t>
      </w:r>
      <w:proofErr w:type="spellEnd"/>
      <w:r w:rsidR="003E6636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3E6636"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="003E6636"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3E6636" w:rsidRPr="00FC6AC4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관리자는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페이지에서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모든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정보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(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,</w:t>
      </w:r>
      <w:r w:rsidRPr="00FC6AC4">
        <w:rPr>
          <w:rFonts w:asciiTheme="minorHAnsi" w:eastAsiaTheme="minorHAnsi" w:hAnsiTheme="minorHAnsi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이메일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,</w:t>
      </w:r>
      <w:r w:rsidRPr="00FC6AC4">
        <w:rPr>
          <w:rFonts w:asciiTheme="minorHAnsi" w:eastAsiaTheme="minorHAnsi" w:hAnsiTheme="minorHAnsi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회원상태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)를</w:t>
      </w:r>
      <w:r w:rsidR="00826F6A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조회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할 수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있다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402B4F" w:rsidRPr="00FC6AC4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관리자는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정보를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검색을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통해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조회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할 수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있다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402B4F" w:rsidRPr="00FC6AC4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r w:rsidR="00AD782E">
        <w:rPr>
          <w:rFonts w:asciiTheme="minorHAnsi" w:eastAsiaTheme="minorHAnsi" w:hAnsiTheme="minorHAnsi" w:hint="eastAsia"/>
          <w:sz w:val="16"/>
          <w:szCs w:val="16"/>
        </w:rPr>
        <w:t>가입 승인</w:t>
      </w:r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402B4F" w:rsidRPr="00FC6AC4" w:rsidRDefault="0082375B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</w:t>
      </w:r>
      <w:proofErr w:type="spellStart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API회원</w:t>
      </w:r>
      <w:proofErr w:type="spellEnd"/>
      <w:r w:rsidR="00F567B1" w:rsidRPr="00FC6AC4">
        <w:rPr>
          <w:rFonts w:asciiTheme="minorHAnsi" w:eastAsiaTheme="minorHAnsi" w:hAnsiTheme="minorHAnsi" w:hint="eastAsia"/>
          <w:sz w:val="16"/>
          <w:szCs w:val="16"/>
        </w:rPr>
        <w:t xml:space="preserve">, </w:t>
      </w:r>
      <w:proofErr w:type="spellStart"/>
      <w:r w:rsidR="00F567B1" w:rsidRPr="00FC6AC4">
        <w:rPr>
          <w:rFonts w:asciiTheme="minorHAnsi" w:eastAsiaTheme="minorHAnsi" w:hAnsiTheme="minorHAnsi" w:hint="eastAsia"/>
          <w:sz w:val="16"/>
          <w:szCs w:val="16"/>
        </w:rPr>
        <w:t>관리자</w:t>
      </w:r>
      <w:proofErr w:type="spellEnd"/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3C58AF" w:rsidRPr="00FC6AC4" w:rsidRDefault="00E5170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>회원이어야</w:t>
      </w:r>
      <w:proofErr w:type="spellEnd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="003C58AF"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F567B1" w:rsidRPr="00FC6AC4" w:rsidRDefault="00E5170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="00F567B1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F567B1"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="00F567B1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F567B1" w:rsidRPr="00FC6AC4">
        <w:rPr>
          <w:rFonts w:asciiTheme="minorHAnsi" w:eastAsiaTheme="minorHAnsi" w:hAnsiTheme="minorHAnsi" w:hint="eastAsia"/>
          <w:sz w:val="16"/>
          <w:szCs w:val="16"/>
        </w:rPr>
        <w:t>관리자이어야</w:t>
      </w:r>
      <w:proofErr w:type="spellEnd"/>
      <w:r w:rsidR="00F567B1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F567B1"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="00F567B1" w:rsidRPr="00FC6AC4">
        <w:rPr>
          <w:rFonts w:asciiTheme="minorHAnsi" w:eastAsiaTheme="minorHAnsi" w:hAnsiTheme="minorHAnsi" w:hint="eastAsia"/>
          <w:sz w:val="16"/>
          <w:szCs w:val="16"/>
        </w:rPr>
        <w:t xml:space="preserve">. </w:t>
      </w:r>
    </w:p>
    <w:p w:rsidR="00402B4F" w:rsidRPr="00FC6AC4" w:rsidRDefault="00402B4F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B7123E" w:rsidRPr="00FC6AC4" w:rsidRDefault="003C58AF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일반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비밀번호</w:t>
      </w:r>
      <w:r w:rsidR="00121871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를</w:t>
      </w:r>
      <w:proofErr w:type="spellEnd"/>
      <w:r w:rsidR="00121871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수정 할 수 있다.</w:t>
      </w:r>
    </w:p>
    <w:p w:rsidR="003C58AF" w:rsidRPr="00FC6AC4" w:rsidRDefault="003C58AF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t xml:space="preserve">API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F567B1" w:rsidRPr="00FC6AC4">
        <w:rPr>
          <w:rFonts w:asciiTheme="minorHAnsi" w:eastAsiaTheme="minorHAnsi" w:hAnsiTheme="minorHAnsi" w:hint="eastAsia"/>
          <w:sz w:val="16"/>
          <w:szCs w:val="16"/>
        </w:rPr>
        <w:t>닉네임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수정</w:t>
      </w:r>
      <w:proofErr w:type="spellEnd"/>
      <w:r w:rsidR="00CA6538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 w:rsidR="00CA6538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할 수 있다.</w:t>
      </w:r>
    </w:p>
    <w:p w:rsidR="00F567B1" w:rsidRDefault="00F567B1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관리자는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게시글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작성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권한을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변경할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수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있다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FC6AC4" w:rsidRDefault="00AD782E" w:rsidP="00AD782E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r>
        <w:rPr>
          <w:rFonts w:asciiTheme="minorHAnsi" w:eastAsiaTheme="minorHAnsi" w:hAnsiTheme="minorHAnsi" w:hint="eastAsia"/>
          <w:sz w:val="16"/>
          <w:szCs w:val="16"/>
        </w:rPr>
        <w:t>정보 수정</w:t>
      </w:r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API회원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</w:t>
      </w:r>
      <w:proofErr w:type="spellEnd"/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회원이어야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관리자이어야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. </w:t>
      </w:r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일반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비밀번호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수정 할 수 있다.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t xml:space="preserve">API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수정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할 수 있다.</w:t>
      </w:r>
    </w:p>
    <w:p w:rsidR="00AD782E" w:rsidRPr="00AD782E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관리자는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게시글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작성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권한을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변경할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수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있다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FC6AC4" w:rsidRDefault="00AD782E" w:rsidP="00AD782E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신고 내역 조회</w:t>
      </w:r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API회원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</w:t>
      </w:r>
      <w:proofErr w:type="spellEnd"/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회원이어야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lastRenderedPageBreak/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관리자이어야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. </w:t>
      </w:r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일반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비밀번호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수정 할 수 있다.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t xml:space="preserve">API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수정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할 수 있다.</w:t>
      </w:r>
    </w:p>
    <w:p w:rsidR="00AD782E" w:rsidRPr="00AD782E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관리자는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게시글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작성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권한을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변경할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수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있다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FC6AC4" w:rsidRDefault="00AD782E" w:rsidP="00AD782E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z w:val="16"/>
          <w:szCs w:val="16"/>
        </w:rPr>
        <w:t>전체 회원 조회</w:t>
      </w:r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API회원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</w:t>
      </w:r>
      <w:proofErr w:type="spellEnd"/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회원이어야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관리자이어야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. </w:t>
      </w:r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일반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비밀번호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수정 할 수 있다.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t xml:space="preserve">API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수정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할 수 있다.</w:t>
      </w:r>
    </w:p>
    <w:p w:rsidR="00AD782E" w:rsidRPr="00AD782E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관리자는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게시글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작성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권한을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변경할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수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있다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FC6AC4" w:rsidRDefault="00AD782E" w:rsidP="00AD782E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자기 과정 수강중인 학생 조회</w:t>
      </w:r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API회원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</w:t>
      </w:r>
      <w:proofErr w:type="spellEnd"/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회원이어야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관리자이어야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. </w:t>
      </w:r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일반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비밀번호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수정 할 수 있다.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t xml:space="preserve">API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수정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할 수 있다.</w:t>
      </w:r>
    </w:p>
    <w:p w:rsidR="00AD782E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관리자는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게시글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작성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권한을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변경할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수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있다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FC6AC4" w:rsidRDefault="00AD782E" w:rsidP="00AD782E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자기 과정에 포함된 과목 조회</w:t>
      </w:r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API회원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</w:t>
      </w:r>
      <w:proofErr w:type="spellEnd"/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회원이어야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등급이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관리자이어야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. </w:t>
      </w:r>
    </w:p>
    <w:p w:rsidR="00AD782E" w:rsidRPr="00FC6AC4" w:rsidRDefault="00AD782E" w:rsidP="00AD782E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일반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비밀번호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를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수정 할 수 있다.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t xml:space="preserve">API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가입을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닉네임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수정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할 수 있다.</w:t>
      </w:r>
    </w:p>
    <w:p w:rsidR="00AD782E" w:rsidRPr="00FC6AC4" w:rsidRDefault="00AD782E" w:rsidP="00AD782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관리자는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게시글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작성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권한을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변경할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수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있다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AD782E" w:rsidRPr="00AD782E" w:rsidRDefault="00AD782E" w:rsidP="00AD782E">
      <w:pPr>
        <w:autoSpaceDE w:val="0"/>
        <w:autoSpaceDN w:val="0"/>
        <w:rPr>
          <w:rFonts w:asciiTheme="minorHAnsi" w:eastAsiaTheme="minorHAnsi" w:hAnsiTheme="minorHAnsi"/>
          <w:sz w:val="16"/>
          <w:szCs w:val="16"/>
          <w:lang w:val="x-none"/>
        </w:rPr>
      </w:pPr>
    </w:p>
    <w:p w:rsidR="00AD782E" w:rsidRPr="00AD782E" w:rsidRDefault="00AD782E" w:rsidP="00AD782E">
      <w:pPr>
        <w:autoSpaceDE w:val="0"/>
        <w:autoSpaceDN w:val="0"/>
        <w:rPr>
          <w:rFonts w:asciiTheme="minorHAnsi" w:eastAsiaTheme="minorHAnsi" w:hAnsiTheme="minorHAnsi"/>
          <w:sz w:val="16"/>
          <w:szCs w:val="16"/>
          <w:lang w:val="x-none"/>
        </w:rPr>
      </w:pPr>
    </w:p>
    <w:p w:rsidR="00CF0680" w:rsidRPr="00FC6AC4" w:rsidRDefault="00CF0680">
      <w:pPr>
        <w:widowControl/>
        <w:wordWrap/>
        <w:jc w:val="left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br w:type="page"/>
      </w:r>
    </w:p>
    <w:p w:rsidR="00B7123E" w:rsidRPr="00FC6AC4" w:rsidRDefault="00B7123E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lastRenderedPageBreak/>
        <w:t>게시판</w:t>
      </w:r>
    </w:p>
    <w:p w:rsidR="00B7123E" w:rsidRPr="00FC6AC4" w:rsidRDefault="00B7123E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D4326B" w:rsidRPr="00FC6AC4" w:rsidTr="00D4326B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D4326B" w:rsidRPr="00FC6AC4" w:rsidRDefault="00F03469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b/>
                <w:noProof/>
                <w:sz w:val="16"/>
                <w:szCs w:val="16"/>
                <w:lang w:val="en-US" w:eastAsia="ko-KR"/>
              </w:rPr>
              <w:drawing>
                <wp:inline distT="0" distB="0" distL="0" distR="0" wp14:anchorId="072FEC7A" wp14:editId="548FBA31">
                  <wp:extent cx="4925113" cy="4096322"/>
                  <wp:effectExtent l="0" t="0" r="889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유스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3" cy="40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469" w:rsidRPr="00FC6AC4" w:rsidTr="00D4326B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F03469" w:rsidRPr="00FC6AC4" w:rsidRDefault="00F03469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b/>
                <w:noProof/>
                <w:sz w:val="16"/>
                <w:szCs w:val="16"/>
                <w:lang w:val="en-US" w:eastAsia="ko-KR"/>
              </w:rPr>
              <w:lastRenderedPageBreak/>
              <w:drawing>
                <wp:inline distT="0" distB="0" distL="0" distR="0" wp14:anchorId="28E6DAA5" wp14:editId="3B5EB48C">
                  <wp:extent cx="4734586" cy="3924848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유스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123E" w:rsidRPr="00FC6AC4" w:rsidRDefault="00B7123E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액터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B18CB" w:rsidRPr="00FC6AC4" w:rsidTr="00EF37D8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B18CB" w:rsidRPr="00FC6AC4" w:rsidRDefault="002B18CB" w:rsidP="00EF37D8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B18CB" w:rsidRPr="00FC6AC4" w:rsidRDefault="002B18CB" w:rsidP="00EF37D8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B18CB" w:rsidRPr="00FC6AC4" w:rsidRDefault="002B18CB" w:rsidP="00EF37D8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2B18CB" w:rsidRPr="00FC6AC4" w:rsidTr="00EF37D8">
        <w:trPr>
          <w:trHeight w:val="31"/>
        </w:trPr>
        <w:tc>
          <w:tcPr>
            <w:tcW w:w="970" w:type="pct"/>
          </w:tcPr>
          <w:p w:rsidR="002B18CB" w:rsidRPr="00FC6AC4" w:rsidRDefault="002B18CB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LP_AC_2</w:t>
            </w:r>
          </w:p>
        </w:tc>
        <w:tc>
          <w:tcPr>
            <w:tcW w:w="671" w:type="pct"/>
          </w:tcPr>
          <w:p w:rsidR="002B18CB" w:rsidRPr="00FC6AC4" w:rsidRDefault="002B18CB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일반회원</w:t>
            </w:r>
          </w:p>
        </w:tc>
        <w:tc>
          <w:tcPr>
            <w:tcW w:w="3359" w:type="pct"/>
          </w:tcPr>
          <w:p w:rsidR="002B18CB" w:rsidRPr="00FC6AC4" w:rsidRDefault="002B18CB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로그인 한 사용자 중 관리자가 아니며 일반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사용자</w:t>
            </w:r>
          </w:p>
        </w:tc>
      </w:tr>
      <w:tr w:rsidR="002B18CB" w:rsidRPr="00FC6AC4" w:rsidTr="00EF37D8">
        <w:trPr>
          <w:trHeight w:val="31"/>
        </w:trPr>
        <w:tc>
          <w:tcPr>
            <w:tcW w:w="970" w:type="pct"/>
          </w:tcPr>
          <w:p w:rsidR="002B18CB" w:rsidRPr="00FC6AC4" w:rsidRDefault="002B18CB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LP_AC_3</w:t>
            </w:r>
          </w:p>
        </w:tc>
        <w:tc>
          <w:tcPr>
            <w:tcW w:w="671" w:type="pct"/>
          </w:tcPr>
          <w:p w:rsidR="002B18CB" w:rsidRPr="00FC6AC4" w:rsidRDefault="002B18CB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API회원</w:t>
            </w:r>
          </w:p>
        </w:tc>
        <w:tc>
          <w:tcPr>
            <w:tcW w:w="3359" w:type="pct"/>
          </w:tcPr>
          <w:p w:rsidR="002B18CB" w:rsidRPr="00FC6AC4" w:rsidRDefault="002B18CB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로그인 한 사용자 중 관리자가 아니며 API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사용자</w:t>
            </w:r>
          </w:p>
        </w:tc>
      </w:tr>
      <w:tr w:rsidR="002B18CB" w:rsidRPr="00FC6AC4" w:rsidTr="00EF37D8">
        <w:trPr>
          <w:trHeight w:val="31"/>
        </w:trPr>
        <w:tc>
          <w:tcPr>
            <w:tcW w:w="970" w:type="pct"/>
          </w:tcPr>
          <w:p w:rsidR="002B18CB" w:rsidRPr="00FC6AC4" w:rsidRDefault="002B18CB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LP_AC_4</w:t>
            </w:r>
          </w:p>
        </w:tc>
        <w:tc>
          <w:tcPr>
            <w:tcW w:w="671" w:type="pct"/>
          </w:tcPr>
          <w:p w:rsidR="002B18CB" w:rsidRPr="00FC6AC4" w:rsidRDefault="002B18CB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</w:t>
            </w:r>
          </w:p>
        </w:tc>
        <w:tc>
          <w:tcPr>
            <w:tcW w:w="3359" w:type="pct"/>
          </w:tcPr>
          <w:p w:rsidR="002B18CB" w:rsidRPr="00FC6AC4" w:rsidRDefault="002B18CB" w:rsidP="00EF37D8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 한 사용자 중 회원/게시물 및 권한 설정을 관리하는 사용자</w:t>
            </w:r>
          </w:p>
        </w:tc>
      </w:tr>
    </w:tbl>
    <w:p w:rsidR="00B7123E" w:rsidRPr="00FC6AC4" w:rsidRDefault="00B7123E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B7123E" w:rsidRPr="00FC6AC4" w:rsidTr="00E10893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B7123E" w:rsidRPr="00FC6AC4" w:rsidRDefault="00B7123E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유스케이스ID</w:t>
            </w:r>
            <w:proofErr w:type="spellEnd"/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B7123E" w:rsidRPr="00FC6AC4" w:rsidRDefault="00B7123E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유스케이스명</w:t>
            </w:r>
            <w:proofErr w:type="spellEnd"/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B7123E" w:rsidRPr="00FC6AC4" w:rsidRDefault="00B7123E" w:rsidP="00B7123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B7123E" w:rsidRPr="00FC6AC4" w:rsidTr="00E10893">
        <w:trPr>
          <w:trHeight w:val="31"/>
        </w:trPr>
        <w:tc>
          <w:tcPr>
            <w:tcW w:w="970" w:type="pct"/>
            <w:vAlign w:val="center"/>
          </w:tcPr>
          <w:p w:rsidR="00B7123E" w:rsidRPr="00FC6AC4" w:rsidRDefault="002B18CB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_3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_1</w:t>
            </w:r>
          </w:p>
        </w:tc>
        <w:tc>
          <w:tcPr>
            <w:tcW w:w="970" w:type="pct"/>
            <w:vAlign w:val="center"/>
          </w:tcPr>
          <w:p w:rsidR="00B7123E" w:rsidRPr="00FC6AC4" w:rsidRDefault="00F03469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1:1 게시판</w:t>
            </w:r>
          </w:p>
        </w:tc>
        <w:tc>
          <w:tcPr>
            <w:tcW w:w="3060" w:type="pct"/>
            <w:vAlign w:val="center"/>
          </w:tcPr>
          <w:p w:rsidR="00B7123E" w:rsidRPr="00FC6AC4" w:rsidRDefault="005B50C4" w:rsidP="00E10893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스케치북을 생성</w:t>
            </w:r>
            <w:r w:rsidR="00E10893"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(제목, 여행 테마, 공유 여부, 설명, 커버 이미지)</w:t>
            </w:r>
          </w:p>
        </w:tc>
      </w:tr>
      <w:tr w:rsidR="00B7123E" w:rsidRPr="00FC6AC4" w:rsidTr="00E10893">
        <w:trPr>
          <w:trHeight w:val="31"/>
        </w:trPr>
        <w:tc>
          <w:tcPr>
            <w:tcW w:w="970" w:type="pct"/>
            <w:vAlign w:val="center"/>
          </w:tcPr>
          <w:p w:rsidR="00B7123E" w:rsidRPr="00FC6AC4" w:rsidRDefault="002B18CB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_3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_2</w:t>
            </w:r>
          </w:p>
        </w:tc>
        <w:tc>
          <w:tcPr>
            <w:tcW w:w="970" w:type="pct"/>
            <w:vAlign w:val="center"/>
          </w:tcPr>
          <w:p w:rsidR="00B7123E" w:rsidRPr="00FC6AC4" w:rsidRDefault="00F03469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공지사항, FAQ 게시판</w:t>
            </w:r>
          </w:p>
        </w:tc>
        <w:tc>
          <w:tcPr>
            <w:tcW w:w="3060" w:type="pct"/>
            <w:vAlign w:val="center"/>
          </w:tcPr>
          <w:p w:rsidR="00B7123E" w:rsidRPr="00FC6AC4" w:rsidRDefault="005B50C4" w:rsidP="00E10893">
            <w:pPr>
              <w:pStyle w:val="a5"/>
              <w:ind w:leftChars="0" w:left="0"/>
              <w:jc w:val="left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스케치북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수정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(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)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스케치북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수정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(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)</w:t>
            </w:r>
          </w:p>
        </w:tc>
      </w:tr>
      <w:tr w:rsidR="00B7123E" w:rsidRPr="00FC6AC4" w:rsidTr="00E10893">
        <w:trPr>
          <w:trHeight w:val="31"/>
        </w:trPr>
        <w:tc>
          <w:tcPr>
            <w:tcW w:w="970" w:type="pct"/>
            <w:vAlign w:val="center"/>
          </w:tcPr>
          <w:p w:rsidR="00B7123E" w:rsidRPr="00FC6AC4" w:rsidRDefault="002B18CB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_3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_3</w:t>
            </w:r>
          </w:p>
        </w:tc>
        <w:tc>
          <w:tcPr>
            <w:tcW w:w="970" w:type="pct"/>
            <w:vAlign w:val="center"/>
          </w:tcPr>
          <w:p w:rsidR="00B7123E" w:rsidRPr="00FC6AC4" w:rsidRDefault="00F03469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자료 게시판</w:t>
            </w:r>
          </w:p>
        </w:tc>
        <w:tc>
          <w:tcPr>
            <w:tcW w:w="3060" w:type="pct"/>
            <w:vAlign w:val="center"/>
          </w:tcPr>
          <w:p w:rsidR="00B7123E" w:rsidRPr="00FC6AC4" w:rsidRDefault="005B50C4" w:rsidP="00E10893">
            <w:pPr>
              <w:pStyle w:val="a5"/>
              <w:ind w:leftChars="0" w:left="0"/>
              <w:jc w:val="left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스케치북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테마별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조회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스케치북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조회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(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)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스케치북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조회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(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)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스케치북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상세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조회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스케치북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다운로드</w:t>
            </w:r>
            <w:proofErr w:type="spellEnd"/>
          </w:p>
        </w:tc>
      </w:tr>
      <w:tr w:rsidR="00B7123E" w:rsidRPr="00FC6AC4" w:rsidTr="004E41AD">
        <w:trPr>
          <w:trHeight w:val="22"/>
        </w:trPr>
        <w:tc>
          <w:tcPr>
            <w:tcW w:w="970" w:type="pct"/>
            <w:vAlign w:val="center"/>
          </w:tcPr>
          <w:p w:rsidR="00B7123E" w:rsidRPr="00FC6AC4" w:rsidRDefault="002B18CB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_3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_4</w:t>
            </w:r>
          </w:p>
        </w:tc>
        <w:tc>
          <w:tcPr>
            <w:tcW w:w="970" w:type="pct"/>
            <w:vAlign w:val="center"/>
          </w:tcPr>
          <w:p w:rsidR="00B7123E" w:rsidRPr="00FC6AC4" w:rsidRDefault="00F03469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취업 정보 게시판</w:t>
            </w:r>
          </w:p>
        </w:tc>
        <w:tc>
          <w:tcPr>
            <w:tcW w:w="3060" w:type="pct"/>
            <w:vAlign w:val="center"/>
          </w:tcPr>
          <w:p w:rsidR="00B7123E" w:rsidRPr="00FC6AC4" w:rsidRDefault="005B50C4" w:rsidP="00E10893">
            <w:pPr>
              <w:pStyle w:val="a5"/>
              <w:ind w:leftChars="0" w:left="0"/>
              <w:jc w:val="left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스케치북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단일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삭제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 xml:space="preserve">,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스케치북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다중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삭제</w:t>
            </w:r>
            <w:proofErr w:type="spellEnd"/>
          </w:p>
        </w:tc>
      </w:tr>
      <w:tr w:rsidR="00F03469" w:rsidRPr="00FC6AC4" w:rsidTr="004E41AD">
        <w:trPr>
          <w:trHeight w:val="22"/>
        </w:trPr>
        <w:tc>
          <w:tcPr>
            <w:tcW w:w="970" w:type="pct"/>
            <w:vAlign w:val="center"/>
          </w:tcPr>
          <w:p w:rsidR="00F03469" w:rsidRPr="00FC6AC4" w:rsidRDefault="00F03469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70" w:type="pct"/>
            <w:vAlign w:val="center"/>
          </w:tcPr>
          <w:p w:rsidR="00F03469" w:rsidRPr="00FC6AC4" w:rsidRDefault="00F03469" w:rsidP="00E10893">
            <w:pPr>
              <w:pStyle w:val="a5"/>
              <w:ind w:leftChars="0" w:left="0"/>
              <w:jc w:val="center"/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빈 강의실</w:t>
            </w:r>
          </w:p>
        </w:tc>
        <w:tc>
          <w:tcPr>
            <w:tcW w:w="3060" w:type="pct"/>
            <w:vAlign w:val="center"/>
          </w:tcPr>
          <w:p w:rsidR="00F03469" w:rsidRPr="00FC6AC4" w:rsidRDefault="00F03469" w:rsidP="00E10893">
            <w:pPr>
              <w:pStyle w:val="a5"/>
              <w:ind w:leftChars="0" w:left="0"/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</w:tc>
      </w:tr>
    </w:tbl>
    <w:p w:rsidR="00B7123E" w:rsidRPr="00FC6AC4" w:rsidRDefault="00B7123E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명세</w:t>
      </w:r>
    </w:p>
    <w:p w:rsidR="00B7123E" w:rsidRPr="00FC6AC4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lastRenderedPageBreak/>
        <w:t>스케치북 작성</w:t>
      </w:r>
    </w:p>
    <w:p w:rsidR="00B7123E" w:rsidRPr="00FC6AC4" w:rsidRDefault="00B7123E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B7123E" w:rsidRPr="00FC6AC4" w:rsidRDefault="00395E26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일반회원,</w:t>
      </w:r>
      <w:r w:rsidRPr="00FC6AC4">
        <w:rPr>
          <w:rFonts w:asciiTheme="minorHAnsi" w:eastAsiaTheme="minorHAnsi" w:hAnsiTheme="minorHAnsi"/>
          <w:sz w:val="16"/>
          <w:szCs w:val="16"/>
          <w:lang w:eastAsia="ko-KR"/>
        </w:rPr>
        <w:t xml:space="preserve"> </w:t>
      </w:r>
      <w:proofErr w:type="spellStart"/>
      <w:r w:rsidRPr="00FC6AC4">
        <w:rPr>
          <w:rFonts w:asciiTheme="minorHAnsi" w:eastAsiaTheme="minorHAnsi" w:hAnsiTheme="minorHAnsi"/>
          <w:sz w:val="16"/>
          <w:szCs w:val="16"/>
          <w:lang w:eastAsia="ko-KR"/>
        </w:rPr>
        <w:t>API</w:t>
      </w:r>
      <w:r w:rsidR="00B7123E" w:rsidRPr="00FC6AC4">
        <w:rPr>
          <w:rFonts w:asciiTheme="minorHAnsi" w:eastAsiaTheme="minorHAnsi" w:hAnsiTheme="minorHAnsi" w:hint="eastAsia"/>
          <w:sz w:val="16"/>
          <w:szCs w:val="16"/>
        </w:rPr>
        <w:t>회원</w:t>
      </w:r>
      <w:proofErr w:type="spellEnd"/>
    </w:p>
    <w:p w:rsidR="00B7123E" w:rsidRPr="00FC6AC4" w:rsidRDefault="00B7123E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5B50C4" w:rsidRPr="00FC6AC4" w:rsidRDefault="005B50C4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게시글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="00CB04C6" w:rsidRPr="00FC6AC4">
        <w:rPr>
          <w:rFonts w:asciiTheme="minorHAnsi" w:eastAsiaTheme="minorHAnsi" w:hAnsiTheme="minorHAnsi" w:hint="eastAsia"/>
          <w:sz w:val="16"/>
          <w:szCs w:val="16"/>
        </w:rPr>
        <w:t>작성</w:t>
      </w:r>
      <w:proofErr w:type="spellEnd"/>
      <w:r w:rsidR="00CB04C6"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 w:rsidR="00CB04C6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권한이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허용된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회원이어야</w:t>
      </w:r>
      <w:proofErr w:type="spellEnd"/>
      <w:r w:rsidR="00BD088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B7123E" w:rsidRPr="00FC6AC4" w:rsidRDefault="00B7123E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8D5487" w:rsidRPr="00FC6AC4" w:rsidRDefault="00144FA8" w:rsidP="008D5487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val="en-US" w:eastAsia="ko-KR"/>
        </w:rPr>
        <w:t>회원은 제목, 여행 테마,</w:t>
      </w:r>
      <w:r w:rsidRPr="00FC6AC4">
        <w:rPr>
          <w:rFonts w:asciiTheme="minorHAnsi" w:eastAsiaTheme="minorHAnsi" w:hAnsiTheme="minorHAnsi"/>
          <w:sz w:val="16"/>
          <w:szCs w:val="16"/>
          <w:lang w:val="en-US" w:eastAsia="ko-KR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val="en-US" w:eastAsia="ko-KR"/>
        </w:rPr>
        <w:t>공유 여부,</w:t>
      </w:r>
      <w:r w:rsidRPr="00FC6AC4">
        <w:rPr>
          <w:rFonts w:asciiTheme="minorHAnsi" w:eastAsiaTheme="minorHAnsi" w:hAnsiTheme="minorHAnsi"/>
          <w:sz w:val="16"/>
          <w:szCs w:val="16"/>
          <w:lang w:val="en-US" w:eastAsia="ko-KR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val="en-US" w:eastAsia="ko-KR"/>
        </w:rPr>
        <w:t>설명,</w:t>
      </w:r>
      <w:r w:rsidRPr="00FC6AC4">
        <w:rPr>
          <w:rFonts w:asciiTheme="minorHAnsi" w:eastAsiaTheme="minorHAnsi" w:hAnsiTheme="minorHAnsi"/>
          <w:sz w:val="16"/>
          <w:szCs w:val="16"/>
          <w:lang w:val="en-US" w:eastAsia="ko-KR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val="en-US" w:eastAsia="ko-KR"/>
        </w:rPr>
        <w:t xml:space="preserve">커버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val="en-US" w:eastAsia="ko-KR"/>
        </w:rPr>
        <w:t>이미지을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val="en-US" w:eastAsia="ko-KR"/>
        </w:rPr>
        <w:t xml:space="preserve"> 선택하여 스케치북 </w:t>
      </w:r>
      <w:r w:rsidR="009303B4" w:rsidRPr="00FC6AC4">
        <w:rPr>
          <w:rFonts w:asciiTheme="minorHAnsi" w:eastAsiaTheme="minorHAnsi" w:hAnsiTheme="minorHAnsi" w:hint="eastAsia"/>
          <w:sz w:val="16"/>
          <w:szCs w:val="16"/>
          <w:lang w:val="en-US" w:eastAsia="ko-KR"/>
        </w:rPr>
        <w:t>작성할 수 있다.</w:t>
      </w:r>
    </w:p>
    <w:p w:rsidR="00B7123E" w:rsidRPr="00FC6AC4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스케치북 조회</w:t>
      </w:r>
    </w:p>
    <w:p w:rsidR="00B7123E" w:rsidRPr="00FC6AC4" w:rsidRDefault="00B7123E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B7123E" w:rsidRPr="00FC6AC4" w:rsidRDefault="009B7225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비회원, </w:t>
      </w:r>
      <w:r w:rsidR="007B5E56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="007B5E56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</w:t>
      </w:r>
      <w:r w:rsidR="007B5E56" w:rsidRPr="00FC6AC4">
        <w:rPr>
          <w:rFonts w:asciiTheme="minorHAnsi" w:eastAsiaTheme="minorHAnsi" w:hAnsiTheme="minorHAnsi"/>
          <w:sz w:val="16"/>
          <w:szCs w:val="16"/>
          <w:lang w:eastAsia="ko-KR"/>
        </w:rPr>
        <w:t xml:space="preserve"> </w:t>
      </w:r>
      <w:proofErr w:type="spellStart"/>
      <w:r w:rsidR="007B5E56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API회원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</w:t>
      </w:r>
      <w:r w:rsidRPr="00FC6AC4">
        <w:rPr>
          <w:rFonts w:asciiTheme="minorHAnsi" w:eastAsiaTheme="minorHAnsi" w:hAnsiTheme="minorHAnsi"/>
          <w:sz w:val="16"/>
          <w:szCs w:val="16"/>
          <w:lang w:eastAsia="ko-KR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관리자</w:t>
      </w:r>
    </w:p>
    <w:p w:rsidR="00B7123E" w:rsidRPr="00FC6AC4" w:rsidRDefault="00B7123E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B7123E" w:rsidRPr="00FC6AC4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모든 사용자는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테마별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게시글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조회가 가능하다.</w:t>
      </w:r>
    </w:p>
    <w:p w:rsidR="002E5BBE" w:rsidRPr="00FC6AC4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모든 사용자는 스케치북 상세 조회가 가능하다.</w:t>
      </w:r>
    </w:p>
    <w:p w:rsidR="002E5BBE" w:rsidRPr="00FC6AC4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스케치북의 허용/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비허용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여부는 관리자만이 가능하다.</w:t>
      </w:r>
    </w:p>
    <w:p w:rsidR="002E5BBE" w:rsidRPr="00FC6AC4" w:rsidRDefault="002E5BBE" w:rsidP="002E5BB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스케치북 다운로드는 </w:t>
      </w:r>
      <w:r w:rsidR="00A0608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로그인한 사용자(</w:t>
      </w:r>
      <w:proofErr w:type="spellStart"/>
      <w:r w:rsidR="00A0608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proofErr w:type="spellEnd"/>
      <w:r w:rsidR="00A0608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 관리자)</w:t>
      </w:r>
      <w:proofErr w:type="spellStart"/>
      <w:r w:rsidR="00A0608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만이</w:t>
      </w:r>
      <w:proofErr w:type="spellEnd"/>
      <w:r w:rsidR="00A0608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가능하다.</w:t>
      </w:r>
    </w:p>
    <w:p w:rsidR="00B7123E" w:rsidRPr="00FC6AC4" w:rsidRDefault="00B7123E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2E5BBE" w:rsidRPr="00FC6AC4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테마별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스케치북 조회는 메인 페이지에서 </w:t>
      </w:r>
      <w:r w:rsidR="00AC74E7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테마를 선택하여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조회할 수 있다.</w:t>
      </w:r>
    </w:p>
    <w:p w:rsidR="0002110D" w:rsidRPr="00FC6AC4" w:rsidRDefault="0002110D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관리자는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비공개된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스케치북을 포함한 모든 스케치북을 볼 수 있다.</w:t>
      </w:r>
    </w:p>
    <w:p w:rsidR="002E5BBE" w:rsidRPr="00FC6AC4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스케치북 상세 조회에서 모든</w:t>
      </w:r>
      <w:r w:rsidR="00845FCF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사용자</w:t>
      </w:r>
      <w:r w:rsidR="00803095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에게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다운로드 </w:t>
      </w:r>
      <w:r w:rsidR="00803095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버튼이 출력 되지만</w:t>
      </w:r>
      <w:r w:rsidR="009D185C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</w:t>
      </w:r>
      <w:r w:rsidR="00803095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로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그인한 </w:t>
      </w:r>
      <w:r w:rsidR="00803095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사용자만이 다운로드를 할 수</w:t>
      </w:r>
      <w:r w:rsidR="00C875A1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있</w:t>
      </w:r>
      <w:r w:rsidR="00803095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다.</w:t>
      </w:r>
    </w:p>
    <w:p w:rsidR="002E5BBE" w:rsidRPr="00FC6AC4" w:rsidRDefault="00C57454" w:rsidP="002E5BB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공</w:t>
      </w:r>
      <w:r w:rsidR="00676A41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개/</w:t>
      </w:r>
      <w:proofErr w:type="spellStart"/>
      <w:r w:rsidR="00676A41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공유된</w:t>
      </w:r>
      <w:proofErr w:type="spellEnd"/>
      <w:r w:rsidR="00676A41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  <w:r w:rsidR="002E5BBE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스케치북은 이미지 파일로 </w:t>
      </w:r>
      <w:proofErr w:type="spellStart"/>
      <w:r w:rsidR="002E5BBE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다운로드</w:t>
      </w:r>
      <w:r w:rsidR="00AC74E7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할</w:t>
      </w:r>
      <w:proofErr w:type="spellEnd"/>
      <w:r w:rsidR="00AC74E7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수 있다.</w:t>
      </w:r>
    </w:p>
    <w:p w:rsidR="002E5BBE" w:rsidRPr="00FC6AC4" w:rsidRDefault="00914F50" w:rsidP="002E5BB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공개/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공유된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  <w:r w:rsidR="002E5BBE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스케치북의 일정 캔버스는 엑셀 파일로 </w:t>
      </w:r>
      <w:proofErr w:type="spellStart"/>
      <w:r w:rsidR="002E5BBE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다운로드</w:t>
      </w:r>
      <w:r w:rsidR="00AC74E7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할</w:t>
      </w:r>
      <w:proofErr w:type="spellEnd"/>
      <w:r w:rsidR="00AC74E7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수 있다.</w:t>
      </w:r>
    </w:p>
    <w:p w:rsidR="00DE5BCD" w:rsidRPr="00FC6AC4" w:rsidRDefault="00DE5BCD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스케치북 수정</w:t>
      </w:r>
    </w:p>
    <w:p w:rsidR="00DE5BCD" w:rsidRPr="00FC6AC4" w:rsidRDefault="00DE5BCD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DE5BCD" w:rsidRPr="00FC6AC4" w:rsidRDefault="006473C2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</w:t>
      </w:r>
      <w:r w:rsidR="002E5BBE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</w:t>
      </w:r>
      <w:r w:rsidRPr="00FC6AC4">
        <w:rPr>
          <w:rFonts w:asciiTheme="minorHAnsi" w:eastAsiaTheme="minorHAnsi" w:hAnsiTheme="minorHAnsi"/>
          <w:sz w:val="16"/>
          <w:szCs w:val="16"/>
          <w:lang w:eastAsia="ko-KR"/>
        </w:rPr>
        <w:t xml:space="preserve"> </w:t>
      </w:r>
      <w:proofErr w:type="spellStart"/>
      <w:r w:rsidRPr="00FC6AC4">
        <w:rPr>
          <w:rFonts w:asciiTheme="minorHAnsi" w:eastAsiaTheme="minorHAnsi" w:hAnsiTheme="minorHAnsi"/>
          <w:sz w:val="16"/>
          <w:szCs w:val="16"/>
          <w:lang w:eastAsia="ko-KR"/>
        </w:rPr>
        <w:t>AP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I회원</w:t>
      </w:r>
      <w:proofErr w:type="spellEnd"/>
      <w:r w:rsidR="00920FAE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 관리자</w:t>
      </w:r>
    </w:p>
    <w:p w:rsidR="00DE5BCD" w:rsidRPr="00FC6AC4" w:rsidRDefault="00DE5BCD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DE5BCD" w:rsidRPr="00FC6AC4" w:rsidRDefault="002E5BBE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스케치북 작성자만이 </w:t>
      </w:r>
      <w:r w:rsidR="00F10E5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작성한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스케치북 수정이 가능하다.</w:t>
      </w:r>
    </w:p>
    <w:p w:rsidR="00F10E50" w:rsidRPr="00FC6AC4" w:rsidRDefault="00D278ED" w:rsidP="00F10E50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회원은 자신이 작성한 스케치북을 스크랩 할 수 없다.</w:t>
      </w:r>
    </w:p>
    <w:p w:rsidR="00F10E50" w:rsidRPr="00FC6AC4" w:rsidRDefault="000C0250" w:rsidP="00F10E50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스케치북 공개/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비공개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여부 수정은 관리자만이 가능하다.</w:t>
      </w:r>
    </w:p>
    <w:p w:rsidR="00DE5BCD" w:rsidRPr="00FC6AC4" w:rsidRDefault="00DE5BCD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D515E6" w:rsidRPr="00FC6AC4" w:rsidRDefault="00D515E6" w:rsidP="00D515E6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관리자는 모든 </w:t>
      </w:r>
      <w:r w:rsidR="00B10371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스케치북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을 볼 수 있으며 </w:t>
      </w:r>
      <w:r w:rsidR="00EC47EB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공유된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게시글의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  <w:r w:rsidR="00D13D1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공개</w:t>
      </w:r>
      <w:r w:rsidRPr="00FC6AC4">
        <w:rPr>
          <w:rFonts w:asciiTheme="minorHAnsi" w:eastAsiaTheme="minorHAnsi" w:hAnsiTheme="minorHAnsi"/>
          <w:sz w:val="16"/>
          <w:szCs w:val="16"/>
          <w:lang w:eastAsia="ko-KR"/>
        </w:rPr>
        <w:t>/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비</w:t>
      </w:r>
      <w:r w:rsidR="00D13D1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공개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여부를 선택할 수 있다.</w:t>
      </w:r>
    </w:p>
    <w:p w:rsidR="00DE5BCD" w:rsidRPr="00FC6AC4" w:rsidRDefault="002E5BBE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스케치북의 작성자는 스케치북 생성시 작성한 모든 정보를 수정할 수 있다. </w:t>
      </w:r>
    </w:p>
    <w:p w:rsidR="00D278ED" w:rsidRPr="00FC6AC4" w:rsidRDefault="00D278ED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회원은 원하는 스케치북을 스크랩할 수 있다.</w:t>
      </w:r>
    </w:p>
    <w:p w:rsidR="00D278ED" w:rsidRPr="00FC6AC4" w:rsidRDefault="0000672A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로그인한 사용자(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</w:t>
      </w:r>
      <w:r w:rsidRPr="00FC6AC4">
        <w:rPr>
          <w:rFonts w:asciiTheme="minorHAnsi" w:eastAsiaTheme="minorHAnsi" w:hAnsiTheme="minorHAnsi"/>
          <w:sz w:val="16"/>
          <w:szCs w:val="16"/>
          <w:lang w:eastAsia="ko-KR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관리자)는 </w:t>
      </w:r>
      <w:r w:rsidR="00D278ED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스케치북에 </w:t>
      </w:r>
      <w:proofErr w:type="spellStart"/>
      <w:r w:rsidR="00D278ED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좋아요를</w:t>
      </w:r>
      <w:proofErr w:type="spellEnd"/>
      <w:r w:rsidR="00D278ED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할 수 있다.</w:t>
      </w:r>
    </w:p>
    <w:p w:rsidR="00B7123E" w:rsidRPr="00FC6AC4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스케치북 삭제</w:t>
      </w:r>
    </w:p>
    <w:p w:rsidR="00B7123E" w:rsidRPr="00FC6AC4" w:rsidRDefault="00B7123E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B7123E" w:rsidRPr="00FC6AC4" w:rsidRDefault="00AF63C3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일반</w:t>
      </w:r>
      <w:r w:rsidR="00D278ED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회원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</w:t>
      </w:r>
      <w:r w:rsidRPr="00FC6AC4">
        <w:rPr>
          <w:rFonts w:asciiTheme="minorHAnsi" w:eastAsiaTheme="minorHAnsi" w:hAnsiTheme="minorHAnsi"/>
          <w:sz w:val="16"/>
          <w:szCs w:val="16"/>
          <w:lang w:eastAsia="ko-KR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API회원</w:t>
      </w:r>
      <w:proofErr w:type="spellEnd"/>
      <w:r w:rsidR="00D278ED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</w:t>
      </w:r>
      <w:r w:rsidR="00D278ED" w:rsidRPr="00FC6AC4">
        <w:rPr>
          <w:rFonts w:asciiTheme="minorHAnsi" w:eastAsiaTheme="minorHAnsi" w:hAnsiTheme="minorHAnsi"/>
          <w:sz w:val="16"/>
          <w:szCs w:val="16"/>
          <w:lang w:eastAsia="ko-KR"/>
        </w:rPr>
        <w:t xml:space="preserve"> </w:t>
      </w:r>
      <w:r w:rsidR="00D278ED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관리자</w:t>
      </w:r>
    </w:p>
    <w:p w:rsidR="00B7123E" w:rsidRPr="00FC6AC4" w:rsidRDefault="00B7123E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B7123E" w:rsidRPr="00FC6AC4" w:rsidRDefault="00B416B8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스케치북 작성자만이 작성한 </w:t>
      </w:r>
      <w:r w:rsidR="00D278ED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스케치</w:t>
      </w:r>
      <w:r w:rsidR="00B23907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북</w:t>
      </w:r>
      <w:r w:rsidR="00D278ED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삭제 가능하다.</w:t>
      </w:r>
    </w:p>
    <w:p w:rsidR="00D278ED" w:rsidRPr="00FC6AC4" w:rsidRDefault="00D278ED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관리자는</w:t>
      </w:r>
      <w:r w:rsidR="00B416B8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사용자가 삭</w:t>
      </w:r>
      <w:r w:rsidR="00FA28CE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제한 스케치북을 </w:t>
      </w:r>
      <w:r w:rsidR="00B416B8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삭제 가능하다.</w:t>
      </w:r>
    </w:p>
    <w:p w:rsidR="00B7123E" w:rsidRPr="00FC6AC4" w:rsidRDefault="00B7123E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lastRenderedPageBreak/>
        <w:t>기본 시나리오</w:t>
      </w:r>
    </w:p>
    <w:p w:rsidR="0034300A" w:rsidRPr="00FC6AC4" w:rsidRDefault="00D278ED" w:rsidP="0034300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  <w:lang w:eastAsia="ko-KR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작성자는</w:t>
      </w:r>
      <w:r w:rsidR="0034300A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자신이 스케치북 조회 페이지에서 스케치북을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  <w:r w:rsidR="00E547BA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삭제 버튼을 선택하여</w:t>
      </w:r>
      <w:r w:rsidR="0034300A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삭제 할 수 있다.</w:t>
      </w:r>
    </w:p>
    <w:p w:rsidR="00D4326B" w:rsidRPr="00FC6AC4" w:rsidRDefault="00D278ED" w:rsidP="009F5116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  <w:lang w:eastAsia="ko-KR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관리자는 </w:t>
      </w:r>
      <w:r w:rsidR="00DE5EA1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사용자가 삭제한 스케치북을 스케치북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전체 조회 페이지에서 </w:t>
      </w:r>
      <w:r w:rsidR="00DE5EA1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다중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삭제 할 수 있다.</w:t>
      </w:r>
      <w:r w:rsidR="00D4326B" w:rsidRPr="00FC6AC4">
        <w:rPr>
          <w:rFonts w:asciiTheme="minorHAnsi" w:eastAsiaTheme="minorHAnsi" w:hAnsiTheme="minorHAnsi"/>
          <w:sz w:val="16"/>
          <w:szCs w:val="16"/>
        </w:rPr>
        <w:br w:type="page"/>
      </w:r>
    </w:p>
    <w:p w:rsidR="00D4326B" w:rsidRPr="00FC6AC4" w:rsidRDefault="00945C2C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lastRenderedPageBreak/>
        <w:t xml:space="preserve">과정 </w:t>
      </w:r>
      <w:r w:rsidR="000E4C94" w:rsidRPr="00FC6AC4">
        <w:rPr>
          <w:rFonts w:asciiTheme="minorHAnsi" w:eastAsiaTheme="minorHAnsi" w:hAnsiTheme="minorHAnsi" w:hint="eastAsia"/>
          <w:sz w:val="16"/>
          <w:szCs w:val="16"/>
        </w:rPr>
        <w:t>관리</w:t>
      </w:r>
    </w:p>
    <w:p w:rsidR="00D4326B" w:rsidRPr="00FC6AC4" w:rsidRDefault="00D4326B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445D3" w:rsidRPr="00FC6AC4" w:rsidTr="002E5BBE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2445D3" w:rsidRPr="00FC6AC4" w:rsidRDefault="00945C2C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b/>
                <w:noProof/>
                <w:sz w:val="16"/>
                <w:szCs w:val="16"/>
                <w:lang w:val="en-US" w:eastAsia="ko-KR"/>
              </w:rPr>
              <w:drawing>
                <wp:inline distT="0" distB="0" distL="0" distR="0" wp14:anchorId="3B413913" wp14:editId="50375C0D">
                  <wp:extent cx="3562847" cy="1714739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유스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326B" w:rsidRPr="00FC6AC4" w:rsidRDefault="00D4326B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액터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C7784" w:rsidRPr="00FC6AC4" w:rsidTr="00F017FD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C7784" w:rsidRPr="00FC6AC4" w:rsidRDefault="002C7784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C7784" w:rsidRPr="00FC6AC4" w:rsidRDefault="002C7784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C7784" w:rsidRPr="00FC6AC4" w:rsidRDefault="002C7784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945C2C" w:rsidRPr="00FC6AC4" w:rsidTr="00FC6AC4">
        <w:trPr>
          <w:trHeight w:val="31"/>
        </w:trPr>
        <w:tc>
          <w:tcPr>
            <w:tcW w:w="970" w:type="pct"/>
          </w:tcPr>
          <w:p w:rsidR="00945C2C" w:rsidRPr="00FC6AC4" w:rsidRDefault="00945C2C" w:rsidP="00F017FD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LP_AC_4</w:t>
            </w:r>
          </w:p>
        </w:tc>
        <w:tc>
          <w:tcPr>
            <w:tcW w:w="671" w:type="pct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</w:t>
            </w:r>
            <w:proofErr w:type="spellEnd"/>
          </w:p>
        </w:tc>
        <w:tc>
          <w:tcPr>
            <w:tcW w:w="3359" w:type="pct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</w:tbl>
    <w:p w:rsidR="00D4326B" w:rsidRPr="00FC6AC4" w:rsidRDefault="00D4326B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D4326B" w:rsidRPr="00FC6AC4" w:rsidTr="002E5BBE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D4326B" w:rsidRPr="00FC6AC4" w:rsidRDefault="00D4326B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유스케이스ID</w:t>
            </w:r>
            <w:proofErr w:type="spellEnd"/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D4326B" w:rsidRPr="00FC6AC4" w:rsidRDefault="00D4326B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유스케이스명</w:t>
            </w:r>
            <w:proofErr w:type="spellEnd"/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D4326B" w:rsidRPr="00FC6AC4" w:rsidRDefault="00D4326B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2C2221" w:rsidRPr="00FC6AC4" w:rsidTr="00EF37D8">
        <w:trPr>
          <w:trHeight w:val="31"/>
        </w:trPr>
        <w:tc>
          <w:tcPr>
            <w:tcW w:w="970" w:type="pct"/>
          </w:tcPr>
          <w:p w:rsidR="002C2221" w:rsidRPr="00FC6AC4" w:rsidRDefault="002C2221" w:rsidP="002C2221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_4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_1</w:t>
            </w:r>
          </w:p>
        </w:tc>
        <w:tc>
          <w:tcPr>
            <w:tcW w:w="970" w:type="pct"/>
            <w:vAlign w:val="center"/>
          </w:tcPr>
          <w:p w:rsidR="002C2221" w:rsidRPr="00FC6AC4" w:rsidRDefault="00945C2C" w:rsidP="002C2221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과정 조회</w:t>
            </w:r>
          </w:p>
        </w:tc>
        <w:tc>
          <w:tcPr>
            <w:tcW w:w="3060" w:type="pct"/>
            <w:vAlign w:val="center"/>
          </w:tcPr>
          <w:p w:rsidR="002C2221" w:rsidRPr="00FC6AC4" w:rsidRDefault="00945C2C" w:rsidP="002C222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등록된 전체 과정을 조회할 수 있다</w:t>
            </w:r>
          </w:p>
        </w:tc>
      </w:tr>
      <w:tr w:rsidR="002C2221" w:rsidRPr="00FC6AC4" w:rsidTr="00EF37D8">
        <w:trPr>
          <w:trHeight w:val="31"/>
        </w:trPr>
        <w:tc>
          <w:tcPr>
            <w:tcW w:w="970" w:type="pct"/>
          </w:tcPr>
          <w:p w:rsidR="002C2221" w:rsidRPr="00FC6AC4" w:rsidRDefault="002C2221" w:rsidP="002C2221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_4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_2</w:t>
            </w:r>
          </w:p>
        </w:tc>
        <w:tc>
          <w:tcPr>
            <w:tcW w:w="970" w:type="pct"/>
            <w:vAlign w:val="center"/>
          </w:tcPr>
          <w:p w:rsidR="002C2221" w:rsidRPr="00FC6AC4" w:rsidRDefault="00945C2C" w:rsidP="002C2221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과정 등록</w:t>
            </w:r>
          </w:p>
        </w:tc>
        <w:tc>
          <w:tcPr>
            <w:tcW w:w="3060" w:type="pct"/>
            <w:vAlign w:val="center"/>
          </w:tcPr>
          <w:p w:rsidR="002C2221" w:rsidRPr="00FC6AC4" w:rsidRDefault="00945C2C" w:rsidP="002C2221">
            <w:pPr>
              <w:pStyle w:val="a5"/>
              <w:ind w:leftChars="0" w:left="0"/>
              <w:jc w:val="left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과정을 등록할 수 있다.</w:t>
            </w:r>
          </w:p>
        </w:tc>
      </w:tr>
      <w:tr w:rsidR="002C2221" w:rsidRPr="00FC6AC4" w:rsidTr="00EF37D8">
        <w:trPr>
          <w:trHeight w:val="31"/>
        </w:trPr>
        <w:tc>
          <w:tcPr>
            <w:tcW w:w="970" w:type="pct"/>
          </w:tcPr>
          <w:p w:rsidR="002C2221" w:rsidRPr="00FC6AC4" w:rsidRDefault="002C2221" w:rsidP="002C2221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_4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_3</w:t>
            </w:r>
          </w:p>
        </w:tc>
        <w:tc>
          <w:tcPr>
            <w:tcW w:w="970" w:type="pct"/>
            <w:vAlign w:val="center"/>
          </w:tcPr>
          <w:p w:rsidR="002C2221" w:rsidRPr="00FC6AC4" w:rsidRDefault="00945C2C" w:rsidP="002C2221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과정 수정</w:t>
            </w:r>
          </w:p>
        </w:tc>
        <w:tc>
          <w:tcPr>
            <w:tcW w:w="3060" w:type="pct"/>
            <w:vAlign w:val="center"/>
          </w:tcPr>
          <w:p w:rsidR="002C2221" w:rsidRPr="00FC6AC4" w:rsidRDefault="00945C2C" w:rsidP="00945C2C">
            <w:pPr>
              <w:pStyle w:val="a5"/>
              <w:ind w:leftChars="0" w:left="0"/>
              <w:jc w:val="left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 xml:space="preserve">등록된 전체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과정중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 xml:space="preserve"> 한 과정을 선택하여 수정할 수 있다.</w:t>
            </w:r>
          </w:p>
        </w:tc>
      </w:tr>
    </w:tbl>
    <w:p w:rsidR="00D4326B" w:rsidRPr="00FC6AC4" w:rsidRDefault="00D4326B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명세</w:t>
      </w:r>
    </w:p>
    <w:p w:rsidR="00D4326B" w:rsidRPr="00FC6AC4" w:rsidRDefault="000E4C94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과정 조회</w:t>
      </w:r>
    </w:p>
    <w:p w:rsidR="00D4326B" w:rsidRPr="00FC6AC4" w:rsidRDefault="00D4326B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D4326B" w:rsidRPr="00FC6AC4" w:rsidRDefault="00945C2C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관리자</w:t>
      </w:r>
    </w:p>
    <w:p w:rsidR="00D4326B" w:rsidRPr="00FC6AC4" w:rsidRDefault="00D4326B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  <w:r w:rsidRPr="00FC6AC4">
        <w:rPr>
          <w:rFonts w:asciiTheme="minorHAnsi" w:eastAsiaTheme="minorHAnsi" w:hAnsiTheme="minorHAnsi" w:hint="eastAsia"/>
          <w:sz w:val="16"/>
          <w:szCs w:val="16"/>
        </w:rPr>
        <w:t>.</w:t>
      </w:r>
    </w:p>
    <w:p w:rsidR="00945C2C" w:rsidRPr="00FC6AC4" w:rsidRDefault="00945C2C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관리자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로그인이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되어 있어야 한다.</w:t>
      </w:r>
    </w:p>
    <w:p w:rsidR="00E249B3" w:rsidRPr="00FC6AC4" w:rsidRDefault="00D4326B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0E4C94" w:rsidRPr="00FC6AC4" w:rsidRDefault="000E4C94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관리자가 과정 관리 탭을 누르면 과정 조회 페이지로 이동한다.</w:t>
      </w:r>
    </w:p>
    <w:p w:rsidR="00D4326B" w:rsidRPr="00FC6AC4" w:rsidRDefault="000E4C94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과정 등록</w:t>
      </w:r>
    </w:p>
    <w:p w:rsidR="00D4326B" w:rsidRPr="00FC6AC4" w:rsidRDefault="00D4326B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CB50DA" w:rsidRPr="00FC6AC4" w:rsidRDefault="000E4C94" w:rsidP="005275A1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관리자</w:t>
      </w:r>
    </w:p>
    <w:p w:rsidR="00145E4A" w:rsidRPr="00FC6AC4" w:rsidRDefault="00D4326B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145E4A" w:rsidRPr="00FC6AC4" w:rsidRDefault="00145E4A" w:rsidP="00145E4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해당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없음</w:t>
      </w:r>
      <w:proofErr w:type="spellEnd"/>
    </w:p>
    <w:p w:rsidR="00D4326B" w:rsidRPr="00FC6AC4" w:rsidRDefault="00D4326B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5F4E10" w:rsidRPr="00FC6AC4" w:rsidRDefault="000E4C94" w:rsidP="00BE1661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과정 조회 페이지에서 과정을 선택하여 수정할 수 있다</w:t>
      </w:r>
      <w:r w:rsidR="005F4E1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</w:p>
    <w:p w:rsidR="00D4326B" w:rsidRPr="00FC6AC4" w:rsidRDefault="000E4C94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lastRenderedPageBreak/>
        <w:t>과정 수정</w:t>
      </w:r>
    </w:p>
    <w:p w:rsidR="00D4326B" w:rsidRPr="00FC6AC4" w:rsidRDefault="00D4326B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CB50DA" w:rsidRPr="00FC6AC4" w:rsidRDefault="000E4C94" w:rsidP="00CB50D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관리자</w:t>
      </w:r>
    </w:p>
    <w:p w:rsidR="00D4326B" w:rsidRPr="00FC6AC4" w:rsidRDefault="00D4326B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4528C8" w:rsidRPr="00FC6AC4" w:rsidRDefault="000E4C94" w:rsidP="004528C8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해당 없음</w:t>
      </w:r>
    </w:p>
    <w:p w:rsidR="00D4326B" w:rsidRPr="00FC6AC4" w:rsidRDefault="00D4326B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0E4C94" w:rsidRPr="00FC6AC4" w:rsidRDefault="000E4C94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과정 조회 페이지에서 과정 등록버튼을 누르면 등록 페이지로 이동하여 과정을 등록할 수 있다.</w:t>
      </w:r>
    </w:p>
    <w:p w:rsidR="00905913" w:rsidRPr="00FC6AC4" w:rsidRDefault="00905913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/>
          <w:sz w:val="16"/>
          <w:szCs w:val="16"/>
        </w:rPr>
        <w:br w:type="page"/>
      </w:r>
    </w:p>
    <w:p w:rsidR="00D73F54" w:rsidRPr="00FC6AC4" w:rsidRDefault="00945C2C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lastRenderedPageBreak/>
        <w:t>결석 관리</w:t>
      </w:r>
    </w:p>
    <w:p w:rsidR="00D73F54" w:rsidRPr="00FC6AC4" w:rsidRDefault="00D73F54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패키지 다이어그램</w:t>
      </w:r>
    </w:p>
    <w:p w:rsidR="00984C43" w:rsidRPr="00FC6AC4" w:rsidRDefault="00984C43" w:rsidP="00984C43">
      <w:pPr>
        <w:pStyle w:val="a5"/>
        <w:ind w:leftChars="0" w:left="0"/>
        <w:rPr>
          <w:rFonts w:asciiTheme="minorHAnsi" w:eastAsiaTheme="minorHAnsi" w:hAnsiTheme="minorHAnsi"/>
          <w:b/>
          <w:sz w:val="16"/>
          <w:szCs w:val="16"/>
          <w:lang w:eastAsia="ko-KR"/>
        </w:rPr>
      </w:pPr>
    </w:p>
    <w:tbl>
      <w:tblPr>
        <w:tblStyle w:val="ab"/>
        <w:tblW w:w="448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94"/>
      </w:tblGrid>
      <w:tr w:rsidR="00D73F54" w:rsidRPr="00FC6AC4" w:rsidTr="000B614E">
        <w:trPr>
          <w:trHeight w:val="2372"/>
        </w:trPr>
        <w:tc>
          <w:tcPr>
            <w:tcW w:w="5000" w:type="pct"/>
            <w:shd w:val="clear" w:color="auto" w:fill="auto"/>
            <w:vAlign w:val="center"/>
          </w:tcPr>
          <w:p w:rsidR="00984C43" w:rsidRPr="00FC6AC4" w:rsidRDefault="00984C43" w:rsidP="00984C43">
            <w:pPr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1.Beacon &amp; Mobile Application</w:t>
            </w:r>
          </w:p>
          <w:p w:rsidR="00984C43" w:rsidRPr="00FC6AC4" w:rsidRDefault="00984C43" w:rsidP="00984C43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/>
                <w:noProof/>
                <w:sz w:val="16"/>
                <w:szCs w:val="16"/>
                <w:lang w:val="en-US" w:eastAsia="ko-KR"/>
              </w:rPr>
              <w:drawing>
                <wp:inline distT="0" distB="0" distL="0" distR="0" wp14:anchorId="76D349DE" wp14:editId="22C5C01D">
                  <wp:extent cx="6120000" cy="1620000"/>
                  <wp:effectExtent l="19050" t="19050" r="14605" b="18415"/>
                  <wp:docPr id="4" name="그림 4" descr="\\192.168.4.254\0.Happy_Team\ㅈㅇㅈ\비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4.254\0.Happy_Team\ㅈㅇㅈ\비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0" cy="162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4C43" w:rsidRPr="00FC6AC4" w:rsidRDefault="00984C43" w:rsidP="00984C43">
            <w:pPr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gram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2.출결</w:t>
            </w:r>
            <w:proofErr w:type="gram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관리</w:t>
            </w:r>
          </w:p>
          <w:p w:rsidR="00984C43" w:rsidRPr="00FC6AC4" w:rsidRDefault="00984C43" w:rsidP="00984C43">
            <w:pPr>
              <w:pStyle w:val="a5"/>
              <w:ind w:leftChars="0" w:left="0"/>
              <w:rPr>
                <w:rFonts w:asciiTheme="minorHAnsi" w:eastAsiaTheme="minorHAnsi" w:hAnsiTheme="minorHAnsi"/>
                <w:b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/>
                <w:noProof/>
                <w:sz w:val="16"/>
                <w:szCs w:val="16"/>
                <w:lang w:val="en-US" w:eastAsia="ko-KR"/>
              </w:rPr>
              <w:drawing>
                <wp:inline distT="0" distB="0" distL="0" distR="0" wp14:anchorId="1767D2C2" wp14:editId="050D1520">
                  <wp:extent cx="6120000" cy="3877200"/>
                  <wp:effectExtent l="19050" t="19050" r="14605" b="28575"/>
                  <wp:docPr id="14" name="그림 14" descr="C:\Users\Administrator\Desktop\출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출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0" cy="38772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4C43" w:rsidRPr="00FC6AC4" w:rsidRDefault="00984C43" w:rsidP="00984C43">
            <w:pPr>
              <w:pStyle w:val="a5"/>
              <w:ind w:leftChars="0" w:left="0"/>
              <w:rPr>
                <w:rFonts w:asciiTheme="minorHAnsi" w:eastAsiaTheme="minorHAnsi" w:hAnsiTheme="minorHAnsi"/>
                <w:b/>
                <w:sz w:val="16"/>
                <w:szCs w:val="16"/>
                <w:lang w:eastAsia="ko-KR"/>
              </w:rPr>
            </w:pPr>
          </w:p>
        </w:tc>
      </w:tr>
      <w:tr w:rsidR="00984C43" w:rsidRPr="00FC6AC4" w:rsidTr="000B614E">
        <w:trPr>
          <w:trHeight w:val="2372"/>
        </w:trPr>
        <w:tc>
          <w:tcPr>
            <w:tcW w:w="5000" w:type="pct"/>
            <w:shd w:val="clear" w:color="auto" w:fill="auto"/>
            <w:vAlign w:val="center"/>
          </w:tcPr>
          <w:p w:rsidR="00984C43" w:rsidRPr="00FC6AC4" w:rsidRDefault="00984C43" w:rsidP="00984C43">
            <w:pPr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</w:tbl>
    <w:p w:rsidR="00D73F54" w:rsidRPr="00FC6AC4" w:rsidRDefault="00D73F54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액터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97694D" w:rsidRPr="00FC6AC4" w:rsidTr="0097694D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97694D" w:rsidRPr="00FC6AC4" w:rsidRDefault="0097694D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97694D" w:rsidRPr="00FC6AC4" w:rsidRDefault="0097694D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97694D" w:rsidRPr="00FC6AC4" w:rsidRDefault="0097694D" w:rsidP="002C370A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BF4085" w:rsidRPr="00FC6AC4" w:rsidTr="00EF37D8">
        <w:trPr>
          <w:trHeight w:val="31"/>
        </w:trPr>
        <w:tc>
          <w:tcPr>
            <w:tcW w:w="970" w:type="pct"/>
          </w:tcPr>
          <w:p w:rsidR="00BF4085" w:rsidRPr="00FC6AC4" w:rsidRDefault="00BF4085" w:rsidP="00BF4085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LP_AC_2</w:t>
            </w:r>
          </w:p>
        </w:tc>
        <w:tc>
          <w:tcPr>
            <w:tcW w:w="671" w:type="pct"/>
          </w:tcPr>
          <w:p w:rsidR="00BF4085" w:rsidRPr="00FC6AC4" w:rsidRDefault="00FF2EBA" w:rsidP="00BF4085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</w:t>
            </w:r>
          </w:p>
        </w:tc>
        <w:tc>
          <w:tcPr>
            <w:tcW w:w="3359" w:type="pct"/>
          </w:tcPr>
          <w:p w:rsidR="00BF4085" w:rsidRPr="00FC6AC4" w:rsidRDefault="00FF2EBA" w:rsidP="00BF4085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과정에 등록된 학생</w:t>
            </w:r>
          </w:p>
        </w:tc>
      </w:tr>
      <w:tr w:rsidR="00E415D7" w:rsidRPr="00FC6AC4" w:rsidTr="00EF37D8">
        <w:trPr>
          <w:trHeight w:val="31"/>
        </w:trPr>
        <w:tc>
          <w:tcPr>
            <w:tcW w:w="970" w:type="pct"/>
          </w:tcPr>
          <w:p w:rsidR="00E415D7" w:rsidRPr="00FC6AC4" w:rsidRDefault="00E415D7" w:rsidP="00BF4085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LP_AC_3</w:t>
            </w:r>
          </w:p>
        </w:tc>
        <w:tc>
          <w:tcPr>
            <w:tcW w:w="671" w:type="pct"/>
          </w:tcPr>
          <w:p w:rsidR="00E415D7" w:rsidRPr="00FC6AC4" w:rsidRDefault="00E415D7" w:rsidP="00BF4085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</w:t>
            </w:r>
          </w:p>
        </w:tc>
        <w:tc>
          <w:tcPr>
            <w:tcW w:w="3359" w:type="pct"/>
          </w:tcPr>
          <w:p w:rsidR="00E415D7" w:rsidRPr="00FC6AC4" w:rsidRDefault="00E415D7" w:rsidP="00BF4085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계정 권한이 강사</w:t>
            </w:r>
          </w:p>
        </w:tc>
      </w:tr>
    </w:tbl>
    <w:p w:rsidR="00D73F54" w:rsidRPr="00FC6AC4" w:rsidRDefault="00D73F54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D73F54" w:rsidRPr="00FC6AC4" w:rsidTr="002E5BBE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D73F54" w:rsidRPr="00FC6AC4" w:rsidRDefault="00D73F54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유스케이스ID</w:t>
            </w:r>
            <w:proofErr w:type="spellEnd"/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D73F54" w:rsidRPr="00FC6AC4" w:rsidRDefault="00D73F54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유스케이스명</w:t>
            </w:r>
            <w:proofErr w:type="spellEnd"/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D73F54" w:rsidRPr="00FC6AC4" w:rsidRDefault="00D73F54" w:rsidP="002E5BBE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E415D7" w:rsidRPr="00FC6AC4" w:rsidTr="002E5BBE">
        <w:trPr>
          <w:trHeight w:val="31"/>
        </w:trPr>
        <w:tc>
          <w:tcPr>
            <w:tcW w:w="970" w:type="pct"/>
            <w:vAlign w:val="center"/>
          </w:tcPr>
          <w:p w:rsidR="00E415D7" w:rsidRPr="00FC6AC4" w:rsidRDefault="00E415D7" w:rsidP="00423612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5_1</w:t>
            </w:r>
          </w:p>
        </w:tc>
        <w:tc>
          <w:tcPr>
            <w:tcW w:w="970" w:type="pct"/>
            <w:vAlign w:val="center"/>
          </w:tcPr>
          <w:p w:rsidR="00E415D7" w:rsidRPr="00FC6AC4" w:rsidRDefault="00E415D7" w:rsidP="00423612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Beacon 출석</w:t>
            </w:r>
          </w:p>
        </w:tc>
        <w:tc>
          <w:tcPr>
            <w:tcW w:w="3060" w:type="pct"/>
            <w:vAlign w:val="center"/>
          </w:tcPr>
          <w:p w:rsidR="00E415D7" w:rsidRPr="00FC6AC4" w:rsidRDefault="00E415D7" w:rsidP="00423612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Beacon에서 APK가 설치된 출결관리 Application으로 UUID(식별번호)를 전송한 후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출견관리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Application에서 DB Server로 UUID 전송, DB Server에서 출석정보를 Application으로 전송, DB Server에 출결현황을 </w:t>
            </w:r>
            <w:proofErr w:type="gram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저장   </w:t>
            </w:r>
            <w:proofErr w:type="gramEnd"/>
          </w:p>
        </w:tc>
      </w:tr>
      <w:tr w:rsidR="00E415D7" w:rsidRPr="00FC6AC4" w:rsidTr="002E5BBE">
        <w:trPr>
          <w:trHeight w:val="31"/>
        </w:trPr>
        <w:tc>
          <w:tcPr>
            <w:tcW w:w="970" w:type="pct"/>
            <w:vAlign w:val="center"/>
          </w:tcPr>
          <w:p w:rsidR="00E415D7" w:rsidRPr="00FC6AC4" w:rsidRDefault="00E415D7" w:rsidP="00423612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5_2</w:t>
            </w:r>
          </w:p>
        </w:tc>
        <w:tc>
          <w:tcPr>
            <w:tcW w:w="970" w:type="pct"/>
            <w:vAlign w:val="center"/>
          </w:tcPr>
          <w:p w:rsidR="00E415D7" w:rsidRPr="00FC6AC4" w:rsidRDefault="00E415D7" w:rsidP="00423612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학생 출결관리</w:t>
            </w:r>
          </w:p>
        </w:tc>
        <w:tc>
          <w:tcPr>
            <w:tcW w:w="3060" w:type="pct"/>
            <w:vAlign w:val="center"/>
          </w:tcPr>
          <w:p w:rsidR="00E415D7" w:rsidRPr="00FC6AC4" w:rsidRDefault="00E415D7" w:rsidP="00423612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학생 본인의 출결현황 조회 </w:t>
            </w:r>
          </w:p>
        </w:tc>
      </w:tr>
      <w:tr w:rsidR="00E415D7" w:rsidRPr="00FC6AC4" w:rsidTr="002E5BBE">
        <w:trPr>
          <w:trHeight w:val="31"/>
        </w:trPr>
        <w:tc>
          <w:tcPr>
            <w:tcW w:w="970" w:type="pct"/>
            <w:vAlign w:val="center"/>
          </w:tcPr>
          <w:p w:rsidR="00E415D7" w:rsidRPr="00FC6AC4" w:rsidRDefault="00E415D7" w:rsidP="00423612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5_3</w:t>
            </w:r>
          </w:p>
        </w:tc>
        <w:tc>
          <w:tcPr>
            <w:tcW w:w="970" w:type="pct"/>
            <w:vAlign w:val="center"/>
          </w:tcPr>
          <w:p w:rsidR="00E415D7" w:rsidRPr="00FC6AC4" w:rsidRDefault="00E415D7" w:rsidP="00423612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강사 출결관리</w:t>
            </w:r>
          </w:p>
        </w:tc>
        <w:tc>
          <w:tcPr>
            <w:tcW w:w="3060" w:type="pct"/>
            <w:vAlign w:val="center"/>
          </w:tcPr>
          <w:p w:rsidR="00E415D7" w:rsidRPr="00FC6AC4" w:rsidRDefault="00E415D7" w:rsidP="00423612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캘린더를 이용한 학생들의 출결현황, 특정학생의 출결현황 조회</w:t>
            </w:r>
          </w:p>
          <w:p w:rsidR="00E415D7" w:rsidRPr="00FC6AC4" w:rsidRDefault="00E415D7" w:rsidP="00423612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 조건에 충족한 학생에게 문자 전송</w:t>
            </w:r>
          </w:p>
        </w:tc>
      </w:tr>
    </w:tbl>
    <w:p w:rsidR="00D73F54" w:rsidRPr="00FC6AC4" w:rsidRDefault="00D73F54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명세</w:t>
      </w:r>
    </w:p>
    <w:p w:rsidR="00D73F54" w:rsidRPr="00FC6AC4" w:rsidRDefault="000B614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Beacon</w:t>
      </w:r>
    </w:p>
    <w:p w:rsidR="00D73F54" w:rsidRPr="00FC6AC4" w:rsidRDefault="00D73F5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D73F54" w:rsidRPr="00FC6AC4" w:rsidRDefault="000B614E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</w:t>
      </w:r>
    </w:p>
    <w:p w:rsidR="00564CDB" w:rsidRPr="00FC6AC4" w:rsidRDefault="00D73F5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0B614E" w:rsidRPr="00FC6AC4" w:rsidRDefault="000B614E" w:rsidP="00564CD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APK가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설치된 출결관리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Application이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있어야 한다. </w:t>
      </w:r>
    </w:p>
    <w:p w:rsidR="000B614E" w:rsidRPr="00FC6AC4" w:rsidRDefault="000B614E" w:rsidP="00564CD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Beacon의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거리가 최대 송 수신 거리가 5M이기 때문에 5M 이내로 접근 해야 한다. </w:t>
      </w:r>
    </w:p>
    <w:p w:rsidR="00C94989" w:rsidRPr="00FC6AC4" w:rsidRDefault="00D73F5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812149" w:rsidRPr="00FC6AC4" w:rsidRDefault="000B614E" w:rsidP="00812149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APK가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설치된 출결관리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Application에서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출석 버튼을 클릭하면 출결현황</w:t>
      </w:r>
      <w:r w:rsidR="00812149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을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DB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Server로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  <w:r w:rsidR="00812149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전송한다.</w:t>
      </w:r>
    </w:p>
    <w:p w:rsidR="00D73F54" w:rsidRPr="00FC6AC4" w:rsidRDefault="00E415D7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학생 </w:t>
      </w:r>
      <w:r w:rsidR="006A3221" w:rsidRPr="00FC6AC4">
        <w:rPr>
          <w:rFonts w:asciiTheme="minorHAnsi" w:eastAsiaTheme="minorHAnsi" w:hAnsiTheme="minorHAnsi" w:hint="eastAsia"/>
          <w:sz w:val="16"/>
          <w:szCs w:val="16"/>
        </w:rPr>
        <w:t>출결관리</w:t>
      </w:r>
    </w:p>
    <w:p w:rsidR="00D73F54" w:rsidRPr="00FC6AC4" w:rsidRDefault="00D73F5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D9374D" w:rsidRPr="00FC6AC4" w:rsidRDefault="006A3221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</w:t>
      </w:r>
    </w:p>
    <w:p w:rsidR="00D73F54" w:rsidRPr="00FC6AC4" w:rsidRDefault="00D73F5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6A3221" w:rsidRPr="00FC6AC4" w:rsidRDefault="00812149" w:rsidP="00812149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권한이 학생인 계정만 접근이 가능하다.</w:t>
      </w:r>
      <w:r w:rsidR="006A3221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</w:t>
      </w:r>
    </w:p>
    <w:p w:rsidR="006A3221" w:rsidRPr="00FC6AC4" w:rsidRDefault="006A3221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lastRenderedPageBreak/>
        <w:t>과정을 가지고 있어야 한다.</w:t>
      </w:r>
    </w:p>
    <w:p w:rsidR="00D73F54" w:rsidRPr="00FC6AC4" w:rsidRDefault="00D73F5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D73F54" w:rsidRPr="00FC6AC4" w:rsidRDefault="00E61C20" w:rsidP="00597D0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 본인의 과정을 선택하여 해당 과정의 출결현황을 조회할 수 있다.</w:t>
      </w:r>
    </w:p>
    <w:p w:rsidR="004F2EE4" w:rsidRPr="00FC6AC4" w:rsidRDefault="00812149" w:rsidP="00597D0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학생 본인 과정의 출결현황을 </w:t>
      </w:r>
      <w:r w:rsidR="00E61C2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차트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로 조회할 수 있다.</w:t>
      </w:r>
    </w:p>
    <w:p w:rsidR="00D73F54" w:rsidRPr="00FC6AC4" w:rsidRDefault="00E415D7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강사 출결관리</w:t>
      </w:r>
    </w:p>
    <w:p w:rsidR="00D73F54" w:rsidRPr="00FC6AC4" w:rsidRDefault="00D73F5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8A547C" w:rsidRPr="00FC6AC4" w:rsidRDefault="00812149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강사</w:t>
      </w:r>
    </w:p>
    <w:p w:rsidR="00D73F54" w:rsidRPr="00FC6AC4" w:rsidRDefault="00D73F5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D73F54" w:rsidRPr="00FC6AC4" w:rsidRDefault="00812149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권한이 강사인 계정만 접근이 가능하다.</w:t>
      </w:r>
    </w:p>
    <w:p w:rsidR="00D73F54" w:rsidRPr="00FC6AC4" w:rsidRDefault="00D73F5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812149" w:rsidRPr="00FC6AC4" w:rsidRDefault="00E61C20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본인의 과정이 표시되어 확인할 수 있다.</w:t>
      </w:r>
    </w:p>
    <w:p w:rsidR="00812149" w:rsidRPr="00FC6AC4" w:rsidRDefault="00E61C20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캘린더의 특정 날짜 클릭 시 해당 날짜에 학생들 출결 현황을 볼 수 있다</w:t>
      </w:r>
      <w:r w:rsidR="00812149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. </w:t>
      </w:r>
    </w:p>
    <w:p w:rsidR="00812149" w:rsidRPr="00FC6AC4" w:rsidRDefault="00812149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학생들의 출결 현황 페이지에서 특정 학생을 클릭 시 그 학생의 </w:t>
      </w:r>
      <w:r w:rsidR="00E61C20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상세 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출결현황을 조회 가능하다. </w:t>
      </w:r>
    </w:p>
    <w:p w:rsidR="00812149" w:rsidRPr="00FC6AC4" w:rsidRDefault="00E61C20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학생들의 </w:t>
      </w:r>
      <w:r w:rsidR="00812149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출결 현황 페이지에서 결석 조건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에</w:t>
      </w:r>
      <w:r w:rsidR="00812149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충족한 학생에게 문자 전송이 가능하다</w:t>
      </w: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</w:p>
    <w:p w:rsidR="00945C2C" w:rsidRPr="00FC6AC4" w:rsidRDefault="00E61C20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상세 출결현황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조회시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해당 학생의 월별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ID</w:t>
      </w:r>
      <w:proofErr w:type="gram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,NAME,GENDER,BIRTH를</w:t>
      </w:r>
      <w:proofErr w:type="spellEnd"/>
      <w:proofErr w:type="gram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차트로 확인할 수 있다.</w:t>
      </w:r>
    </w:p>
    <w:p w:rsidR="00945C2C" w:rsidRPr="00FC6AC4" w:rsidRDefault="00945C2C" w:rsidP="00945C2C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출결관리</w:t>
      </w:r>
    </w:p>
    <w:p w:rsidR="00945C2C" w:rsidRPr="00FC6AC4" w:rsidRDefault="00945C2C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패키지 다이어그램</w:t>
      </w:r>
    </w:p>
    <w:p w:rsidR="00945C2C" w:rsidRPr="00FC6AC4" w:rsidRDefault="00945C2C" w:rsidP="00945C2C">
      <w:pPr>
        <w:pStyle w:val="a5"/>
        <w:ind w:leftChars="0" w:left="0"/>
        <w:rPr>
          <w:rFonts w:asciiTheme="minorHAnsi" w:eastAsiaTheme="minorHAnsi" w:hAnsiTheme="minorHAnsi"/>
          <w:b/>
          <w:sz w:val="16"/>
          <w:szCs w:val="16"/>
          <w:lang w:eastAsia="ko-KR"/>
        </w:rPr>
      </w:pPr>
    </w:p>
    <w:tbl>
      <w:tblPr>
        <w:tblStyle w:val="ab"/>
        <w:tblW w:w="4538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906"/>
      </w:tblGrid>
      <w:tr w:rsidR="00945C2C" w:rsidRPr="00FC6AC4" w:rsidTr="000E4C94">
        <w:trPr>
          <w:trHeight w:val="2372"/>
        </w:trPr>
        <w:tc>
          <w:tcPr>
            <w:tcW w:w="5000" w:type="pct"/>
            <w:shd w:val="clear" w:color="auto" w:fill="auto"/>
            <w:vAlign w:val="center"/>
          </w:tcPr>
          <w:p w:rsidR="00945C2C" w:rsidRPr="00FC6AC4" w:rsidRDefault="00945C2C" w:rsidP="00FC6AC4">
            <w:pPr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1.Beacon &amp; Mobile Application</w:t>
            </w:r>
          </w:p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/>
                <w:noProof/>
                <w:sz w:val="16"/>
                <w:szCs w:val="16"/>
                <w:lang w:val="en-US" w:eastAsia="ko-KR"/>
              </w:rPr>
              <w:drawing>
                <wp:inline distT="0" distB="0" distL="0" distR="0" wp14:anchorId="61F02C63" wp14:editId="55E3C1E8">
                  <wp:extent cx="6120000" cy="1620000"/>
                  <wp:effectExtent l="19050" t="19050" r="14605" b="18415"/>
                  <wp:docPr id="15" name="그림 15" descr="\\192.168.4.254\0.Happy_Team\ㅈㅇㅈ\비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4.254\0.Happy_Team\ㅈㅇㅈ\비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0" cy="162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5C2C" w:rsidRPr="00FC6AC4" w:rsidRDefault="00945C2C" w:rsidP="00FC6AC4">
            <w:pPr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gram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2.출결</w:t>
            </w:r>
            <w:proofErr w:type="gram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관리</w:t>
            </w:r>
          </w:p>
          <w:p w:rsidR="00945C2C" w:rsidRPr="00FC6AC4" w:rsidRDefault="00945C2C" w:rsidP="00FC6AC4">
            <w:pPr>
              <w:pStyle w:val="a5"/>
              <w:ind w:leftChars="0" w:left="0"/>
              <w:rPr>
                <w:rFonts w:asciiTheme="minorHAnsi" w:eastAsiaTheme="minorHAnsi" w:hAnsiTheme="minorHAnsi"/>
                <w:b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/>
                <w:noProof/>
                <w:sz w:val="16"/>
                <w:szCs w:val="16"/>
                <w:lang w:val="en-US" w:eastAsia="ko-KR"/>
              </w:rPr>
              <w:lastRenderedPageBreak/>
              <w:drawing>
                <wp:inline distT="0" distB="0" distL="0" distR="0" wp14:anchorId="1D92C95C" wp14:editId="23438D5D">
                  <wp:extent cx="6120000" cy="3877200"/>
                  <wp:effectExtent l="19050" t="19050" r="14605" b="28575"/>
                  <wp:docPr id="17" name="그림 17" descr="C:\Users\Administrator\Desktop\출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출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0" cy="38772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5C2C" w:rsidRPr="00FC6AC4" w:rsidRDefault="00945C2C" w:rsidP="00FC6AC4">
            <w:pPr>
              <w:pStyle w:val="a5"/>
              <w:ind w:leftChars="0" w:left="0"/>
              <w:rPr>
                <w:rFonts w:asciiTheme="minorHAnsi" w:eastAsiaTheme="minorHAnsi" w:hAnsiTheme="minorHAnsi"/>
                <w:b/>
                <w:sz w:val="16"/>
                <w:szCs w:val="16"/>
                <w:lang w:eastAsia="ko-KR"/>
              </w:rPr>
            </w:pPr>
          </w:p>
        </w:tc>
      </w:tr>
    </w:tbl>
    <w:p w:rsidR="00945C2C" w:rsidRPr="00FC6AC4" w:rsidRDefault="00945C2C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lastRenderedPageBreak/>
        <w:t>액터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945C2C" w:rsidRPr="00FC6AC4" w:rsidTr="00FC6AC4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945C2C" w:rsidRPr="00FC6AC4" w:rsidTr="00FC6AC4">
        <w:trPr>
          <w:trHeight w:val="31"/>
        </w:trPr>
        <w:tc>
          <w:tcPr>
            <w:tcW w:w="970" w:type="pct"/>
          </w:tcPr>
          <w:p w:rsidR="00945C2C" w:rsidRPr="00FC6AC4" w:rsidRDefault="00945C2C" w:rsidP="00FC6AC4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LP_AC_2</w:t>
            </w:r>
          </w:p>
        </w:tc>
        <w:tc>
          <w:tcPr>
            <w:tcW w:w="671" w:type="pct"/>
          </w:tcPr>
          <w:p w:rsidR="00945C2C" w:rsidRPr="00FC6AC4" w:rsidRDefault="00945C2C" w:rsidP="00FC6AC4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</w:t>
            </w:r>
          </w:p>
        </w:tc>
        <w:tc>
          <w:tcPr>
            <w:tcW w:w="3359" w:type="pct"/>
          </w:tcPr>
          <w:p w:rsidR="00945C2C" w:rsidRPr="00FC6AC4" w:rsidRDefault="00945C2C" w:rsidP="00FC6AC4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과정에 등록된 학생</w:t>
            </w:r>
          </w:p>
        </w:tc>
      </w:tr>
      <w:tr w:rsidR="00945C2C" w:rsidRPr="00FC6AC4" w:rsidTr="00FC6AC4">
        <w:trPr>
          <w:trHeight w:val="31"/>
        </w:trPr>
        <w:tc>
          <w:tcPr>
            <w:tcW w:w="970" w:type="pct"/>
          </w:tcPr>
          <w:p w:rsidR="00945C2C" w:rsidRPr="00FC6AC4" w:rsidRDefault="00945C2C" w:rsidP="00FC6AC4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LP_AC_3</w:t>
            </w:r>
          </w:p>
        </w:tc>
        <w:tc>
          <w:tcPr>
            <w:tcW w:w="671" w:type="pct"/>
          </w:tcPr>
          <w:p w:rsidR="00945C2C" w:rsidRPr="00FC6AC4" w:rsidRDefault="00945C2C" w:rsidP="00FC6AC4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</w:t>
            </w:r>
          </w:p>
        </w:tc>
        <w:tc>
          <w:tcPr>
            <w:tcW w:w="3359" w:type="pct"/>
          </w:tcPr>
          <w:p w:rsidR="00945C2C" w:rsidRPr="00FC6AC4" w:rsidRDefault="00945C2C" w:rsidP="00FC6AC4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계정 권한이 강사</w:t>
            </w:r>
          </w:p>
        </w:tc>
      </w:tr>
    </w:tbl>
    <w:p w:rsidR="00945C2C" w:rsidRPr="00FC6AC4" w:rsidRDefault="00945C2C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945C2C" w:rsidRPr="00FC6AC4" w:rsidTr="00FC6AC4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유스케이스ID</w:t>
            </w:r>
            <w:proofErr w:type="spellEnd"/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유스케이스명</w:t>
            </w:r>
            <w:proofErr w:type="spellEnd"/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945C2C" w:rsidRPr="00FC6AC4" w:rsidTr="00FC6AC4">
        <w:trPr>
          <w:trHeight w:val="31"/>
        </w:trPr>
        <w:tc>
          <w:tcPr>
            <w:tcW w:w="970" w:type="pct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5_1</w:t>
            </w:r>
          </w:p>
        </w:tc>
        <w:tc>
          <w:tcPr>
            <w:tcW w:w="970" w:type="pct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Beacon 출석</w:t>
            </w:r>
          </w:p>
        </w:tc>
        <w:tc>
          <w:tcPr>
            <w:tcW w:w="3060" w:type="pct"/>
            <w:vAlign w:val="center"/>
          </w:tcPr>
          <w:p w:rsidR="00945C2C" w:rsidRPr="00FC6AC4" w:rsidRDefault="00945C2C" w:rsidP="00FC6AC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Beacon에서 APK가 설치된 출결관리 Application으로 UUID(식별번호)를 전송한 후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출견관리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Application에서 DB Server로 UUID 전송, DB Server에서 출석정보를 Application으로 전송, DB Server에 출결현황을 </w:t>
            </w:r>
            <w:proofErr w:type="gram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저장   </w:t>
            </w:r>
            <w:proofErr w:type="gramEnd"/>
          </w:p>
        </w:tc>
      </w:tr>
      <w:tr w:rsidR="00945C2C" w:rsidRPr="00FC6AC4" w:rsidTr="00FC6AC4">
        <w:trPr>
          <w:trHeight w:val="31"/>
        </w:trPr>
        <w:tc>
          <w:tcPr>
            <w:tcW w:w="970" w:type="pct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5_2</w:t>
            </w:r>
          </w:p>
        </w:tc>
        <w:tc>
          <w:tcPr>
            <w:tcW w:w="970" w:type="pct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학생 출결관리</w:t>
            </w:r>
          </w:p>
        </w:tc>
        <w:tc>
          <w:tcPr>
            <w:tcW w:w="3060" w:type="pct"/>
            <w:vAlign w:val="center"/>
          </w:tcPr>
          <w:p w:rsidR="00945C2C" w:rsidRPr="00FC6AC4" w:rsidRDefault="00945C2C" w:rsidP="00FC6AC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학생 본인의 출결현황 조회 </w:t>
            </w:r>
          </w:p>
        </w:tc>
      </w:tr>
      <w:tr w:rsidR="00945C2C" w:rsidRPr="00FC6AC4" w:rsidTr="00FC6AC4">
        <w:trPr>
          <w:trHeight w:val="31"/>
        </w:trPr>
        <w:tc>
          <w:tcPr>
            <w:tcW w:w="970" w:type="pct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5_3</w:t>
            </w:r>
          </w:p>
        </w:tc>
        <w:tc>
          <w:tcPr>
            <w:tcW w:w="970" w:type="pct"/>
            <w:vAlign w:val="center"/>
          </w:tcPr>
          <w:p w:rsidR="00945C2C" w:rsidRPr="00FC6AC4" w:rsidRDefault="00945C2C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강사 출결관리</w:t>
            </w:r>
          </w:p>
        </w:tc>
        <w:tc>
          <w:tcPr>
            <w:tcW w:w="3060" w:type="pct"/>
            <w:vAlign w:val="center"/>
          </w:tcPr>
          <w:p w:rsidR="00945C2C" w:rsidRPr="00FC6AC4" w:rsidRDefault="00945C2C" w:rsidP="00FC6AC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캘린더를 이용한 학생들의 출결현황, 특정학생의 출결현황 조회</w:t>
            </w:r>
          </w:p>
          <w:p w:rsidR="00945C2C" w:rsidRPr="00FC6AC4" w:rsidRDefault="00945C2C" w:rsidP="00FC6AC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 조건에 충족한 학생에게 문자 전송</w:t>
            </w:r>
          </w:p>
        </w:tc>
      </w:tr>
    </w:tbl>
    <w:p w:rsidR="00945C2C" w:rsidRPr="00FC6AC4" w:rsidRDefault="00945C2C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명세</w:t>
      </w:r>
    </w:p>
    <w:p w:rsidR="00945C2C" w:rsidRPr="00FC6AC4" w:rsidRDefault="00945C2C" w:rsidP="00945C2C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Beacon</w:t>
      </w:r>
    </w:p>
    <w:p w:rsidR="00945C2C" w:rsidRPr="00FC6AC4" w:rsidRDefault="00945C2C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lastRenderedPageBreak/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</w:t>
      </w:r>
    </w:p>
    <w:p w:rsidR="00945C2C" w:rsidRPr="00FC6AC4" w:rsidRDefault="00945C2C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APK가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설치된 출결관리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Application이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있어야 한다. 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Beacon의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거리가 최대 송 수신 거리가 5M이기 때문에 5M 이내로 접근 해야 한다. </w:t>
      </w:r>
    </w:p>
    <w:p w:rsidR="00945C2C" w:rsidRPr="00FC6AC4" w:rsidRDefault="00945C2C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APK가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설치된 출결관리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Application에서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출석 버튼을 클릭하면 출결현황을 DB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Server로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전송한다.</w:t>
      </w:r>
    </w:p>
    <w:p w:rsidR="00945C2C" w:rsidRPr="00FC6AC4" w:rsidRDefault="00945C2C" w:rsidP="00945C2C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학생 출결관리</w:t>
      </w:r>
    </w:p>
    <w:p w:rsidR="00945C2C" w:rsidRPr="00FC6AC4" w:rsidRDefault="00945C2C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</w:t>
      </w:r>
    </w:p>
    <w:p w:rsidR="00945C2C" w:rsidRPr="00FC6AC4" w:rsidRDefault="00945C2C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권한이 학생인 계정만 접근이 가능하다. 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과정을 가지고 있어야 한다.</w:t>
      </w:r>
    </w:p>
    <w:p w:rsidR="00945C2C" w:rsidRPr="00FC6AC4" w:rsidRDefault="00945C2C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 본인의 과정을 선택하여 해당 과정의 출결현황을 조회할 수 있다.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 본인 과정의 출결현황을 차트로 조회할 수 있다.</w:t>
      </w:r>
    </w:p>
    <w:p w:rsidR="00945C2C" w:rsidRPr="00FC6AC4" w:rsidRDefault="00945C2C" w:rsidP="00945C2C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강사 출결관리</w:t>
      </w:r>
    </w:p>
    <w:p w:rsidR="00945C2C" w:rsidRPr="00FC6AC4" w:rsidRDefault="00945C2C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강사</w:t>
      </w:r>
    </w:p>
    <w:p w:rsidR="00945C2C" w:rsidRPr="00FC6AC4" w:rsidRDefault="00945C2C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권한이 강사인 계정만 접근이 가능하다.</w:t>
      </w:r>
    </w:p>
    <w:p w:rsidR="00945C2C" w:rsidRPr="00FC6AC4" w:rsidRDefault="00945C2C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본인의 과정이 표시되어 확인할 수 있다.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캘린더의 특정 날짜 클릭 시 해당 날짜에 학생들 출결 현황을 볼 수 있다. 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학생들의 출결 현황 페이지에서 특정 학생을 클릭 시 그 학생의 상세 출결현황을 조회 가능하다. 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학생들의 출결 현황 페이지에서 결석 조건에 충족한 학생에게 문자 전송이 가능하다.</w:t>
      </w:r>
    </w:p>
    <w:p w:rsidR="00945C2C" w:rsidRPr="00FC6AC4" w:rsidRDefault="00945C2C" w:rsidP="00945C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상세 출결현황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조회시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해당 학생의 월별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ID</w:t>
      </w:r>
      <w:proofErr w:type="gram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,NAME,GENDER,BIRTH를</w:t>
      </w:r>
      <w:proofErr w:type="spellEnd"/>
      <w:proofErr w:type="gram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차트로 확인할 수 있다.</w:t>
      </w:r>
    </w:p>
    <w:p w:rsidR="000E4C94" w:rsidRPr="00FC6AC4" w:rsidRDefault="000E4C94" w:rsidP="000E4C94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결석 신청</w:t>
      </w:r>
    </w:p>
    <w:p w:rsidR="000E4C94" w:rsidRPr="00FC6AC4" w:rsidRDefault="000E4C94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패키지 다이어그램</w:t>
      </w:r>
    </w:p>
    <w:p w:rsidR="000E4C94" w:rsidRPr="00FC6AC4" w:rsidRDefault="000E4C94" w:rsidP="000E4C94">
      <w:pPr>
        <w:pStyle w:val="a5"/>
        <w:ind w:leftChars="0" w:left="0"/>
        <w:rPr>
          <w:rFonts w:asciiTheme="minorHAnsi" w:eastAsiaTheme="minorHAnsi" w:hAnsiTheme="minorHAnsi"/>
          <w:b/>
          <w:sz w:val="16"/>
          <w:szCs w:val="16"/>
          <w:lang w:eastAsia="ko-KR"/>
        </w:rPr>
      </w:pPr>
    </w:p>
    <w:tbl>
      <w:tblPr>
        <w:tblStyle w:val="ab"/>
        <w:tblW w:w="448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73"/>
      </w:tblGrid>
      <w:tr w:rsidR="000E4C94" w:rsidRPr="00FC6AC4" w:rsidTr="00FC6AC4">
        <w:trPr>
          <w:trHeight w:val="2372"/>
        </w:trPr>
        <w:tc>
          <w:tcPr>
            <w:tcW w:w="5000" w:type="pct"/>
            <w:shd w:val="clear" w:color="auto" w:fill="auto"/>
            <w:vAlign w:val="center"/>
          </w:tcPr>
          <w:p w:rsidR="000E4C94" w:rsidRPr="00FC6AC4" w:rsidRDefault="000E4C94" w:rsidP="000E4C94">
            <w:pPr>
              <w:pStyle w:val="a5"/>
              <w:ind w:leftChars="0" w:left="0"/>
              <w:rPr>
                <w:rFonts w:asciiTheme="minorHAnsi" w:eastAsiaTheme="minorHAnsi" w:hAnsiTheme="minorHAnsi"/>
                <w:b/>
                <w:sz w:val="16"/>
                <w:szCs w:val="16"/>
                <w:lang w:eastAsia="ko-KR"/>
              </w:rPr>
            </w:pPr>
            <w:r w:rsidRPr="00FC6AC4">
              <w:rPr>
                <w:rFonts w:asciiTheme="minorHAnsi" w:eastAsiaTheme="minorHAnsi" w:hAnsiTheme="minorHAnsi"/>
                <w:noProof/>
                <w:sz w:val="16"/>
                <w:szCs w:val="16"/>
              </w:rPr>
              <w:lastRenderedPageBreak/>
              <w:drawing>
                <wp:inline distT="0" distB="0" distL="0" distR="0" wp14:anchorId="7192F270" wp14:editId="2D6BA1BC">
                  <wp:extent cx="5657850" cy="6229350"/>
                  <wp:effectExtent l="0" t="0" r="0" b="0"/>
                  <wp:docPr id="16" name="그림 16" descr="유스케이스-전자결재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유스케이스-전자결재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622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C94" w:rsidRPr="00FC6AC4" w:rsidRDefault="000E4C94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액터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0E4C94" w:rsidRPr="00FC6AC4" w:rsidTr="00FC6AC4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0E4C94" w:rsidRPr="00FC6AC4" w:rsidRDefault="000E4C94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0E4C94" w:rsidRPr="00FC6AC4" w:rsidRDefault="000E4C94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0E4C94" w:rsidRPr="00FC6AC4" w:rsidRDefault="000E4C94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B52411" w:rsidRPr="00FC6AC4" w:rsidTr="00FC6AC4">
        <w:trPr>
          <w:trHeight w:val="31"/>
        </w:trPr>
        <w:tc>
          <w:tcPr>
            <w:tcW w:w="970" w:type="pct"/>
          </w:tcPr>
          <w:p w:rsidR="00B52411" w:rsidRPr="00FC6AC4" w:rsidRDefault="00B52411" w:rsidP="00FC6AC4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LP_AC_2</w:t>
            </w:r>
          </w:p>
        </w:tc>
        <w:tc>
          <w:tcPr>
            <w:tcW w:w="671" w:type="pct"/>
          </w:tcPr>
          <w:p w:rsidR="00B52411" w:rsidRPr="00FC6AC4" w:rsidRDefault="00B52411" w:rsidP="00FC6AC4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</w:t>
            </w:r>
          </w:p>
        </w:tc>
        <w:tc>
          <w:tcPr>
            <w:tcW w:w="3359" w:type="pct"/>
            <w:vAlign w:val="center"/>
          </w:tcPr>
          <w:p w:rsidR="00B52411" w:rsidRPr="00FC6AC4" w:rsidRDefault="00B52411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아니면서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회원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완료된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B52411" w:rsidRPr="00FC6AC4" w:rsidTr="00FC6AC4">
        <w:trPr>
          <w:trHeight w:val="31"/>
        </w:trPr>
        <w:tc>
          <w:tcPr>
            <w:tcW w:w="970" w:type="pct"/>
          </w:tcPr>
          <w:p w:rsidR="00B52411" w:rsidRPr="00FC6AC4" w:rsidRDefault="00B52411" w:rsidP="00FC6AC4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LP_AC_3</w:t>
            </w:r>
          </w:p>
        </w:tc>
        <w:tc>
          <w:tcPr>
            <w:tcW w:w="671" w:type="pct"/>
          </w:tcPr>
          <w:p w:rsidR="00B52411" w:rsidRPr="00FC6AC4" w:rsidRDefault="00B52411" w:rsidP="00FC6AC4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</w:t>
            </w:r>
          </w:p>
        </w:tc>
        <w:tc>
          <w:tcPr>
            <w:tcW w:w="3359" w:type="pct"/>
            <w:vAlign w:val="center"/>
          </w:tcPr>
          <w:p w:rsidR="00B52411" w:rsidRPr="00FC6AC4" w:rsidRDefault="00B52411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아니면서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등록이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완료된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  <w:tr w:rsidR="00B52411" w:rsidRPr="00FC6AC4" w:rsidTr="00FC6AC4">
        <w:trPr>
          <w:trHeight w:val="31"/>
        </w:trPr>
        <w:tc>
          <w:tcPr>
            <w:tcW w:w="970" w:type="pct"/>
          </w:tcPr>
          <w:p w:rsidR="00B52411" w:rsidRPr="00FC6AC4" w:rsidRDefault="00B52411" w:rsidP="00FC6AC4">
            <w:pPr>
              <w:jc w:val="center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</w:tc>
        <w:tc>
          <w:tcPr>
            <w:tcW w:w="671" w:type="pct"/>
          </w:tcPr>
          <w:p w:rsidR="00B52411" w:rsidRPr="00FC6AC4" w:rsidRDefault="00B52411" w:rsidP="00FC6AC4">
            <w:pPr>
              <w:jc w:val="center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관리자</w:t>
            </w:r>
          </w:p>
        </w:tc>
        <w:tc>
          <w:tcPr>
            <w:tcW w:w="3359" w:type="pct"/>
            <w:vAlign w:val="center"/>
          </w:tcPr>
          <w:p w:rsidR="00B52411" w:rsidRPr="00FC6AC4" w:rsidRDefault="00B52411" w:rsidP="00FC6AC4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로그인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아닌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사용자</w:t>
            </w:r>
            <w:proofErr w:type="spellEnd"/>
          </w:p>
        </w:tc>
      </w:tr>
    </w:tbl>
    <w:p w:rsidR="000E4C94" w:rsidRPr="00FC6AC4" w:rsidRDefault="000E4C94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0E4C94" w:rsidRPr="00FC6AC4" w:rsidTr="00FC6AC4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0E4C94" w:rsidRPr="00FC6AC4" w:rsidRDefault="000E4C94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lastRenderedPageBreak/>
              <w:t>유스케이스ID</w:t>
            </w:r>
            <w:proofErr w:type="spellEnd"/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0E4C94" w:rsidRPr="00FC6AC4" w:rsidRDefault="000E4C94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유스케이스명</w:t>
            </w:r>
            <w:proofErr w:type="spellEnd"/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0E4C94" w:rsidRPr="00FC6AC4" w:rsidRDefault="000E4C94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유스케이스</w:t>
            </w:r>
            <w:proofErr w:type="spellEnd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설명</w:t>
            </w:r>
            <w:proofErr w:type="spellEnd"/>
          </w:p>
        </w:tc>
      </w:tr>
      <w:tr w:rsidR="00B52411" w:rsidRPr="00FC6AC4" w:rsidTr="00FC6AC4">
        <w:trPr>
          <w:trHeight w:val="31"/>
        </w:trPr>
        <w:tc>
          <w:tcPr>
            <w:tcW w:w="970" w:type="pct"/>
            <w:vAlign w:val="center"/>
          </w:tcPr>
          <w:p w:rsidR="00B52411" w:rsidRPr="00FC6AC4" w:rsidRDefault="00B52411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5_1</w:t>
            </w:r>
          </w:p>
        </w:tc>
        <w:tc>
          <w:tcPr>
            <w:tcW w:w="970" w:type="pct"/>
            <w:vAlign w:val="center"/>
          </w:tcPr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내역조회</w:t>
            </w:r>
            <w:proofErr w:type="spellEnd"/>
          </w:p>
        </w:tc>
        <w:tc>
          <w:tcPr>
            <w:tcW w:w="3060" w:type="pct"/>
            <w:vAlign w:val="center"/>
          </w:tcPr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학생-자신의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내역을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진행중,승인완료,미승인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3가지로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나뉘어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조회할수있다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</w:p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강사,관리자-자신이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수리한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신청서내역을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진행중,승인완료,미승인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3가지로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나뉘어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조회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할수있다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</w:p>
        </w:tc>
      </w:tr>
      <w:tr w:rsidR="00B52411" w:rsidRPr="00FC6AC4" w:rsidTr="00FC6AC4">
        <w:trPr>
          <w:trHeight w:val="31"/>
        </w:trPr>
        <w:tc>
          <w:tcPr>
            <w:tcW w:w="970" w:type="pct"/>
            <w:vAlign w:val="center"/>
          </w:tcPr>
          <w:p w:rsidR="00B52411" w:rsidRPr="00FC6AC4" w:rsidRDefault="00B52411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5_2</w:t>
            </w:r>
          </w:p>
        </w:tc>
        <w:tc>
          <w:tcPr>
            <w:tcW w:w="970" w:type="pct"/>
            <w:vAlign w:val="center"/>
          </w:tcPr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결석신청하기</w:t>
            </w:r>
            <w:proofErr w:type="spellEnd"/>
          </w:p>
        </w:tc>
        <w:tc>
          <w:tcPr>
            <w:tcW w:w="3060" w:type="pct"/>
            <w:vAlign w:val="center"/>
          </w:tcPr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학생이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할 수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있는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기능</w:t>
            </w:r>
            <w:proofErr w:type="spellEnd"/>
          </w:p>
        </w:tc>
      </w:tr>
      <w:tr w:rsidR="00B52411" w:rsidRPr="00FC6AC4" w:rsidTr="00FC6AC4">
        <w:trPr>
          <w:trHeight w:val="31"/>
        </w:trPr>
        <w:tc>
          <w:tcPr>
            <w:tcW w:w="970" w:type="pct"/>
            <w:vAlign w:val="center"/>
          </w:tcPr>
          <w:p w:rsidR="00B52411" w:rsidRPr="00FC6AC4" w:rsidRDefault="00B52411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LP_UC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P</w:t>
            </w:r>
            <w:r w:rsidRPr="00FC6AC4">
              <w:rPr>
                <w:rFonts w:asciiTheme="minorHAnsi" w:eastAsiaTheme="minorHAnsi" w:hAnsiTheme="minorHAnsi"/>
                <w:sz w:val="16"/>
                <w:szCs w:val="16"/>
              </w:rPr>
              <w:t>_</w:t>
            </w:r>
            <w:r w:rsidRPr="00FC6AC4">
              <w:rPr>
                <w:rFonts w:asciiTheme="minorHAnsi" w:eastAsiaTheme="minorHAnsi" w:hAnsiTheme="minorHAnsi" w:hint="eastAsia"/>
                <w:sz w:val="16"/>
                <w:szCs w:val="16"/>
                <w:lang w:eastAsia="ko-KR"/>
              </w:rPr>
              <w:t>5_3</w:t>
            </w:r>
          </w:p>
        </w:tc>
        <w:tc>
          <w:tcPr>
            <w:tcW w:w="970" w:type="pct"/>
            <w:vAlign w:val="center"/>
          </w:tcPr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결석신청수리</w:t>
            </w:r>
            <w:proofErr w:type="spellEnd"/>
          </w:p>
        </w:tc>
        <w:tc>
          <w:tcPr>
            <w:tcW w:w="3060" w:type="pct"/>
            <w:vAlign w:val="center"/>
          </w:tcPr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강사,관리자가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학생의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신청서를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승인,미승인을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할 수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있는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기능</w:t>
            </w:r>
            <w:proofErr w:type="spellEnd"/>
          </w:p>
        </w:tc>
      </w:tr>
      <w:tr w:rsidR="00B52411" w:rsidRPr="00FC6AC4" w:rsidTr="00FC6AC4">
        <w:trPr>
          <w:trHeight w:val="31"/>
        </w:trPr>
        <w:tc>
          <w:tcPr>
            <w:tcW w:w="970" w:type="pct"/>
            <w:vAlign w:val="center"/>
          </w:tcPr>
          <w:p w:rsidR="00B52411" w:rsidRPr="00FC6AC4" w:rsidRDefault="00B52411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70" w:type="pct"/>
            <w:vAlign w:val="center"/>
          </w:tcPr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미승인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사유작성</w:t>
            </w:r>
            <w:proofErr w:type="spellEnd"/>
          </w:p>
        </w:tc>
        <w:tc>
          <w:tcPr>
            <w:tcW w:w="3060" w:type="pct"/>
            <w:vAlign w:val="center"/>
          </w:tcPr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결석신청수리단계에서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미승인시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미승인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사유를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적을수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있는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기능</w:t>
            </w:r>
            <w:proofErr w:type="spellEnd"/>
          </w:p>
        </w:tc>
      </w:tr>
      <w:tr w:rsidR="00B52411" w:rsidRPr="00FC6AC4" w:rsidTr="00FC6AC4">
        <w:trPr>
          <w:trHeight w:val="31"/>
        </w:trPr>
        <w:tc>
          <w:tcPr>
            <w:tcW w:w="970" w:type="pct"/>
            <w:vAlign w:val="center"/>
          </w:tcPr>
          <w:p w:rsidR="00B52411" w:rsidRPr="00FC6AC4" w:rsidRDefault="00B52411" w:rsidP="00FC6AC4">
            <w:pPr>
              <w:pStyle w:val="a5"/>
              <w:ind w:leftChars="0" w:lef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70" w:type="pct"/>
            <w:vAlign w:val="center"/>
          </w:tcPr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이미지등록</w:t>
            </w:r>
            <w:proofErr w:type="spellEnd"/>
          </w:p>
        </w:tc>
        <w:tc>
          <w:tcPr>
            <w:tcW w:w="3060" w:type="pct"/>
            <w:vAlign w:val="center"/>
          </w:tcPr>
          <w:p w:rsidR="00B52411" w:rsidRPr="00FC6AC4" w:rsidRDefault="00B52411">
            <w:pPr>
              <w:pStyle w:val="a5"/>
              <w:ind w:leftChars="0" w:left="0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결석신청수리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단계에서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승인시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양식에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첨부될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사인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이미지를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등록하는</w:t>
            </w:r>
            <w:proofErr w:type="spellEnd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FC6AC4">
              <w:rPr>
                <w:rFonts w:asciiTheme="minorHAnsi" w:eastAsiaTheme="minorHAnsi" w:hAnsiTheme="minorHAnsi" w:hint="eastAsia"/>
                <w:sz w:val="16"/>
                <w:szCs w:val="16"/>
              </w:rPr>
              <w:t>기능</w:t>
            </w:r>
            <w:proofErr w:type="spellEnd"/>
          </w:p>
        </w:tc>
      </w:tr>
    </w:tbl>
    <w:p w:rsidR="000E4C94" w:rsidRPr="00FC6AC4" w:rsidRDefault="000E4C94" w:rsidP="00FC6AC4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049" w:hangingChars="213" w:hanging="34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유스케이스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명세</w:t>
      </w:r>
    </w:p>
    <w:p w:rsidR="000E4C94" w:rsidRPr="00FC6AC4" w:rsidRDefault="00B52411" w:rsidP="000E4C94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결석 신청</w:t>
      </w:r>
    </w:p>
    <w:p w:rsidR="000E4C94" w:rsidRPr="00FC6AC4" w:rsidRDefault="000E4C9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0E4C94" w:rsidRPr="00FC6AC4" w:rsidRDefault="000E4C94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</w:t>
      </w:r>
    </w:p>
    <w:p w:rsidR="000E4C94" w:rsidRPr="00FC6AC4" w:rsidRDefault="000E4C9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0E4C94" w:rsidRPr="00FC6AC4" w:rsidRDefault="00B52411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학생으로 사이트에 로그인 되어 있어야 한다.</w:t>
      </w:r>
    </w:p>
    <w:p w:rsidR="000E4C94" w:rsidRPr="00FC6AC4" w:rsidRDefault="000E4C9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0E4C94" w:rsidRPr="00FC6AC4" w:rsidRDefault="002235A5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결석 관리 탭을 눌러 결석조회 페이지에 있는 결석 신청 버튼을 눌러 준비된 양식을 작성</w:t>
      </w:r>
    </w:p>
    <w:p w:rsidR="000E4C94" w:rsidRPr="00FC6AC4" w:rsidRDefault="002235A5" w:rsidP="000E4C94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결석 신청 내역 조회</w:t>
      </w:r>
    </w:p>
    <w:p w:rsidR="000E4C94" w:rsidRPr="00FC6AC4" w:rsidRDefault="000E4C9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0E4C94" w:rsidRPr="00FC6AC4" w:rsidRDefault="000E4C94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</w:t>
      </w:r>
      <w:r w:rsidR="002235A5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 강사, 관리자</w:t>
      </w:r>
    </w:p>
    <w:p w:rsidR="000E4C94" w:rsidRPr="00FC6AC4" w:rsidRDefault="000E4C9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0E4C94" w:rsidRPr="00FC6AC4" w:rsidRDefault="002235A5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학생, 강사, 관리자로 로그인 하여 학생이 신청서를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작성해야한다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</w:p>
    <w:p w:rsidR="000E4C94" w:rsidRPr="00FC6AC4" w:rsidRDefault="000E4C9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0E4C94" w:rsidRPr="00FC6AC4" w:rsidRDefault="002235A5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진행중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, 승인완료,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미승인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인 신청서를 각각의 버튼으로 모아서 조회할 수 있다</w:t>
      </w:r>
      <w:proofErr w:type="gram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  <w:r w:rsidR="000E4C94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  <w:proofErr w:type="gramEnd"/>
    </w:p>
    <w:p w:rsidR="000E4C94" w:rsidRPr="00FC6AC4" w:rsidRDefault="002235A5" w:rsidP="000E4C94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결석 신청서 수리</w:t>
      </w:r>
    </w:p>
    <w:p w:rsidR="000E4C94" w:rsidRPr="00FC6AC4" w:rsidRDefault="000E4C9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0E4C94" w:rsidRPr="00FC6AC4" w:rsidRDefault="000E4C94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강사</w:t>
      </w:r>
      <w:r w:rsidR="002235A5"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, 관리자</w:t>
      </w:r>
    </w:p>
    <w:p w:rsidR="000E4C94" w:rsidRPr="00FC6AC4" w:rsidRDefault="000E4C9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0E4C94" w:rsidRPr="00FC6AC4" w:rsidRDefault="002235A5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학생, 강사, 관리자로 로그인 하여 학생이 신청서를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작성해야한다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</w:p>
    <w:p w:rsidR="000E4C94" w:rsidRPr="00FC6AC4" w:rsidRDefault="000E4C94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0E4C94" w:rsidRPr="00FC6AC4" w:rsidRDefault="00D87123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학생이 신청한 신청서가 관리자, 그 학생의 과정에 해당되는 강사에게 전달된다.</w:t>
      </w:r>
    </w:p>
    <w:p w:rsidR="00D87123" w:rsidRPr="00FC6AC4" w:rsidRDefault="00D87123" w:rsidP="000E4C9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강사 관리자가 학생의 신청서를 승인 또는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미승인할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수 있다.</w:t>
      </w:r>
    </w:p>
    <w:p w:rsidR="00D87123" w:rsidRPr="00FC6AC4" w:rsidRDefault="00D87123" w:rsidP="00D87123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</w:rPr>
        <w:t>미승인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</w:rPr>
        <w:t xml:space="preserve"> 사유 작성</w:t>
      </w:r>
    </w:p>
    <w:p w:rsidR="00D87123" w:rsidRPr="00FC6AC4" w:rsidRDefault="00D87123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D87123" w:rsidRPr="00FC6AC4" w:rsidRDefault="00D87123" w:rsidP="00D871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강사, 관리자</w:t>
      </w:r>
    </w:p>
    <w:p w:rsidR="00D87123" w:rsidRPr="00FC6AC4" w:rsidRDefault="00D87123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lastRenderedPageBreak/>
        <w:t>선행 조건</w:t>
      </w:r>
    </w:p>
    <w:p w:rsidR="00D87123" w:rsidRPr="00FC6AC4" w:rsidRDefault="00D87123" w:rsidP="00D871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학생이 신청서를 작성하고 </w:t>
      </w:r>
      <w:proofErr w:type="gram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강사 ,</w:t>
      </w:r>
      <w:proofErr w:type="gram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관리자가 그 신청서를 조회한다.</w:t>
      </w:r>
    </w:p>
    <w:p w:rsidR="00D87123" w:rsidRPr="00FC6AC4" w:rsidRDefault="00D87123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D87123" w:rsidRPr="00FC6AC4" w:rsidRDefault="00D87123" w:rsidP="00D871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 w:hint="eastAsia"/>
          <w:sz w:val="16"/>
          <w:szCs w:val="16"/>
        </w:rPr>
      </w:pP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미승인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버튼을 누르면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미승인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 사유를 적을 수 있는 TEXT 박스가 표시</w:t>
      </w:r>
    </w:p>
    <w:p w:rsidR="00D87123" w:rsidRPr="00FC6AC4" w:rsidRDefault="00D87123" w:rsidP="00D871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표시된 TEXT 박스에 사유를 작성할 수 있다.</w:t>
      </w:r>
    </w:p>
    <w:p w:rsidR="00D87123" w:rsidRPr="00FC6AC4" w:rsidRDefault="00D87123" w:rsidP="00D87123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</w:rPr>
        <w:t>결석 신청서 수리</w:t>
      </w:r>
    </w:p>
    <w:p w:rsidR="00D87123" w:rsidRPr="00FC6AC4" w:rsidRDefault="00D87123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 xml:space="preserve">주요 </w:t>
      </w:r>
      <w:proofErr w:type="spellStart"/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액터</w:t>
      </w:r>
      <w:proofErr w:type="spellEnd"/>
    </w:p>
    <w:p w:rsidR="00D87123" w:rsidRPr="00FC6AC4" w:rsidRDefault="00D87123" w:rsidP="00D871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강사, 관리자</w:t>
      </w:r>
    </w:p>
    <w:p w:rsidR="00D87123" w:rsidRPr="00FC6AC4" w:rsidRDefault="00D87123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선행 조건</w:t>
      </w:r>
    </w:p>
    <w:p w:rsidR="00D87123" w:rsidRPr="00FC6AC4" w:rsidRDefault="00D87123" w:rsidP="00D871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 xml:space="preserve">강사, 관리자로 로그인 </w:t>
      </w:r>
      <w:proofErr w:type="spellStart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해야한다</w:t>
      </w:r>
      <w:proofErr w:type="spellEnd"/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.</w:t>
      </w:r>
    </w:p>
    <w:p w:rsidR="00D87123" w:rsidRPr="00FC6AC4" w:rsidRDefault="00D87123" w:rsidP="00FC6AC4">
      <w:pPr>
        <w:pStyle w:val="5"/>
        <w:numPr>
          <w:ilvl w:val="4"/>
          <w:numId w:val="5"/>
        </w:numPr>
        <w:spacing w:before="60" w:after="60"/>
        <w:ind w:leftChars="780" w:left="1811" w:hangingChars="157" w:hanging="251"/>
        <w:rPr>
          <w:rFonts w:asciiTheme="minorHAnsi" w:eastAsiaTheme="minorHAnsi" w:hAnsiTheme="minorHAnsi"/>
          <w:b w:val="0"/>
          <w:sz w:val="16"/>
          <w:szCs w:val="16"/>
        </w:rPr>
      </w:pPr>
      <w:r w:rsidRPr="00FC6AC4">
        <w:rPr>
          <w:rFonts w:asciiTheme="minorHAnsi" w:eastAsiaTheme="minorHAnsi" w:hAnsiTheme="minorHAnsi" w:hint="eastAsia"/>
          <w:b w:val="0"/>
          <w:sz w:val="16"/>
          <w:szCs w:val="16"/>
        </w:rPr>
        <w:t>기본 시나리오</w:t>
      </w:r>
    </w:p>
    <w:p w:rsidR="000E4C94" w:rsidRPr="00FC6AC4" w:rsidRDefault="00D87123" w:rsidP="00D871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Theme="minorHAnsi" w:eastAsiaTheme="minorHAnsi" w:hAnsiTheme="minorHAnsi"/>
          <w:sz w:val="16"/>
          <w:szCs w:val="16"/>
        </w:rPr>
      </w:pPr>
      <w:r w:rsidRPr="00FC6AC4">
        <w:rPr>
          <w:rFonts w:asciiTheme="minorHAnsi" w:eastAsiaTheme="minorHAnsi" w:hAnsiTheme="minorHAnsi" w:hint="eastAsia"/>
          <w:sz w:val="16"/>
          <w:szCs w:val="16"/>
          <w:lang w:eastAsia="ko-KR"/>
        </w:rPr>
        <w:t>결석관리 탭을 눌러 들어간 후 이미지 등록버튼으로 자신이 가지고 있는 사인 이미지를 서버에 등록하여 사용할 수 있다.</w:t>
      </w:r>
    </w:p>
    <w:p w:rsidR="00945C2C" w:rsidRPr="00FC6AC4" w:rsidRDefault="00945C2C" w:rsidP="00945C2C">
      <w:pPr>
        <w:autoSpaceDE w:val="0"/>
        <w:autoSpaceDN w:val="0"/>
        <w:rPr>
          <w:rFonts w:asciiTheme="minorHAnsi" w:eastAsiaTheme="minorHAnsi" w:hAnsiTheme="minorHAnsi"/>
          <w:sz w:val="16"/>
          <w:szCs w:val="16"/>
          <w:lang w:val="x-none"/>
        </w:rPr>
      </w:pPr>
    </w:p>
    <w:sectPr w:rsidR="00945C2C" w:rsidRPr="00FC6AC4" w:rsidSect="00CE35EC">
      <w:headerReference w:type="even" r:id="rId22"/>
      <w:type w:val="continuous"/>
      <w:pgSz w:w="11906" w:h="16838" w:code="9"/>
      <w:pgMar w:top="720" w:right="720" w:bottom="720" w:left="720" w:header="964" w:footer="851" w:gutter="0"/>
      <w:pgNumType w:fmt="decimalFullWidth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918" w:rsidRDefault="00BD2918">
      <w:r>
        <w:separator/>
      </w:r>
    </w:p>
  </w:endnote>
  <w:endnote w:type="continuationSeparator" w:id="0">
    <w:p w:rsidR="00BD2918" w:rsidRDefault="00BD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AC4" w:rsidRDefault="00FC6AC4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rFonts w:hint="eastAsia"/>
        <w:noProof/>
      </w:rPr>
      <w:t>２</w:t>
    </w:r>
    <w:r>
      <w:rPr>
        <w:rStyle w:val="a8"/>
      </w:rPr>
      <w:fldChar w:fldCharType="end"/>
    </w:r>
  </w:p>
  <w:p w:rsidR="00FC6AC4" w:rsidRDefault="00FC6AC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FC6AC4" w:rsidTr="000B70DD">
      <w:trPr>
        <w:cantSplit/>
      </w:trPr>
      <w:tc>
        <w:tcPr>
          <w:tcW w:w="10466" w:type="dxa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:rsidR="00FC6AC4" w:rsidRPr="00173FC7" w:rsidRDefault="00FC6AC4" w:rsidP="00173FC7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:rsidR="00FC6AC4" w:rsidRPr="00B25254" w:rsidRDefault="00FC6AC4" w:rsidP="00B25254">
    <w:pPr>
      <w:rPr>
        <w:sz w:val="2"/>
        <w:szCs w:val="2"/>
      </w:rPr>
    </w:pPr>
  </w:p>
  <w:p w:rsidR="00FC6AC4" w:rsidRPr="000B70DD" w:rsidRDefault="00FC6AC4">
    <w:pPr>
      <w:pStyle w:val="a7"/>
      <w:rPr>
        <w:sz w:val="2"/>
        <w:szCs w:val="2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FE3806" wp14:editId="79B84546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11" name="직선 연결선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57C71A7" id="직선 연결선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467B74" wp14:editId="03FACFB6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10" name="직선 연결선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74B8E0E" id="직선 연결선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F0RQIAAFU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FF1FEE" wp14:editId="2178CAC0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9" name="직선 연결선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C0DC48D" id="직선 연결선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zN4mrEQCAABT&#10;BAAADgAAAAAAAAAAAAAAAAAuAgAAZHJzL2Uyb0RvYy54bWxQSwECLQAUAAYACAAAACEADl0kzd4A&#10;AAANAQAADwAAAAAAAAAAAAAAAACeBAAAZHJzL2Rvd25yZXYueG1sUEsFBgAAAAAEAAQA8wAAAKkF&#10;AAAAAA=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06E0B2" wp14:editId="4CE6E84D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70372772" id="직선 연결선 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grRAIAAFM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UiQ4K0QCAABT&#10;BAAADgAAAAAAAAAAAAAAAAAuAgAAZHJzL2Uyb0RvYy54bWxQSwECLQAUAAYACAAAACEADl0kzd4A&#10;AAANAQAADwAAAAAAAAAAAAAAAACeBAAAZHJzL2Rvd25yZXYueG1sUEsFBgAAAAAEAAQA8wAAAKkF&#10;AAAAAA=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6AB16E" wp14:editId="0525B28A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7" name="직선 연결선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7AA33825" id="직선 연결선 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fAxT60QCAABT&#10;BAAADgAAAAAAAAAAAAAAAAAuAgAAZHJzL2Uyb0RvYy54bWxQSwECLQAUAAYACAAAACEADl0kzd4A&#10;AAANAQAADwAAAAAAAAAAAAAAAACeBAAAZHJzL2Rvd25yZXYueG1sUEsFBgAAAAAEAAQA8wAAAKkF&#10;AAAAAA=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23F08FD" wp14:editId="174895DF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B39FD5E" id="직선 연결선 6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" strokecolor="#036" strokeweight="4.5pt">
              <v:stroke linestyle="thickThin"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AC4" w:rsidRPr="00B25254" w:rsidRDefault="00FC6AC4" w:rsidP="00B25254">
    <w:pPr>
      <w:rPr>
        <w:sz w:val="2"/>
        <w:szCs w:val="2"/>
      </w:rPr>
    </w:pPr>
  </w:p>
  <w:tbl>
    <w:tblPr>
      <w:tblStyle w:val="ab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FC6AC4" w:rsidTr="000B70DD">
      <w:tc>
        <w:tcPr>
          <w:tcW w:w="5000" w:type="pct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:rsidR="00FC6AC4" w:rsidRPr="00173FC7" w:rsidRDefault="00FC6AC4" w:rsidP="00B25254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:rsidR="00FC6AC4" w:rsidRPr="00B25254" w:rsidRDefault="00FC6AC4" w:rsidP="00B25254">
    <w:pPr>
      <w:pStyle w:val="a7"/>
      <w:rPr>
        <w:sz w:val="2"/>
        <w:szCs w:val="2"/>
        <w:lang w:eastAsia="ko-KR"/>
      </w:rPr>
    </w:pPr>
    <w:r>
      <w:rPr>
        <w:rFonts w:hint="eastAsia"/>
        <w:sz w:val="2"/>
        <w:szCs w:val="2"/>
        <w:lang w:eastAsia="ko-KR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918" w:rsidRDefault="00BD2918">
      <w:r>
        <w:separator/>
      </w:r>
    </w:p>
  </w:footnote>
  <w:footnote w:type="continuationSeparator" w:id="0">
    <w:p w:rsidR="00BD2918" w:rsidRDefault="00BD2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AC4" w:rsidRPr="00AF366D" w:rsidRDefault="00FC6AC4" w:rsidP="00BE250A">
    <w:pPr>
      <w:tabs>
        <w:tab w:val="right" w:pos="10247"/>
      </w:tabs>
      <w:spacing w:after="40"/>
      <w:jc w:val="right"/>
      <w:rPr>
        <w:rFonts w:ascii="맑은 고딕" w:eastAsia="맑은 고딕" w:hAnsi="맑은 고딕"/>
        <w:b/>
      </w:rPr>
    </w:pPr>
    <w:r w:rsidRPr="00AF366D">
      <w:rPr>
        <w:rFonts w:ascii="맑은 고딕" w:eastAsia="맑은 고딕" w:hAnsi="맑은 고딕" w:hint="eastAsia"/>
        <w:b/>
      </w:rPr>
      <w:t>2019</w:t>
    </w:r>
    <w:r w:rsidRPr="00AF366D">
      <w:rPr>
        <w:rFonts w:ascii="맑은 고딕" w:eastAsia="맑은 고딕" w:hAnsi="맑은 고딕"/>
        <w:b/>
      </w:rPr>
      <w:t xml:space="preserve"> </w:t>
    </w:r>
    <w:r w:rsidRPr="00AF366D">
      <w:rPr>
        <w:rFonts w:ascii="맑은 고딕" w:eastAsia="맑은 고딕" w:hAnsi="맑은 고딕" w:hint="eastAsia"/>
        <w:b/>
      </w:rPr>
      <w:t xml:space="preserve">응용프로그램 개발 및 </w:t>
    </w:r>
    <w:proofErr w:type="spellStart"/>
    <w:r w:rsidRPr="00AF366D">
      <w:rPr>
        <w:rFonts w:ascii="맑은 고딕" w:eastAsia="맑은 고딕" w:hAnsi="맑은 고딕" w:hint="eastAsia"/>
        <w:b/>
      </w:rPr>
      <w:t>빅데이터</w:t>
    </w:r>
    <w:proofErr w:type="spellEnd"/>
    <w:r w:rsidRPr="00AF366D">
      <w:rPr>
        <w:rFonts w:ascii="맑은 고딕" w:eastAsia="맑은 고딕" w:hAnsi="맑은 고딕" w:hint="eastAsia"/>
        <w:b/>
      </w:rPr>
      <w:t xml:space="preserve"> 전문가 양성 과정</w:t>
    </w:r>
  </w:p>
  <w:tbl>
    <w:tblPr>
      <w:tblStyle w:val="ab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FC6AC4" w:rsidTr="003D6300">
      <w:trPr>
        <w:trHeight w:val="26"/>
      </w:trPr>
      <w:tc>
        <w:tcPr>
          <w:tcW w:w="10664" w:type="dxa"/>
          <w:tcBorders>
            <w:top w:val="thinThickThinSmallGap" w:sz="24" w:space="0" w:color="002060"/>
            <w:left w:val="nil"/>
            <w:bottom w:val="nil"/>
            <w:right w:val="nil"/>
          </w:tcBorders>
        </w:tcPr>
        <w:p w:rsidR="00FC6AC4" w:rsidRPr="00173FC7" w:rsidRDefault="00FC6AC4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:rsidR="00FC6AC4" w:rsidRDefault="00FC6AC4">
    <w:pPr>
      <w:pStyle w:val="a6"/>
      <w:tabs>
        <w:tab w:val="clear" w:pos="4252"/>
        <w:tab w:val="clear" w:pos="8504"/>
        <w:tab w:val="right" w:pos="9365"/>
      </w:tabs>
      <w:rPr>
        <w:sz w:val="22"/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0" w:type="auto"/>
      <w:tblLook w:val="04A0" w:firstRow="1" w:lastRow="0" w:firstColumn="1" w:lastColumn="0" w:noHBand="0" w:noVBand="1"/>
    </w:tblPr>
    <w:tblGrid>
      <w:gridCol w:w="10664"/>
    </w:tblGrid>
    <w:tr w:rsidR="00FC6AC4" w:rsidTr="000B70DD">
      <w:tc>
        <w:tcPr>
          <w:tcW w:w="10664" w:type="dxa"/>
          <w:tcBorders>
            <w:top w:val="nil"/>
            <w:left w:val="nil"/>
            <w:bottom w:val="nil"/>
            <w:right w:val="nil"/>
          </w:tcBorders>
        </w:tcPr>
        <w:p w:rsidR="00FC6AC4" w:rsidRDefault="00FC6AC4" w:rsidP="00084ADA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</w:t>
          </w:r>
          <w:r w:rsidRPr="00AF366D">
            <w:rPr>
              <w:rFonts w:ascii="맑은 고딕" w:eastAsia="맑은 고딕" w:hAnsi="맑은 고딕"/>
              <w:b/>
            </w:rPr>
            <w:t xml:space="preserve"> </w:t>
          </w:r>
          <w:r w:rsidRPr="00AF366D">
            <w:rPr>
              <w:rFonts w:ascii="맑은 고딕" w:eastAsia="맑은 고딕" w:hAnsi="맑은 고딕" w:hint="eastAsia"/>
              <w:b/>
            </w:rPr>
            <w:t xml:space="preserve">응용프로그램 개발 및 </w:t>
          </w:r>
          <w:proofErr w:type="spellStart"/>
          <w:r w:rsidRPr="00AF366D">
            <w:rPr>
              <w:rFonts w:ascii="맑은 고딕" w:eastAsia="맑은 고딕" w:hAnsi="맑은 고딕" w:hint="eastAsia"/>
              <w:b/>
            </w:rPr>
            <w:t>빅데이터</w:t>
          </w:r>
          <w:proofErr w:type="spellEnd"/>
          <w:r w:rsidRPr="00AF366D">
            <w:rPr>
              <w:rFonts w:ascii="맑은 고딕" w:eastAsia="맑은 고딕" w:hAnsi="맑은 고딕" w:hint="eastAsia"/>
              <w:b/>
            </w:rPr>
            <w:t xml:space="preserve">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FC6AC4" w:rsidTr="00B25254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:rsidR="00FC6AC4" w:rsidRPr="00AF366D" w:rsidRDefault="00FC6AC4" w:rsidP="00B25254">
          <w:pPr>
            <w:pStyle w:val="a6"/>
            <w:jc w:val="center"/>
            <w:rPr>
              <w:rFonts w:ascii="맑은 고딕" w:eastAsia="맑은 고딕" w:hAnsi="맑은 고딕"/>
              <w:lang w:val="en-US" w:eastAsia="ko-KR" w:bidi="x-none"/>
            </w:rPr>
          </w:pPr>
          <w:proofErr w:type="spellStart"/>
          <w:r w:rsidRPr="00402B4F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  <w:lang w:val="en-US" w:eastAsia="ko-KR"/>
            </w:rPr>
            <w:t>유스케이스</w:t>
          </w:r>
          <w:proofErr w:type="spellEnd"/>
          <w:r w:rsidRPr="00402B4F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  <w:lang w:val="en-US" w:eastAsia="ko-KR"/>
            </w:rPr>
            <w:t xml:space="preserve"> 명세서</w:t>
          </w:r>
        </w:p>
      </w:tc>
    </w:tr>
    <w:tr w:rsidR="00FC6AC4" w:rsidTr="00B25254">
      <w:trPr>
        <w:trHeight w:val="123"/>
        <w:jc w:val="center"/>
      </w:trPr>
      <w:tc>
        <w:tcPr>
          <w:tcW w:w="1250" w:type="pct"/>
          <w:shd w:val="clear" w:color="auto" w:fill="auto"/>
        </w:tcPr>
        <w:p w:rsidR="00FC6AC4" w:rsidRPr="00691F52" w:rsidRDefault="00FC6AC4" w:rsidP="00901E72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proofErr w:type="gramStart"/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작성자 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>:</w:t>
          </w:r>
          <w:proofErr w:type="gramEnd"/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 xml:space="preserve"> </w:t>
          </w:r>
          <w:r>
            <w:rPr>
              <w:rFonts w:ascii="맑은 고딕" w:eastAsia="맑은 고딕" w:hAnsi="맑은 고딕" w:hint="eastAsia"/>
              <w:sz w:val="16"/>
              <w:lang w:val="en-US" w:eastAsia="ko-KR"/>
            </w:rPr>
            <w:t>이성준</w:t>
          </w:r>
        </w:p>
      </w:tc>
      <w:tc>
        <w:tcPr>
          <w:tcW w:w="1250" w:type="pct"/>
          <w:shd w:val="clear" w:color="auto" w:fill="auto"/>
        </w:tcPr>
        <w:p w:rsidR="00FC6AC4" w:rsidRPr="00691F52" w:rsidRDefault="00FC6AC4" w:rsidP="00B25254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:rsidR="00FC6AC4" w:rsidRPr="00691F52" w:rsidRDefault="00FC6AC4" w:rsidP="00B25254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Version </w:t>
          </w:r>
          <w:proofErr w:type="gramStart"/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># :</w:t>
          </w:r>
          <w:proofErr w:type="gramEnd"/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 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>1.0.</w:t>
          </w:r>
        </w:p>
      </w:tc>
      <w:tc>
        <w:tcPr>
          <w:tcW w:w="1250" w:type="pct"/>
          <w:shd w:val="clear" w:color="auto" w:fill="auto"/>
        </w:tcPr>
        <w:p w:rsidR="00FC6AC4" w:rsidRPr="00691F52" w:rsidRDefault="00FC6AC4" w:rsidP="00901E72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Issue </w:t>
          </w:r>
          <w:proofErr w:type="gramStart"/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>Date :</w:t>
          </w:r>
          <w:proofErr w:type="gramEnd"/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 </w:t>
          </w:r>
          <w:r>
            <w:rPr>
              <w:rFonts w:ascii="맑은 고딕" w:eastAsia="맑은 고딕" w:hAnsi="맑은 고딕"/>
              <w:sz w:val="16"/>
              <w:lang w:val="en-US" w:eastAsia="ko-KR"/>
            </w:rPr>
            <w:t xml:space="preserve">2019. </w:t>
          </w:r>
          <w:proofErr w:type="gramStart"/>
          <w:r>
            <w:rPr>
              <w:rFonts w:ascii="맑은 고딕" w:eastAsia="맑은 고딕" w:hAnsi="맑은 고딕"/>
              <w:sz w:val="16"/>
              <w:lang w:val="en-US" w:eastAsia="ko-KR"/>
            </w:rPr>
            <w:t>0</w:t>
          </w:r>
          <w:r>
            <w:rPr>
              <w:rFonts w:ascii="맑은 고딕" w:eastAsia="맑은 고딕" w:hAnsi="맑은 고딕" w:hint="eastAsia"/>
              <w:sz w:val="16"/>
              <w:lang w:val="en-US" w:eastAsia="ko-KR"/>
            </w:rPr>
            <w:t>5</w:t>
          </w:r>
          <w:r>
            <w:rPr>
              <w:rFonts w:ascii="맑은 고딕" w:eastAsia="맑은 고딕" w:hAnsi="맑은 고딕"/>
              <w:sz w:val="16"/>
              <w:lang w:val="en-US" w:eastAsia="ko-KR"/>
            </w:rPr>
            <w:t xml:space="preserve">. </w:t>
          </w:r>
          <w:r>
            <w:rPr>
              <w:rFonts w:ascii="맑은 고딕" w:eastAsia="맑은 고딕" w:hAnsi="맑은 고딕" w:hint="eastAsia"/>
              <w:sz w:val="16"/>
              <w:lang w:val="en-US" w:eastAsia="ko-KR"/>
            </w:rPr>
            <w:t>08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>.</w:t>
          </w:r>
          <w:proofErr w:type="gramEnd"/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 xml:space="preserve"> </w:t>
          </w:r>
          <w:r>
            <w:rPr>
              <w:rFonts w:ascii="맑은 고딕" w:eastAsia="맑은 고딕" w:hAnsi="맑은 고딕" w:hint="eastAsia"/>
              <w:sz w:val="16"/>
              <w:lang w:val="en-US" w:eastAsia="ko-KR"/>
            </w:rPr>
            <w:t>WED</w:t>
          </w:r>
        </w:p>
      </w:tc>
    </w:tr>
  </w:tbl>
  <w:p w:rsidR="00FC6AC4" w:rsidRDefault="00FC6AC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AC4" w:rsidRDefault="00FC6AC4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12678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411" w:hanging="1559"/>
      </w:pPr>
      <w:rPr>
        <w:rFonts w:hint="eastAsia"/>
      </w:rPr>
    </w:lvl>
  </w:abstractNum>
  <w:abstractNum w:abstractNumId="1">
    <w:nsid w:val="01F420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FDA42BB"/>
    <w:multiLevelType w:val="multilevel"/>
    <w:tmpl w:val="E24E8F42"/>
    <w:styleLink w:val="2"/>
    <w:lvl w:ilvl="0">
      <w:start w:val="1"/>
      <w:numFmt w:val="decimal"/>
      <w:lvlText w:val="%1)"/>
      <w:lvlJc w:val="left"/>
      <w:pPr>
        <w:ind w:left="2501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2901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301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1" w:hanging="400"/>
      </w:pPr>
      <w:rPr>
        <w:rFonts w:hint="eastAsia"/>
      </w:rPr>
    </w:lvl>
    <w:lvl w:ilvl="4">
      <w:start w:val="1"/>
      <w:numFmt w:val="none"/>
      <w:lvlText w:val="1)"/>
      <w:lvlJc w:val="left"/>
      <w:pPr>
        <w:ind w:left="410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0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0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530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1" w:hanging="400"/>
      </w:pPr>
      <w:rPr>
        <w:rFonts w:hint="eastAsia"/>
      </w:rPr>
    </w:lvl>
  </w:abstractNum>
  <w:abstractNum w:abstractNumId="3">
    <w:nsid w:val="158D050E"/>
    <w:multiLevelType w:val="hybridMultilevel"/>
    <w:tmpl w:val="3DD0DF9C"/>
    <w:lvl w:ilvl="0" w:tplc="89585898">
      <w:start w:val="1"/>
      <w:numFmt w:val="decimalFullWidth"/>
      <w:pStyle w:val="20"/>
      <w:lvlText w:val="%1)"/>
      <w:lvlJc w:val="left"/>
      <w:pPr>
        <w:ind w:left="137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4">
    <w:nsid w:val="34335767"/>
    <w:multiLevelType w:val="multilevel"/>
    <w:tmpl w:val="780260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1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0D93136"/>
    <w:multiLevelType w:val="hybridMultilevel"/>
    <w:tmpl w:val="769A8F36"/>
    <w:lvl w:ilvl="0" w:tplc="8B8C1C0C">
      <w:start w:val="1"/>
      <w:numFmt w:val="bullet"/>
      <w:lvlText w:val=""/>
      <w:lvlJc w:val="left"/>
      <w:pPr>
        <w:ind w:left="2911" w:hanging="360"/>
      </w:pPr>
      <w:rPr>
        <w:rFonts w:ascii="Wingdings" w:hAnsi="Wingdings" w:hint="default"/>
      </w:rPr>
    </w:lvl>
    <w:lvl w:ilvl="1" w:tplc="412CC928">
      <w:start w:val="1"/>
      <w:numFmt w:val="decimal"/>
      <w:lvlText w:val="%2)"/>
      <w:lvlJc w:val="left"/>
      <w:pPr>
        <w:ind w:left="3351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37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1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1" w:hanging="400"/>
      </w:pPr>
      <w:rPr>
        <w:rFonts w:ascii="Wingdings" w:hAnsi="Wingdings" w:hint="default"/>
      </w:rPr>
    </w:lvl>
  </w:abstractNum>
  <w:abstractNum w:abstractNumId="6">
    <w:nsid w:val="76FA32F7"/>
    <w:multiLevelType w:val="hybridMultilevel"/>
    <w:tmpl w:val="0CFA528C"/>
    <w:lvl w:ilvl="0" w:tplc="041AA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1">
    <w:abstractNumId w:val="0"/>
  </w:num>
  <w:num w:numId="12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5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0"/>
  <w:defaultTableStyle w:val="a"/>
  <w:drawingGridHorizontalSpacing w:val="1000"/>
  <w:drawingGridVerticalSpacing w:val="1000"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6F"/>
    <w:rsid w:val="00000238"/>
    <w:rsid w:val="00003957"/>
    <w:rsid w:val="0000672A"/>
    <w:rsid w:val="00010637"/>
    <w:rsid w:val="00013B52"/>
    <w:rsid w:val="000148A1"/>
    <w:rsid w:val="000153DE"/>
    <w:rsid w:val="00016167"/>
    <w:rsid w:val="00020AA6"/>
    <w:rsid w:val="0002110D"/>
    <w:rsid w:val="000233F1"/>
    <w:rsid w:val="0002416D"/>
    <w:rsid w:val="000248E6"/>
    <w:rsid w:val="000273DC"/>
    <w:rsid w:val="0003045F"/>
    <w:rsid w:val="00030FB3"/>
    <w:rsid w:val="000349FA"/>
    <w:rsid w:val="00037C89"/>
    <w:rsid w:val="00040240"/>
    <w:rsid w:val="00042AC6"/>
    <w:rsid w:val="000431B5"/>
    <w:rsid w:val="00043316"/>
    <w:rsid w:val="0004541E"/>
    <w:rsid w:val="000526F9"/>
    <w:rsid w:val="000539A1"/>
    <w:rsid w:val="00060566"/>
    <w:rsid w:val="000706B3"/>
    <w:rsid w:val="00080111"/>
    <w:rsid w:val="000824D8"/>
    <w:rsid w:val="00084ADA"/>
    <w:rsid w:val="00085363"/>
    <w:rsid w:val="00085454"/>
    <w:rsid w:val="0009066F"/>
    <w:rsid w:val="00090AB6"/>
    <w:rsid w:val="00094D88"/>
    <w:rsid w:val="000A0140"/>
    <w:rsid w:val="000A1C08"/>
    <w:rsid w:val="000A6841"/>
    <w:rsid w:val="000A6B3E"/>
    <w:rsid w:val="000A6BA1"/>
    <w:rsid w:val="000A7088"/>
    <w:rsid w:val="000B0A6F"/>
    <w:rsid w:val="000B32AB"/>
    <w:rsid w:val="000B3D10"/>
    <w:rsid w:val="000B4E52"/>
    <w:rsid w:val="000B523B"/>
    <w:rsid w:val="000B614E"/>
    <w:rsid w:val="000B70DD"/>
    <w:rsid w:val="000C0250"/>
    <w:rsid w:val="000C1C8C"/>
    <w:rsid w:val="000C67E1"/>
    <w:rsid w:val="000C68BA"/>
    <w:rsid w:val="000C69DA"/>
    <w:rsid w:val="000D07B1"/>
    <w:rsid w:val="000D0C80"/>
    <w:rsid w:val="000D26AD"/>
    <w:rsid w:val="000D3723"/>
    <w:rsid w:val="000D67A7"/>
    <w:rsid w:val="000E0F45"/>
    <w:rsid w:val="000E4036"/>
    <w:rsid w:val="000E4C94"/>
    <w:rsid w:val="000F3981"/>
    <w:rsid w:val="000F3ED4"/>
    <w:rsid w:val="00101623"/>
    <w:rsid w:val="00101FCC"/>
    <w:rsid w:val="00102F00"/>
    <w:rsid w:val="001103C2"/>
    <w:rsid w:val="001165CE"/>
    <w:rsid w:val="00120591"/>
    <w:rsid w:val="00121871"/>
    <w:rsid w:val="001244C0"/>
    <w:rsid w:val="00127BD5"/>
    <w:rsid w:val="00134822"/>
    <w:rsid w:val="00135217"/>
    <w:rsid w:val="001363C5"/>
    <w:rsid w:val="001367F6"/>
    <w:rsid w:val="001400E5"/>
    <w:rsid w:val="00140342"/>
    <w:rsid w:val="00141E9C"/>
    <w:rsid w:val="00144FA8"/>
    <w:rsid w:val="00145E4A"/>
    <w:rsid w:val="001466A7"/>
    <w:rsid w:val="001470F7"/>
    <w:rsid w:val="00150A6D"/>
    <w:rsid w:val="00150D9C"/>
    <w:rsid w:val="001525B5"/>
    <w:rsid w:val="0015352E"/>
    <w:rsid w:val="00154755"/>
    <w:rsid w:val="001574E3"/>
    <w:rsid w:val="00163FED"/>
    <w:rsid w:val="00165F71"/>
    <w:rsid w:val="00170665"/>
    <w:rsid w:val="00173FC7"/>
    <w:rsid w:val="001744A5"/>
    <w:rsid w:val="001744C9"/>
    <w:rsid w:val="0018234F"/>
    <w:rsid w:val="00186285"/>
    <w:rsid w:val="0019143E"/>
    <w:rsid w:val="0019497B"/>
    <w:rsid w:val="00195E82"/>
    <w:rsid w:val="001A0B1A"/>
    <w:rsid w:val="001A2C36"/>
    <w:rsid w:val="001A51A3"/>
    <w:rsid w:val="001A6DCC"/>
    <w:rsid w:val="001A731F"/>
    <w:rsid w:val="001A7D87"/>
    <w:rsid w:val="001B30FE"/>
    <w:rsid w:val="001B3DF5"/>
    <w:rsid w:val="001B552B"/>
    <w:rsid w:val="001B55E3"/>
    <w:rsid w:val="001C1B59"/>
    <w:rsid w:val="001C2E75"/>
    <w:rsid w:val="001C561D"/>
    <w:rsid w:val="001C61DB"/>
    <w:rsid w:val="001C78CB"/>
    <w:rsid w:val="001D3FDD"/>
    <w:rsid w:val="001D4BC2"/>
    <w:rsid w:val="001E0BE7"/>
    <w:rsid w:val="001E0C00"/>
    <w:rsid w:val="001E3271"/>
    <w:rsid w:val="001E5346"/>
    <w:rsid w:val="001E72EE"/>
    <w:rsid w:val="001E76E7"/>
    <w:rsid w:val="001F3E46"/>
    <w:rsid w:val="001F4A6B"/>
    <w:rsid w:val="001F6AE5"/>
    <w:rsid w:val="00205BE5"/>
    <w:rsid w:val="002125F4"/>
    <w:rsid w:val="002164B5"/>
    <w:rsid w:val="00216924"/>
    <w:rsid w:val="00222539"/>
    <w:rsid w:val="00222E29"/>
    <w:rsid w:val="002235A5"/>
    <w:rsid w:val="00223B59"/>
    <w:rsid w:val="00224EA8"/>
    <w:rsid w:val="00224F85"/>
    <w:rsid w:val="00227D59"/>
    <w:rsid w:val="0023161C"/>
    <w:rsid w:val="002326EE"/>
    <w:rsid w:val="002331C2"/>
    <w:rsid w:val="00235340"/>
    <w:rsid w:val="0024298F"/>
    <w:rsid w:val="002445D3"/>
    <w:rsid w:val="00250F2C"/>
    <w:rsid w:val="00251449"/>
    <w:rsid w:val="0025351D"/>
    <w:rsid w:val="0025419F"/>
    <w:rsid w:val="00254D81"/>
    <w:rsid w:val="00255428"/>
    <w:rsid w:val="00255432"/>
    <w:rsid w:val="002648D4"/>
    <w:rsid w:val="00270450"/>
    <w:rsid w:val="00276FDA"/>
    <w:rsid w:val="002816C5"/>
    <w:rsid w:val="00284BDA"/>
    <w:rsid w:val="00285BDB"/>
    <w:rsid w:val="002876F9"/>
    <w:rsid w:val="0029363B"/>
    <w:rsid w:val="002953ED"/>
    <w:rsid w:val="002A1B53"/>
    <w:rsid w:val="002A711B"/>
    <w:rsid w:val="002B18CB"/>
    <w:rsid w:val="002B1BB5"/>
    <w:rsid w:val="002B2035"/>
    <w:rsid w:val="002B515B"/>
    <w:rsid w:val="002B5EF3"/>
    <w:rsid w:val="002B7693"/>
    <w:rsid w:val="002C1CAB"/>
    <w:rsid w:val="002C2221"/>
    <w:rsid w:val="002C370A"/>
    <w:rsid w:val="002C7784"/>
    <w:rsid w:val="002D13F0"/>
    <w:rsid w:val="002D29F6"/>
    <w:rsid w:val="002D59EA"/>
    <w:rsid w:val="002E5078"/>
    <w:rsid w:val="002E5BBE"/>
    <w:rsid w:val="002E5CD7"/>
    <w:rsid w:val="002E7063"/>
    <w:rsid w:val="002F5BC5"/>
    <w:rsid w:val="002F684F"/>
    <w:rsid w:val="002F7FB1"/>
    <w:rsid w:val="00306A61"/>
    <w:rsid w:val="00307073"/>
    <w:rsid w:val="00314B67"/>
    <w:rsid w:val="0032071F"/>
    <w:rsid w:val="00320D3B"/>
    <w:rsid w:val="00321064"/>
    <w:rsid w:val="003244EE"/>
    <w:rsid w:val="00324C6A"/>
    <w:rsid w:val="003274CB"/>
    <w:rsid w:val="003310B3"/>
    <w:rsid w:val="0033174E"/>
    <w:rsid w:val="0034300A"/>
    <w:rsid w:val="00343829"/>
    <w:rsid w:val="003506CB"/>
    <w:rsid w:val="00353C46"/>
    <w:rsid w:val="00360AF0"/>
    <w:rsid w:val="00361F0D"/>
    <w:rsid w:val="003629DD"/>
    <w:rsid w:val="0036470B"/>
    <w:rsid w:val="00365BBE"/>
    <w:rsid w:val="00365D20"/>
    <w:rsid w:val="003677D2"/>
    <w:rsid w:val="00367E9E"/>
    <w:rsid w:val="00370903"/>
    <w:rsid w:val="0037105D"/>
    <w:rsid w:val="00371EA1"/>
    <w:rsid w:val="00372FE5"/>
    <w:rsid w:val="0037444B"/>
    <w:rsid w:val="003764ED"/>
    <w:rsid w:val="00377D23"/>
    <w:rsid w:val="00380154"/>
    <w:rsid w:val="003803D5"/>
    <w:rsid w:val="00385C0E"/>
    <w:rsid w:val="00395E26"/>
    <w:rsid w:val="00396177"/>
    <w:rsid w:val="003A0BDC"/>
    <w:rsid w:val="003B1374"/>
    <w:rsid w:val="003B1D12"/>
    <w:rsid w:val="003B3023"/>
    <w:rsid w:val="003B780F"/>
    <w:rsid w:val="003C0AA1"/>
    <w:rsid w:val="003C14B3"/>
    <w:rsid w:val="003C55AC"/>
    <w:rsid w:val="003C58AF"/>
    <w:rsid w:val="003D2686"/>
    <w:rsid w:val="003D58A0"/>
    <w:rsid w:val="003D6300"/>
    <w:rsid w:val="003E0D05"/>
    <w:rsid w:val="003E237F"/>
    <w:rsid w:val="003E56C4"/>
    <w:rsid w:val="003E645B"/>
    <w:rsid w:val="003E6636"/>
    <w:rsid w:val="003E70F8"/>
    <w:rsid w:val="003F1CA0"/>
    <w:rsid w:val="003F3BEC"/>
    <w:rsid w:val="003F425F"/>
    <w:rsid w:val="003F5283"/>
    <w:rsid w:val="003F54B0"/>
    <w:rsid w:val="00401A77"/>
    <w:rsid w:val="00402B4F"/>
    <w:rsid w:val="0040530D"/>
    <w:rsid w:val="00410D3A"/>
    <w:rsid w:val="0041443E"/>
    <w:rsid w:val="00416D0E"/>
    <w:rsid w:val="00423612"/>
    <w:rsid w:val="0042455B"/>
    <w:rsid w:val="004248DE"/>
    <w:rsid w:val="00432C32"/>
    <w:rsid w:val="00435587"/>
    <w:rsid w:val="00435AC5"/>
    <w:rsid w:val="004470F6"/>
    <w:rsid w:val="004528C8"/>
    <w:rsid w:val="00456055"/>
    <w:rsid w:val="004621FD"/>
    <w:rsid w:val="004663BA"/>
    <w:rsid w:val="00477E33"/>
    <w:rsid w:val="00480DD0"/>
    <w:rsid w:val="00481D6E"/>
    <w:rsid w:val="004821AE"/>
    <w:rsid w:val="00485055"/>
    <w:rsid w:val="00486044"/>
    <w:rsid w:val="0048791D"/>
    <w:rsid w:val="00492876"/>
    <w:rsid w:val="004942E1"/>
    <w:rsid w:val="00495371"/>
    <w:rsid w:val="004A2B99"/>
    <w:rsid w:val="004A69B2"/>
    <w:rsid w:val="004A6D7A"/>
    <w:rsid w:val="004B405C"/>
    <w:rsid w:val="004B6CDA"/>
    <w:rsid w:val="004C0454"/>
    <w:rsid w:val="004C4375"/>
    <w:rsid w:val="004C530C"/>
    <w:rsid w:val="004C5C43"/>
    <w:rsid w:val="004D5B84"/>
    <w:rsid w:val="004D5EC8"/>
    <w:rsid w:val="004D685D"/>
    <w:rsid w:val="004D6A61"/>
    <w:rsid w:val="004D7511"/>
    <w:rsid w:val="004D7D60"/>
    <w:rsid w:val="004E3D08"/>
    <w:rsid w:val="004E41AD"/>
    <w:rsid w:val="004E4587"/>
    <w:rsid w:val="004F2EE4"/>
    <w:rsid w:val="004F5DCE"/>
    <w:rsid w:val="005205E9"/>
    <w:rsid w:val="005218E3"/>
    <w:rsid w:val="00524835"/>
    <w:rsid w:val="00527176"/>
    <w:rsid w:val="005275A1"/>
    <w:rsid w:val="00530A76"/>
    <w:rsid w:val="005424DE"/>
    <w:rsid w:val="005470C2"/>
    <w:rsid w:val="00551BF3"/>
    <w:rsid w:val="00551F67"/>
    <w:rsid w:val="00554FA1"/>
    <w:rsid w:val="00556ACD"/>
    <w:rsid w:val="00557F64"/>
    <w:rsid w:val="005623A9"/>
    <w:rsid w:val="00564CDB"/>
    <w:rsid w:val="005674CA"/>
    <w:rsid w:val="0057121D"/>
    <w:rsid w:val="005720C3"/>
    <w:rsid w:val="0057407A"/>
    <w:rsid w:val="00576C98"/>
    <w:rsid w:val="005818DC"/>
    <w:rsid w:val="0058503A"/>
    <w:rsid w:val="00587ED8"/>
    <w:rsid w:val="00590575"/>
    <w:rsid w:val="00592DDF"/>
    <w:rsid w:val="00593DEB"/>
    <w:rsid w:val="00595EAC"/>
    <w:rsid w:val="00597D0E"/>
    <w:rsid w:val="005B141D"/>
    <w:rsid w:val="005B39E6"/>
    <w:rsid w:val="005B50C4"/>
    <w:rsid w:val="005C15FA"/>
    <w:rsid w:val="005D01EE"/>
    <w:rsid w:val="005E25D5"/>
    <w:rsid w:val="005E423B"/>
    <w:rsid w:val="005E4D6F"/>
    <w:rsid w:val="005F0122"/>
    <w:rsid w:val="005F1782"/>
    <w:rsid w:val="005F2F9D"/>
    <w:rsid w:val="005F41C4"/>
    <w:rsid w:val="005F4E10"/>
    <w:rsid w:val="0060094E"/>
    <w:rsid w:val="00600EDD"/>
    <w:rsid w:val="006019BE"/>
    <w:rsid w:val="00601BFA"/>
    <w:rsid w:val="00603365"/>
    <w:rsid w:val="00605632"/>
    <w:rsid w:val="006107AE"/>
    <w:rsid w:val="006113FA"/>
    <w:rsid w:val="0061149F"/>
    <w:rsid w:val="00612278"/>
    <w:rsid w:val="00616093"/>
    <w:rsid w:val="00616E82"/>
    <w:rsid w:val="006222D9"/>
    <w:rsid w:val="006240E6"/>
    <w:rsid w:val="0062437A"/>
    <w:rsid w:val="00626085"/>
    <w:rsid w:val="00632484"/>
    <w:rsid w:val="0063657D"/>
    <w:rsid w:val="00644B6C"/>
    <w:rsid w:val="0064522C"/>
    <w:rsid w:val="00647062"/>
    <w:rsid w:val="006473C2"/>
    <w:rsid w:val="00650D8C"/>
    <w:rsid w:val="0065147D"/>
    <w:rsid w:val="006546CF"/>
    <w:rsid w:val="00655B69"/>
    <w:rsid w:val="006633BD"/>
    <w:rsid w:val="00663719"/>
    <w:rsid w:val="006667DC"/>
    <w:rsid w:val="0067264E"/>
    <w:rsid w:val="00673E06"/>
    <w:rsid w:val="0067581E"/>
    <w:rsid w:val="00675A6D"/>
    <w:rsid w:val="00675CF7"/>
    <w:rsid w:val="00676A41"/>
    <w:rsid w:val="00676AFB"/>
    <w:rsid w:val="00677D41"/>
    <w:rsid w:val="006842AE"/>
    <w:rsid w:val="00685989"/>
    <w:rsid w:val="00691EC7"/>
    <w:rsid w:val="00691F52"/>
    <w:rsid w:val="00692017"/>
    <w:rsid w:val="00692076"/>
    <w:rsid w:val="0069211D"/>
    <w:rsid w:val="00693CCC"/>
    <w:rsid w:val="00695755"/>
    <w:rsid w:val="0069702C"/>
    <w:rsid w:val="006A189D"/>
    <w:rsid w:val="006A2448"/>
    <w:rsid w:val="006A2EF4"/>
    <w:rsid w:val="006A3221"/>
    <w:rsid w:val="006A4389"/>
    <w:rsid w:val="006A5E8D"/>
    <w:rsid w:val="006A7065"/>
    <w:rsid w:val="006B2C1E"/>
    <w:rsid w:val="006B5490"/>
    <w:rsid w:val="006C1B8D"/>
    <w:rsid w:val="006C326C"/>
    <w:rsid w:val="006C3CFF"/>
    <w:rsid w:val="006C65F5"/>
    <w:rsid w:val="006D1732"/>
    <w:rsid w:val="006D1DE3"/>
    <w:rsid w:val="006D265A"/>
    <w:rsid w:val="006D3D75"/>
    <w:rsid w:val="006D5FA9"/>
    <w:rsid w:val="006E3789"/>
    <w:rsid w:val="006E4EF8"/>
    <w:rsid w:val="006F182C"/>
    <w:rsid w:val="006F4716"/>
    <w:rsid w:val="006F772E"/>
    <w:rsid w:val="007007CF"/>
    <w:rsid w:val="00707059"/>
    <w:rsid w:val="0071706A"/>
    <w:rsid w:val="007217D3"/>
    <w:rsid w:val="00721DBD"/>
    <w:rsid w:val="007240F5"/>
    <w:rsid w:val="0072421A"/>
    <w:rsid w:val="00726AEA"/>
    <w:rsid w:val="007275A4"/>
    <w:rsid w:val="00727965"/>
    <w:rsid w:val="00732E5B"/>
    <w:rsid w:val="00735C40"/>
    <w:rsid w:val="007428B0"/>
    <w:rsid w:val="00744F2E"/>
    <w:rsid w:val="00750767"/>
    <w:rsid w:val="00754FF0"/>
    <w:rsid w:val="0075512C"/>
    <w:rsid w:val="00756E23"/>
    <w:rsid w:val="00757C54"/>
    <w:rsid w:val="00760DC0"/>
    <w:rsid w:val="00762D29"/>
    <w:rsid w:val="00764FF0"/>
    <w:rsid w:val="00767937"/>
    <w:rsid w:val="00770107"/>
    <w:rsid w:val="007721A4"/>
    <w:rsid w:val="00774135"/>
    <w:rsid w:val="0077532E"/>
    <w:rsid w:val="007754A0"/>
    <w:rsid w:val="00776ED0"/>
    <w:rsid w:val="0078105E"/>
    <w:rsid w:val="00790ABC"/>
    <w:rsid w:val="007918EB"/>
    <w:rsid w:val="00791D98"/>
    <w:rsid w:val="007932F8"/>
    <w:rsid w:val="007940E1"/>
    <w:rsid w:val="007952C7"/>
    <w:rsid w:val="007A5EA0"/>
    <w:rsid w:val="007B5E56"/>
    <w:rsid w:val="007C0D7D"/>
    <w:rsid w:val="007C5D6A"/>
    <w:rsid w:val="007C7143"/>
    <w:rsid w:val="007D352F"/>
    <w:rsid w:val="007D4388"/>
    <w:rsid w:val="007D6A8D"/>
    <w:rsid w:val="007E2466"/>
    <w:rsid w:val="007E72E7"/>
    <w:rsid w:val="00803095"/>
    <w:rsid w:val="008041AA"/>
    <w:rsid w:val="00804949"/>
    <w:rsid w:val="00804E6A"/>
    <w:rsid w:val="00812149"/>
    <w:rsid w:val="0081378E"/>
    <w:rsid w:val="008148C8"/>
    <w:rsid w:val="0081554D"/>
    <w:rsid w:val="0082375B"/>
    <w:rsid w:val="00824214"/>
    <w:rsid w:val="00826F6A"/>
    <w:rsid w:val="00827DE9"/>
    <w:rsid w:val="00832791"/>
    <w:rsid w:val="00832C1C"/>
    <w:rsid w:val="00833B69"/>
    <w:rsid w:val="00834269"/>
    <w:rsid w:val="00837660"/>
    <w:rsid w:val="00844661"/>
    <w:rsid w:val="00845FCF"/>
    <w:rsid w:val="00850761"/>
    <w:rsid w:val="00852F9E"/>
    <w:rsid w:val="00855219"/>
    <w:rsid w:val="008607FB"/>
    <w:rsid w:val="00860A97"/>
    <w:rsid w:val="00861F46"/>
    <w:rsid w:val="00862488"/>
    <w:rsid w:val="00864FF5"/>
    <w:rsid w:val="00865685"/>
    <w:rsid w:val="00866A6F"/>
    <w:rsid w:val="008701D9"/>
    <w:rsid w:val="00870284"/>
    <w:rsid w:val="00870FC7"/>
    <w:rsid w:val="00871B89"/>
    <w:rsid w:val="0088172C"/>
    <w:rsid w:val="00882FA9"/>
    <w:rsid w:val="00892820"/>
    <w:rsid w:val="008A3E18"/>
    <w:rsid w:val="008A5361"/>
    <w:rsid w:val="008A547C"/>
    <w:rsid w:val="008A6965"/>
    <w:rsid w:val="008A7562"/>
    <w:rsid w:val="008B264F"/>
    <w:rsid w:val="008B2A9B"/>
    <w:rsid w:val="008B5F01"/>
    <w:rsid w:val="008C2C03"/>
    <w:rsid w:val="008C6EAB"/>
    <w:rsid w:val="008C726B"/>
    <w:rsid w:val="008D49E8"/>
    <w:rsid w:val="008D5487"/>
    <w:rsid w:val="008E056D"/>
    <w:rsid w:val="008E0E15"/>
    <w:rsid w:val="008E2663"/>
    <w:rsid w:val="008E5189"/>
    <w:rsid w:val="008E59B1"/>
    <w:rsid w:val="008E6E3F"/>
    <w:rsid w:val="008F0DA0"/>
    <w:rsid w:val="008F420A"/>
    <w:rsid w:val="008F5674"/>
    <w:rsid w:val="008F6E28"/>
    <w:rsid w:val="008F7283"/>
    <w:rsid w:val="00900F1D"/>
    <w:rsid w:val="00901E72"/>
    <w:rsid w:val="0090369D"/>
    <w:rsid w:val="009044BF"/>
    <w:rsid w:val="00905913"/>
    <w:rsid w:val="00905ADD"/>
    <w:rsid w:val="009073F4"/>
    <w:rsid w:val="00911064"/>
    <w:rsid w:val="00914F50"/>
    <w:rsid w:val="00920FAE"/>
    <w:rsid w:val="009227B5"/>
    <w:rsid w:val="00922ED7"/>
    <w:rsid w:val="0092313E"/>
    <w:rsid w:val="00924DFD"/>
    <w:rsid w:val="009303B4"/>
    <w:rsid w:val="00937133"/>
    <w:rsid w:val="00943794"/>
    <w:rsid w:val="009446C6"/>
    <w:rsid w:val="00945C2C"/>
    <w:rsid w:val="00946409"/>
    <w:rsid w:val="00951441"/>
    <w:rsid w:val="0095240B"/>
    <w:rsid w:val="009527C3"/>
    <w:rsid w:val="00956EDE"/>
    <w:rsid w:val="00961F77"/>
    <w:rsid w:val="00966796"/>
    <w:rsid w:val="00971BBE"/>
    <w:rsid w:val="00972F71"/>
    <w:rsid w:val="009739ED"/>
    <w:rsid w:val="009767E5"/>
    <w:rsid w:val="0097694D"/>
    <w:rsid w:val="0098220E"/>
    <w:rsid w:val="00982260"/>
    <w:rsid w:val="00984C43"/>
    <w:rsid w:val="00986FDE"/>
    <w:rsid w:val="009A0FEB"/>
    <w:rsid w:val="009A1557"/>
    <w:rsid w:val="009A66EF"/>
    <w:rsid w:val="009B02A8"/>
    <w:rsid w:val="009B1388"/>
    <w:rsid w:val="009B38C7"/>
    <w:rsid w:val="009B4241"/>
    <w:rsid w:val="009B6B22"/>
    <w:rsid w:val="009B7225"/>
    <w:rsid w:val="009C2F87"/>
    <w:rsid w:val="009C6B98"/>
    <w:rsid w:val="009D185C"/>
    <w:rsid w:val="009D24DC"/>
    <w:rsid w:val="009D48E2"/>
    <w:rsid w:val="009D4E56"/>
    <w:rsid w:val="009D5ED9"/>
    <w:rsid w:val="009D7FF4"/>
    <w:rsid w:val="009E4410"/>
    <w:rsid w:val="009E5EEE"/>
    <w:rsid w:val="009F5116"/>
    <w:rsid w:val="00A02BF9"/>
    <w:rsid w:val="00A054C8"/>
    <w:rsid w:val="00A06080"/>
    <w:rsid w:val="00A0722C"/>
    <w:rsid w:val="00A1184C"/>
    <w:rsid w:val="00A11AB9"/>
    <w:rsid w:val="00A12139"/>
    <w:rsid w:val="00A128B1"/>
    <w:rsid w:val="00A1791E"/>
    <w:rsid w:val="00A20569"/>
    <w:rsid w:val="00A220AA"/>
    <w:rsid w:val="00A32BD7"/>
    <w:rsid w:val="00A417F3"/>
    <w:rsid w:val="00A42EF5"/>
    <w:rsid w:val="00A50782"/>
    <w:rsid w:val="00A52F50"/>
    <w:rsid w:val="00A574FE"/>
    <w:rsid w:val="00A628E2"/>
    <w:rsid w:val="00A63C37"/>
    <w:rsid w:val="00A657FD"/>
    <w:rsid w:val="00A80C09"/>
    <w:rsid w:val="00A87FBA"/>
    <w:rsid w:val="00A90862"/>
    <w:rsid w:val="00A90BDD"/>
    <w:rsid w:val="00A93030"/>
    <w:rsid w:val="00A96E12"/>
    <w:rsid w:val="00AA1542"/>
    <w:rsid w:val="00AA21F7"/>
    <w:rsid w:val="00AB0D74"/>
    <w:rsid w:val="00AB32FF"/>
    <w:rsid w:val="00AB4C02"/>
    <w:rsid w:val="00AB652C"/>
    <w:rsid w:val="00AB7CF0"/>
    <w:rsid w:val="00AC03A2"/>
    <w:rsid w:val="00AC0F81"/>
    <w:rsid w:val="00AC1C31"/>
    <w:rsid w:val="00AC28A4"/>
    <w:rsid w:val="00AC4599"/>
    <w:rsid w:val="00AC74E7"/>
    <w:rsid w:val="00AC7E50"/>
    <w:rsid w:val="00AD0B84"/>
    <w:rsid w:val="00AD6BF2"/>
    <w:rsid w:val="00AD782E"/>
    <w:rsid w:val="00AD7B2F"/>
    <w:rsid w:val="00AD7EEB"/>
    <w:rsid w:val="00AE0A5A"/>
    <w:rsid w:val="00AE2F1F"/>
    <w:rsid w:val="00AF1B4C"/>
    <w:rsid w:val="00AF366D"/>
    <w:rsid w:val="00AF63C3"/>
    <w:rsid w:val="00AF78C7"/>
    <w:rsid w:val="00AF7C7D"/>
    <w:rsid w:val="00B00564"/>
    <w:rsid w:val="00B01923"/>
    <w:rsid w:val="00B0213B"/>
    <w:rsid w:val="00B03AFE"/>
    <w:rsid w:val="00B06779"/>
    <w:rsid w:val="00B10371"/>
    <w:rsid w:val="00B1509E"/>
    <w:rsid w:val="00B15B94"/>
    <w:rsid w:val="00B17B0F"/>
    <w:rsid w:val="00B2137B"/>
    <w:rsid w:val="00B21BEA"/>
    <w:rsid w:val="00B23311"/>
    <w:rsid w:val="00B23907"/>
    <w:rsid w:val="00B25254"/>
    <w:rsid w:val="00B273CC"/>
    <w:rsid w:val="00B3259D"/>
    <w:rsid w:val="00B32702"/>
    <w:rsid w:val="00B35D87"/>
    <w:rsid w:val="00B40326"/>
    <w:rsid w:val="00B416B8"/>
    <w:rsid w:val="00B436FF"/>
    <w:rsid w:val="00B445C7"/>
    <w:rsid w:val="00B47715"/>
    <w:rsid w:val="00B51D9A"/>
    <w:rsid w:val="00B52411"/>
    <w:rsid w:val="00B527CB"/>
    <w:rsid w:val="00B52C2F"/>
    <w:rsid w:val="00B55ED8"/>
    <w:rsid w:val="00B61610"/>
    <w:rsid w:val="00B62CAE"/>
    <w:rsid w:val="00B643AA"/>
    <w:rsid w:val="00B67447"/>
    <w:rsid w:val="00B70242"/>
    <w:rsid w:val="00B7123E"/>
    <w:rsid w:val="00B75402"/>
    <w:rsid w:val="00B80E9B"/>
    <w:rsid w:val="00B84C63"/>
    <w:rsid w:val="00B85721"/>
    <w:rsid w:val="00B91CA8"/>
    <w:rsid w:val="00B9281F"/>
    <w:rsid w:val="00B9338A"/>
    <w:rsid w:val="00BA3A77"/>
    <w:rsid w:val="00BA6143"/>
    <w:rsid w:val="00BB0B85"/>
    <w:rsid w:val="00BB1695"/>
    <w:rsid w:val="00BC0106"/>
    <w:rsid w:val="00BC4E7C"/>
    <w:rsid w:val="00BD045D"/>
    <w:rsid w:val="00BD0880"/>
    <w:rsid w:val="00BD2918"/>
    <w:rsid w:val="00BD3440"/>
    <w:rsid w:val="00BD4AE6"/>
    <w:rsid w:val="00BD5058"/>
    <w:rsid w:val="00BE0FD6"/>
    <w:rsid w:val="00BE1661"/>
    <w:rsid w:val="00BE1D01"/>
    <w:rsid w:val="00BE250A"/>
    <w:rsid w:val="00BE4E39"/>
    <w:rsid w:val="00BF0A61"/>
    <w:rsid w:val="00BF1142"/>
    <w:rsid w:val="00BF4085"/>
    <w:rsid w:val="00BF4407"/>
    <w:rsid w:val="00BF50B8"/>
    <w:rsid w:val="00BF51BF"/>
    <w:rsid w:val="00BF6799"/>
    <w:rsid w:val="00BF6F72"/>
    <w:rsid w:val="00BF706B"/>
    <w:rsid w:val="00BF7CF7"/>
    <w:rsid w:val="00BF7FED"/>
    <w:rsid w:val="00C03BAA"/>
    <w:rsid w:val="00C074CD"/>
    <w:rsid w:val="00C129C0"/>
    <w:rsid w:val="00C14BE5"/>
    <w:rsid w:val="00C20D6D"/>
    <w:rsid w:val="00C32FED"/>
    <w:rsid w:val="00C36FF0"/>
    <w:rsid w:val="00C41618"/>
    <w:rsid w:val="00C42ECD"/>
    <w:rsid w:val="00C44097"/>
    <w:rsid w:val="00C472B4"/>
    <w:rsid w:val="00C47EA3"/>
    <w:rsid w:val="00C51728"/>
    <w:rsid w:val="00C537B7"/>
    <w:rsid w:val="00C57454"/>
    <w:rsid w:val="00C66BC2"/>
    <w:rsid w:val="00C70282"/>
    <w:rsid w:val="00C7288F"/>
    <w:rsid w:val="00C734B2"/>
    <w:rsid w:val="00C74C1D"/>
    <w:rsid w:val="00C8359A"/>
    <w:rsid w:val="00C84A53"/>
    <w:rsid w:val="00C8571D"/>
    <w:rsid w:val="00C875A1"/>
    <w:rsid w:val="00C878C2"/>
    <w:rsid w:val="00C90BD4"/>
    <w:rsid w:val="00C90CC6"/>
    <w:rsid w:val="00C90FB5"/>
    <w:rsid w:val="00C91EEB"/>
    <w:rsid w:val="00C94989"/>
    <w:rsid w:val="00C95215"/>
    <w:rsid w:val="00CA2353"/>
    <w:rsid w:val="00CA26F6"/>
    <w:rsid w:val="00CA414C"/>
    <w:rsid w:val="00CA6538"/>
    <w:rsid w:val="00CB04C6"/>
    <w:rsid w:val="00CB18A2"/>
    <w:rsid w:val="00CB3CA7"/>
    <w:rsid w:val="00CB4BC7"/>
    <w:rsid w:val="00CB50DA"/>
    <w:rsid w:val="00CB6C7D"/>
    <w:rsid w:val="00CB77B9"/>
    <w:rsid w:val="00CC14FF"/>
    <w:rsid w:val="00CC2FB1"/>
    <w:rsid w:val="00CC37FA"/>
    <w:rsid w:val="00CC387F"/>
    <w:rsid w:val="00CC7D70"/>
    <w:rsid w:val="00CD5E9B"/>
    <w:rsid w:val="00CD762D"/>
    <w:rsid w:val="00CE223C"/>
    <w:rsid w:val="00CE35EC"/>
    <w:rsid w:val="00CE39EB"/>
    <w:rsid w:val="00CE3CBA"/>
    <w:rsid w:val="00CF0680"/>
    <w:rsid w:val="00CF12C8"/>
    <w:rsid w:val="00CF4F4C"/>
    <w:rsid w:val="00CF7D77"/>
    <w:rsid w:val="00D00EC1"/>
    <w:rsid w:val="00D0132A"/>
    <w:rsid w:val="00D0244C"/>
    <w:rsid w:val="00D07D5B"/>
    <w:rsid w:val="00D11CB0"/>
    <w:rsid w:val="00D13D10"/>
    <w:rsid w:val="00D14898"/>
    <w:rsid w:val="00D15490"/>
    <w:rsid w:val="00D170FD"/>
    <w:rsid w:val="00D26D5B"/>
    <w:rsid w:val="00D278ED"/>
    <w:rsid w:val="00D30ED6"/>
    <w:rsid w:val="00D31DC1"/>
    <w:rsid w:val="00D33F39"/>
    <w:rsid w:val="00D35120"/>
    <w:rsid w:val="00D40869"/>
    <w:rsid w:val="00D4326B"/>
    <w:rsid w:val="00D47449"/>
    <w:rsid w:val="00D515E6"/>
    <w:rsid w:val="00D53905"/>
    <w:rsid w:val="00D573AF"/>
    <w:rsid w:val="00D61FC3"/>
    <w:rsid w:val="00D62D31"/>
    <w:rsid w:val="00D64A12"/>
    <w:rsid w:val="00D67533"/>
    <w:rsid w:val="00D676E1"/>
    <w:rsid w:val="00D7237F"/>
    <w:rsid w:val="00D73F54"/>
    <w:rsid w:val="00D74819"/>
    <w:rsid w:val="00D74940"/>
    <w:rsid w:val="00D75479"/>
    <w:rsid w:val="00D76D75"/>
    <w:rsid w:val="00D82F47"/>
    <w:rsid w:val="00D85094"/>
    <w:rsid w:val="00D87123"/>
    <w:rsid w:val="00D90B94"/>
    <w:rsid w:val="00D9374D"/>
    <w:rsid w:val="00D9390B"/>
    <w:rsid w:val="00D968D5"/>
    <w:rsid w:val="00DA0CD2"/>
    <w:rsid w:val="00DA0DAA"/>
    <w:rsid w:val="00DA24D6"/>
    <w:rsid w:val="00DA45D3"/>
    <w:rsid w:val="00DA523F"/>
    <w:rsid w:val="00DB2D6B"/>
    <w:rsid w:val="00DB53C6"/>
    <w:rsid w:val="00DB5ABA"/>
    <w:rsid w:val="00DB65F2"/>
    <w:rsid w:val="00DC4D69"/>
    <w:rsid w:val="00DD2CAD"/>
    <w:rsid w:val="00DD4000"/>
    <w:rsid w:val="00DD456C"/>
    <w:rsid w:val="00DD5BD6"/>
    <w:rsid w:val="00DE30A8"/>
    <w:rsid w:val="00DE5A20"/>
    <w:rsid w:val="00DE5BCD"/>
    <w:rsid w:val="00DE5EA1"/>
    <w:rsid w:val="00DF1A05"/>
    <w:rsid w:val="00DF5616"/>
    <w:rsid w:val="00DF6932"/>
    <w:rsid w:val="00E05733"/>
    <w:rsid w:val="00E06549"/>
    <w:rsid w:val="00E10893"/>
    <w:rsid w:val="00E11C76"/>
    <w:rsid w:val="00E13F0A"/>
    <w:rsid w:val="00E150F5"/>
    <w:rsid w:val="00E20615"/>
    <w:rsid w:val="00E2138A"/>
    <w:rsid w:val="00E2200A"/>
    <w:rsid w:val="00E22F36"/>
    <w:rsid w:val="00E249B3"/>
    <w:rsid w:val="00E24C00"/>
    <w:rsid w:val="00E24D6B"/>
    <w:rsid w:val="00E27631"/>
    <w:rsid w:val="00E30347"/>
    <w:rsid w:val="00E32766"/>
    <w:rsid w:val="00E334C9"/>
    <w:rsid w:val="00E34851"/>
    <w:rsid w:val="00E349E2"/>
    <w:rsid w:val="00E34D39"/>
    <w:rsid w:val="00E35807"/>
    <w:rsid w:val="00E415D7"/>
    <w:rsid w:val="00E430D6"/>
    <w:rsid w:val="00E51708"/>
    <w:rsid w:val="00E533F8"/>
    <w:rsid w:val="00E547BA"/>
    <w:rsid w:val="00E575C6"/>
    <w:rsid w:val="00E57EB7"/>
    <w:rsid w:val="00E606C0"/>
    <w:rsid w:val="00E61C20"/>
    <w:rsid w:val="00E7345B"/>
    <w:rsid w:val="00E74ADB"/>
    <w:rsid w:val="00E752FE"/>
    <w:rsid w:val="00E75788"/>
    <w:rsid w:val="00E808EF"/>
    <w:rsid w:val="00E83413"/>
    <w:rsid w:val="00E835AD"/>
    <w:rsid w:val="00E86354"/>
    <w:rsid w:val="00E87FC7"/>
    <w:rsid w:val="00E90910"/>
    <w:rsid w:val="00E91AF3"/>
    <w:rsid w:val="00E91C15"/>
    <w:rsid w:val="00E926A7"/>
    <w:rsid w:val="00E963B0"/>
    <w:rsid w:val="00E964D7"/>
    <w:rsid w:val="00E97D52"/>
    <w:rsid w:val="00EA047E"/>
    <w:rsid w:val="00EA0D34"/>
    <w:rsid w:val="00EA1F76"/>
    <w:rsid w:val="00EA21F0"/>
    <w:rsid w:val="00EA294F"/>
    <w:rsid w:val="00EB0213"/>
    <w:rsid w:val="00EB264C"/>
    <w:rsid w:val="00EB2B88"/>
    <w:rsid w:val="00EB3590"/>
    <w:rsid w:val="00EC47EB"/>
    <w:rsid w:val="00EC61CC"/>
    <w:rsid w:val="00ED16FE"/>
    <w:rsid w:val="00ED33C4"/>
    <w:rsid w:val="00ED5B06"/>
    <w:rsid w:val="00EE039E"/>
    <w:rsid w:val="00EE0593"/>
    <w:rsid w:val="00EE55C1"/>
    <w:rsid w:val="00EE5B84"/>
    <w:rsid w:val="00EE6E20"/>
    <w:rsid w:val="00EE7208"/>
    <w:rsid w:val="00EF0104"/>
    <w:rsid w:val="00EF37D8"/>
    <w:rsid w:val="00EF56CA"/>
    <w:rsid w:val="00EF5E9B"/>
    <w:rsid w:val="00F00D1D"/>
    <w:rsid w:val="00F017FD"/>
    <w:rsid w:val="00F02DEF"/>
    <w:rsid w:val="00F03469"/>
    <w:rsid w:val="00F047A2"/>
    <w:rsid w:val="00F06998"/>
    <w:rsid w:val="00F10118"/>
    <w:rsid w:val="00F10E50"/>
    <w:rsid w:val="00F11D04"/>
    <w:rsid w:val="00F13051"/>
    <w:rsid w:val="00F130D4"/>
    <w:rsid w:val="00F208FD"/>
    <w:rsid w:val="00F21098"/>
    <w:rsid w:val="00F22A3D"/>
    <w:rsid w:val="00F27656"/>
    <w:rsid w:val="00F31898"/>
    <w:rsid w:val="00F33BCB"/>
    <w:rsid w:val="00F37A1F"/>
    <w:rsid w:val="00F44680"/>
    <w:rsid w:val="00F47206"/>
    <w:rsid w:val="00F51D70"/>
    <w:rsid w:val="00F52001"/>
    <w:rsid w:val="00F5425E"/>
    <w:rsid w:val="00F555D6"/>
    <w:rsid w:val="00F567B1"/>
    <w:rsid w:val="00F57DC6"/>
    <w:rsid w:val="00F60847"/>
    <w:rsid w:val="00F67C05"/>
    <w:rsid w:val="00F82055"/>
    <w:rsid w:val="00F860F5"/>
    <w:rsid w:val="00F963C4"/>
    <w:rsid w:val="00F96C95"/>
    <w:rsid w:val="00FA28CE"/>
    <w:rsid w:val="00FA3260"/>
    <w:rsid w:val="00FA3670"/>
    <w:rsid w:val="00FA5C6D"/>
    <w:rsid w:val="00FB4D81"/>
    <w:rsid w:val="00FB5EDE"/>
    <w:rsid w:val="00FB6A51"/>
    <w:rsid w:val="00FC0B29"/>
    <w:rsid w:val="00FC3417"/>
    <w:rsid w:val="00FC52E5"/>
    <w:rsid w:val="00FC6AC4"/>
    <w:rsid w:val="00FD675E"/>
    <w:rsid w:val="00FE222B"/>
    <w:rsid w:val="00FE37CB"/>
    <w:rsid w:val="00FE5346"/>
    <w:rsid w:val="00FE6DC8"/>
    <w:rsid w:val="00FF0619"/>
    <w:rsid w:val="00FF2EBA"/>
    <w:rsid w:val="00FF64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0">
    <w:name w:val="heading 1"/>
    <w:aliases w:val="heading 1"/>
    <w:basedOn w:val="a"/>
    <w:next w:val="a0"/>
    <w:qFormat/>
    <w:pPr>
      <w:spacing w:before="300" w:after="60"/>
      <w:jc w:val="left"/>
      <w:outlineLvl w:val="0"/>
    </w:pPr>
    <w:rPr>
      <w:b/>
      <w:sz w:val="24"/>
    </w:rPr>
  </w:style>
  <w:style w:type="paragraph" w:styleId="20">
    <w:name w:val="heading 2"/>
    <w:aliases w:val="heading 2"/>
    <w:basedOn w:val="a"/>
    <w:next w:val="a0"/>
    <w:qFormat/>
    <w:rsid w:val="004621FD"/>
    <w:pPr>
      <w:numPr>
        <w:numId w:val="9"/>
      </w:numPr>
      <w:spacing w:before="240" w:after="60"/>
      <w:jc w:val="left"/>
      <w:outlineLvl w:val="1"/>
    </w:pPr>
    <w:rPr>
      <w:rFonts w:eastAsiaTheme="majorEastAsia"/>
      <w:b/>
    </w:rPr>
  </w:style>
  <w:style w:type="paragraph" w:styleId="3">
    <w:name w:val="heading 3"/>
    <w:aliases w:val="heading 3"/>
    <w:basedOn w:val="a"/>
    <w:next w:val="a0"/>
    <w:link w:val="3Char"/>
    <w:qFormat/>
    <w:p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p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p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p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pPr>
      <w:keepNext/>
      <w:widowControl/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p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p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  <w:lang w:val="x-none" w:eastAsia="x-none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pPr>
      <w:tabs>
        <w:tab w:val="center" w:pos="4252"/>
        <w:tab w:val="right" w:pos="8504"/>
      </w:tabs>
      <w:snapToGrid w:val="0"/>
    </w:pPr>
    <w:rPr>
      <w:rFonts w:cs="Times New Roman"/>
      <w:lang w:val="x-none" w:eastAsia="x-none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pPr>
      <w:tabs>
        <w:tab w:val="center" w:pos="4252"/>
        <w:tab w:val="right" w:pos="8504"/>
      </w:tabs>
      <w:snapToGrid w:val="0"/>
    </w:pPr>
    <w:rPr>
      <w:rFonts w:cs="Times New Roman"/>
      <w:lang w:val="x-none" w:eastAsia="x-none"/>
    </w:rPr>
  </w:style>
  <w:style w:type="paragraph" w:styleId="a0">
    <w:name w:val="Body Text"/>
    <w:aliases w:val="Body Text"/>
    <w:basedOn w:val="a"/>
    <w:pPr>
      <w:spacing w:after="180"/>
    </w:pPr>
  </w:style>
  <w:style w:type="character" w:styleId="a8">
    <w:name w:val="page number"/>
    <w:aliases w:val="page number"/>
    <w:basedOn w:val="a1"/>
  </w:style>
  <w:style w:type="character" w:customStyle="1" w:styleId="Char2">
    <w:name w:val="풍선 도움말 텍스트 Char"/>
    <w:aliases w:val="Balloon Text Char"/>
    <w:basedOn w:val="a1"/>
    <w:link w:val="a9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스타일1"/>
    <w:basedOn w:val="a5"/>
    <w:qFormat/>
    <w:rsid w:val="00402B4F"/>
    <w:pPr>
      <w:numPr>
        <w:numId w:val="2"/>
      </w:numPr>
      <w:autoSpaceDE w:val="0"/>
      <w:autoSpaceDN w:val="0"/>
      <w:spacing w:after="160" w:line="259" w:lineRule="auto"/>
      <w:ind w:leftChars="0" w:left="0"/>
    </w:pPr>
    <w:rPr>
      <w:rFonts w:asciiTheme="minorHAnsi" w:eastAsiaTheme="minorEastAsia" w:hAnsiTheme="minorHAnsi" w:cstheme="minorBidi"/>
      <w:sz w:val="28"/>
      <w:szCs w:val="28"/>
      <w:lang w:val="en-US" w:eastAsia="ko-KR"/>
    </w:rPr>
  </w:style>
  <w:style w:type="paragraph" w:styleId="TOC">
    <w:name w:val="TOC Heading"/>
    <w:basedOn w:val="10"/>
    <w:next w:val="a"/>
    <w:uiPriority w:val="39"/>
    <w:unhideWhenUsed/>
    <w:qFormat/>
    <w:rsid w:val="00402B4F"/>
    <w:pPr>
      <w:keepNext/>
      <w:keepLines/>
      <w:widowControl/>
      <w:wordWrap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51449"/>
    <w:pPr>
      <w:tabs>
        <w:tab w:val="left" w:pos="284"/>
        <w:tab w:val="left" w:pos="567"/>
        <w:tab w:val="right" w:leader="dot" w:pos="10065"/>
      </w:tabs>
      <w:autoSpaceDE w:val="0"/>
      <w:autoSpaceDN w:val="0"/>
      <w:spacing w:after="120" w:line="259" w:lineRule="auto"/>
      <w:ind w:firstLineChars="283" w:firstLine="566"/>
    </w:pPr>
    <w:rPr>
      <w:rFonts w:asciiTheme="minorHAnsi" w:eastAsiaTheme="minorEastAsia" w:hAnsiTheme="minorHAnsi" w:cstheme="minorBidi"/>
      <w:szCs w:val="22"/>
    </w:rPr>
  </w:style>
  <w:style w:type="character" w:styleId="ac">
    <w:name w:val="Hyperlink"/>
    <w:basedOn w:val="a1"/>
    <w:uiPriority w:val="99"/>
    <w:unhideWhenUsed/>
    <w:rsid w:val="00402B4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91EEB"/>
    <w:pPr>
      <w:tabs>
        <w:tab w:val="left" w:pos="851"/>
        <w:tab w:val="right" w:leader="dot" w:pos="10456"/>
      </w:tabs>
      <w:autoSpaceDE w:val="0"/>
      <w:autoSpaceDN w:val="0"/>
      <w:spacing w:before="160" w:after="120"/>
      <w:ind w:leftChars="142" w:left="284"/>
    </w:pPr>
    <w:rPr>
      <w:rFonts w:ascii="맑은 고딕" w:eastAsia="맑은 고딕" w:hAnsi="맑은 고딕" w:cstheme="minorBidi"/>
      <w:b/>
      <w:noProof/>
      <w:szCs w:val="22"/>
    </w:rPr>
  </w:style>
  <w:style w:type="numbering" w:customStyle="1" w:styleId="2">
    <w:name w:val="스타일2"/>
    <w:uiPriority w:val="99"/>
    <w:rsid w:val="00826F6A"/>
    <w:pPr>
      <w:numPr>
        <w:numId w:val="4"/>
      </w:numPr>
    </w:pPr>
  </w:style>
  <w:style w:type="paragraph" w:styleId="30">
    <w:name w:val="toc 3"/>
    <w:basedOn w:val="a"/>
    <w:next w:val="a"/>
    <w:autoRedefine/>
    <w:uiPriority w:val="39"/>
    <w:unhideWhenUsed/>
    <w:rsid w:val="00CC7D70"/>
    <w:pPr>
      <w:tabs>
        <w:tab w:val="left" w:pos="1134"/>
        <w:tab w:val="right" w:leader="dot" w:pos="10456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rsid w:val="00D4326B"/>
    <w:pPr>
      <w:tabs>
        <w:tab w:val="left" w:pos="1701"/>
        <w:tab w:val="right" w:leader="dot" w:pos="10456"/>
      </w:tabs>
      <w:ind w:leftChars="600" w:left="1200"/>
    </w:pPr>
  </w:style>
  <w:style w:type="paragraph" w:styleId="50">
    <w:name w:val="toc 5"/>
    <w:basedOn w:val="a"/>
    <w:next w:val="a"/>
    <w:autoRedefine/>
    <w:uiPriority w:val="39"/>
    <w:unhideWhenUsed/>
    <w:rsid w:val="00D4326B"/>
    <w:pPr>
      <w:tabs>
        <w:tab w:val="left" w:pos="2127"/>
        <w:tab w:val="right" w:leader="dot" w:pos="10456"/>
      </w:tabs>
      <w:ind w:leftChars="921" w:left="1842" w:firstLine="1"/>
    </w:pPr>
  </w:style>
  <w:style w:type="paragraph" w:styleId="60">
    <w:name w:val="toc 6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600" w:left="340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0">
    <w:name w:val="heading 1"/>
    <w:aliases w:val="heading 1"/>
    <w:basedOn w:val="a"/>
    <w:next w:val="a0"/>
    <w:qFormat/>
    <w:pPr>
      <w:spacing w:before="300" w:after="60"/>
      <w:jc w:val="left"/>
      <w:outlineLvl w:val="0"/>
    </w:pPr>
    <w:rPr>
      <w:b/>
      <w:sz w:val="24"/>
    </w:rPr>
  </w:style>
  <w:style w:type="paragraph" w:styleId="20">
    <w:name w:val="heading 2"/>
    <w:aliases w:val="heading 2"/>
    <w:basedOn w:val="a"/>
    <w:next w:val="a0"/>
    <w:qFormat/>
    <w:rsid w:val="004621FD"/>
    <w:pPr>
      <w:numPr>
        <w:numId w:val="9"/>
      </w:numPr>
      <w:spacing w:before="240" w:after="60"/>
      <w:jc w:val="left"/>
      <w:outlineLvl w:val="1"/>
    </w:pPr>
    <w:rPr>
      <w:rFonts w:eastAsiaTheme="majorEastAsia"/>
      <w:b/>
    </w:rPr>
  </w:style>
  <w:style w:type="paragraph" w:styleId="3">
    <w:name w:val="heading 3"/>
    <w:aliases w:val="heading 3"/>
    <w:basedOn w:val="a"/>
    <w:next w:val="a0"/>
    <w:link w:val="3Char"/>
    <w:qFormat/>
    <w:p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p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p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p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pPr>
      <w:keepNext/>
      <w:widowControl/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p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p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  <w:lang w:val="x-none" w:eastAsia="x-none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pPr>
      <w:tabs>
        <w:tab w:val="center" w:pos="4252"/>
        <w:tab w:val="right" w:pos="8504"/>
      </w:tabs>
      <w:snapToGrid w:val="0"/>
    </w:pPr>
    <w:rPr>
      <w:rFonts w:cs="Times New Roman"/>
      <w:lang w:val="x-none" w:eastAsia="x-none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pPr>
      <w:tabs>
        <w:tab w:val="center" w:pos="4252"/>
        <w:tab w:val="right" w:pos="8504"/>
      </w:tabs>
      <w:snapToGrid w:val="0"/>
    </w:pPr>
    <w:rPr>
      <w:rFonts w:cs="Times New Roman"/>
      <w:lang w:val="x-none" w:eastAsia="x-none"/>
    </w:rPr>
  </w:style>
  <w:style w:type="paragraph" w:styleId="a0">
    <w:name w:val="Body Text"/>
    <w:aliases w:val="Body Text"/>
    <w:basedOn w:val="a"/>
    <w:pPr>
      <w:spacing w:after="180"/>
    </w:pPr>
  </w:style>
  <w:style w:type="character" w:styleId="a8">
    <w:name w:val="page number"/>
    <w:aliases w:val="page number"/>
    <w:basedOn w:val="a1"/>
  </w:style>
  <w:style w:type="character" w:customStyle="1" w:styleId="Char2">
    <w:name w:val="풍선 도움말 텍스트 Char"/>
    <w:aliases w:val="Balloon Text Char"/>
    <w:basedOn w:val="a1"/>
    <w:link w:val="a9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스타일1"/>
    <w:basedOn w:val="a5"/>
    <w:qFormat/>
    <w:rsid w:val="00402B4F"/>
    <w:pPr>
      <w:numPr>
        <w:numId w:val="2"/>
      </w:numPr>
      <w:autoSpaceDE w:val="0"/>
      <w:autoSpaceDN w:val="0"/>
      <w:spacing w:after="160" w:line="259" w:lineRule="auto"/>
      <w:ind w:leftChars="0" w:left="0"/>
    </w:pPr>
    <w:rPr>
      <w:rFonts w:asciiTheme="minorHAnsi" w:eastAsiaTheme="minorEastAsia" w:hAnsiTheme="minorHAnsi" w:cstheme="minorBidi"/>
      <w:sz w:val="28"/>
      <w:szCs w:val="28"/>
      <w:lang w:val="en-US" w:eastAsia="ko-KR"/>
    </w:rPr>
  </w:style>
  <w:style w:type="paragraph" w:styleId="TOC">
    <w:name w:val="TOC Heading"/>
    <w:basedOn w:val="10"/>
    <w:next w:val="a"/>
    <w:uiPriority w:val="39"/>
    <w:unhideWhenUsed/>
    <w:qFormat/>
    <w:rsid w:val="00402B4F"/>
    <w:pPr>
      <w:keepNext/>
      <w:keepLines/>
      <w:widowControl/>
      <w:wordWrap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51449"/>
    <w:pPr>
      <w:tabs>
        <w:tab w:val="left" w:pos="284"/>
        <w:tab w:val="left" w:pos="567"/>
        <w:tab w:val="right" w:leader="dot" w:pos="10065"/>
      </w:tabs>
      <w:autoSpaceDE w:val="0"/>
      <w:autoSpaceDN w:val="0"/>
      <w:spacing w:after="120" w:line="259" w:lineRule="auto"/>
      <w:ind w:firstLineChars="283" w:firstLine="566"/>
    </w:pPr>
    <w:rPr>
      <w:rFonts w:asciiTheme="minorHAnsi" w:eastAsiaTheme="minorEastAsia" w:hAnsiTheme="minorHAnsi" w:cstheme="minorBidi"/>
      <w:szCs w:val="22"/>
    </w:rPr>
  </w:style>
  <w:style w:type="character" w:styleId="ac">
    <w:name w:val="Hyperlink"/>
    <w:basedOn w:val="a1"/>
    <w:uiPriority w:val="99"/>
    <w:unhideWhenUsed/>
    <w:rsid w:val="00402B4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91EEB"/>
    <w:pPr>
      <w:tabs>
        <w:tab w:val="left" w:pos="851"/>
        <w:tab w:val="right" w:leader="dot" w:pos="10456"/>
      </w:tabs>
      <w:autoSpaceDE w:val="0"/>
      <w:autoSpaceDN w:val="0"/>
      <w:spacing w:before="160" w:after="120"/>
      <w:ind w:leftChars="142" w:left="284"/>
    </w:pPr>
    <w:rPr>
      <w:rFonts w:ascii="맑은 고딕" w:eastAsia="맑은 고딕" w:hAnsi="맑은 고딕" w:cstheme="minorBidi"/>
      <w:b/>
      <w:noProof/>
      <w:szCs w:val="22"/>
    </w:rPr>
  </w:style>
  <w:style w:type="numbering" w:customStyle="1" w:styleId="2">
    <w:name w:val="스타일2"/>
    <w:uiPriority w:val="99"/>
    <w:rsid w:val="00826F6A"/>
    <w:pPr>
      <w:numPr>
        <w:numId w:val="4"/>
      </w:numPr>
    </w:pPr>
  </w:style>
  <w:style w:type="paragraph" w:styleId="30">
    <w:name w:val="toc 3"/>
    <w:basedOn w:val="a"/>
    <w:next w:val="a"/>
    <w:autoRedefine/>
    <w:uiPriority w:val="39"/>
    <w:unhideWhenUsed/>
    <w:rsid w:val="00CC7D70"/>
    <w:pPr>
      <w:tabs>
        <w:tab w:val="left" w:pos="1134"/>
        <w:tab w:val="right" w:leader="dot" w:pos="10456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rsid w:val="00D4326B"/>
    <w:pPr>
      <w:tabs>
        <w:tab w:val="left" w:pos="1701"/>
        <w:tab w:val="right" w:leader="dot" w:pos="10456"/>
      </w:tabs>
      <w:ind w:leftChars="600" w:left="1200"/>
    </w:pPr>
  </w:style>
  <w:style w:type="paragraph" w:styleId="50">
    <w:name w:val="toc 5"/>
    <w:basedOn w:val="a"/>
    <w:next w:val="a"/>
    <w:autoRedefine/>
    <w:uiPriority w:val="39"/>
    <w:unhideWhenUsed/>
    <w:rsid w:val="00D4326B"/>
    <w:pPr>
      <w:tabs>
        <w:tab w:val="left" w:pos="2127"/>
        <w:tab w:val="right" w:leader="dot" w:pos="10456"/>
      </w:tabs>
      <w:ind w:leftChars="921" w:left="1842" w:firstLine="1"/>
    </w:pPr>
  </w:style>
  <w:style w:type="paragraph" w:styleId="60">
    <w:name w:val="toc 6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600" w:left="34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aradigm\&#49328;&#52636;&#47932;&#49436;&#49885;\3.%20Design\1.%20&#54168;&#51060;&#51648;%20&#49444;&#44228;\&#54168;&#51060;&#51648;&#49444;&#442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34059-A287-48AA-BC67-750E5F14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페이지설계서.dot</Template>
  <TotalTime>162</TotalTime>
  <Pages>24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산출물 양식</vt:lpstr>
    </vt:vector>
  </TitlesOfParts>
  <Company>Organization</Company>
  <LinksUpToDate>false</LinksUpToDate>
  <CharactersWithSpaces>9922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산출물 양식</dc:title>
  <dc:creator>Administrator</dc:creator>
  <cp:lastModifiedBy>국비지원 수업</cp:lastModifiedBy>
  <cp:revision>5</cp:revision>
  <dcterms:created xsi:type="dcterms:W3CDTF">2019-05-08T08:54:00Z</dcterms:created>
  <dcterms:modified xsi:type="dcterms:W3CDTF">2019-05-09T08:48:00Z</dcterms:modified>
</cp:coreProperties>
</file>